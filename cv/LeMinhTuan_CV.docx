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F8C44" w14:textId="1D162B7B" w:rsidR="00816216" w:rsidRDefault="00837DA4" w:rsidP="00141A4C">
      <w:pPr>
        <w:pStyle w:val="Title"/>
      </w:pPr>
      <w:r>
        <w:t>Lê Minh Tuấn</w:t>
      </w:r>
    </w:p>
    <w:tbl>
      <w:tblPr>
        <w:tblStyle w:val="TableGrid"/>
        <w:tblpPr w:leftFromText="180" w:rightFromText="180" w:vertAnchor="text" w:horzAnchor="page" w:tblpX="1270" w:tblpY="8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4671"/>
      </w:tblGrid>
      <w:tr w:rsidR="00C61826" w14:paraId="35B8605A" w14:textId="77777777" w:rsidTr="00C61826">
        <w:trPr>
          <w:trHeight w:val="283"/>
        </w:trPr>
        <w:tc>
          <w:tcPr>
            <w:tcW w:w="2700" w:type="dxa"/>
          </w:tcPr>
          <w:p w14:paraId="2423CAAC" w14:textId="19B506D5" w:rsidR="00B83F5F" w:rsidRPr="00F23965" w:rsidRDefault="00C73329" w:rsidP="00C73329">
            <w:pPr>
              <w:pStyle w:val="ListBulle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Current position</w:t>
            </w:r>
            <w:r w:rsidR="00B83F5F" w:rsidRPr="00F23965">
              <w:rPr>
                <w:b/>
                <w:sz w:val="28"/>
                <w:szCs w:val="28"/>
              </w:rPr>
              <w:t xml:space="preserve">: </w:t>
            </w:r>
          </w:p>
        </w:tc>
        <w:tc>
          <w:tcPr>
            <w:tcW w:w="4671" w:type="dxa"/>
          </w:tcPr>
          <w:p w14:paraId="0C22FFB4" w14:textId="59D6FF8F" w:rsidR="00B83F5F" w:rsidRPr="00F23965" w:rsidRDefault="00C544FC" w:rsidP="00B83F5F">
            <w:pPr>
              <w:pStyle w:val="ListBullet"/>
              <w:numPr>
                <w:ilvl w:val="0"/>
                <w:numId w:val="0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Full-Stack</w:t>
            </w:r>
            <w:r w:rsidR="00D93DCC">
              <w:rPr>
                <w:b/>
                <w:sz w:val="28"/>
                <w:szCs w:val="28"/>
              </w:rPr>
              <w:t xml:space="preserve"> </w:t>
            </w:r>
            <w:r w:rsidR="00900C3A">
              <w:rPr>
                <w:b/>
                <w:sz w:val="28"/>
                <w:szCs w:val="28"/>
              </w:rPr>
              <w:t>Dev</w:t>
            </w:r>
          </w:p>
        </w:tc>
      </w:tr>
      <w:tr w:rsidR="00C61826" w14:paraId="72BB279E" w14:textId="77777777" w:rsidTr="00C61826">
        <w:trPr>
          <w:trHeight w:val="283"/>
        </w:trPr>
        <w:tc>
          <w:tcPr>
            <w:tcW w:w="2700" w:type="dxa"/>
          </w:tcPr>
          <w:p w14:paraId="7D552CDD" w14:textId="77777777" w:rsidR="00B83F5F" w:rsidRPr="00F23965" w:rsidRDefault="00B83F5F" w:rsidP="00B83F5F">
            <w:pPr>
              <w:pStyle w:val="ListBullet"/>
              <w:rPr>
                <w:b/>
                <w:sz w:val="28"/>
                <w:szCs w:val="28"/>
              </w:rPr>
            </w:pPr>
            <w:r w:rsidRPr="00F23965">
              <w:rPr>
                <w:b/>
                <w:sz w:val="28"/>
                <w:szCs w:val="28"/>
              </w:rPr>
              <w:t>Full name:</w:t>
            </w:r>
          </w:p>
        </w:tc>
        <w:tc>
          <w:tcPr>
            <w:tcW w:w="4671" w:type="dxa"/>
          </w:tcPr>
          <w:p w14:paraId="47A72820" w14:textId="77777777" w:rsidR="00B83F5F" w:rsidRPr="00F23965" w:rsidRDefault="00B83F5F" w:rsidP="00B83F5F">
            <w:pPr>
              <w:pStyle w:val="ListBullet"/>
              <w:numPr>
                <w:ilvl w:val="0"/>
                <w:numId w:val="0"/>
              </w:numPr>
              <w:rPr>
                <w:b/>
                <w:sz w:val="28"/>
                <w:szCs w:val="28"/>
              </w:rPr>
            </w:pPr>
            <w:r w:rsidRPr="00F23965">
              <w:rPr>
                <w:b/>
                <w:sz w:val="28"/>
                <w:szCs w:val="28"/>
              </w:rPr>
              <w:t>Lê Minh Tuấn</w:t>
            </w:r>
          </w:p>
        </w:tc>
      </w:tr>
      <w:tr w:rsidR="00C61826" w14:paraId="5B2EA71B" w14:textId="77777777" w:rsidTr="00C61826">
        <w:trPr>
          <w:trHeight w:val="283"/>
        </w:trPr>
        <w:tc>
          <w:tcPr>
            <w:tcW w:w="2700" w:type="dxa"/>
          </w:tcPr>
          <w:p w14:paraId="10EBC9FE" w14:textId="77777777" w:rsidR="00B83F5F" w:rsidRPr="00F23965" w:rsidRDefault="00B83F5F" w:rsidP="00B83F5F">
            <w:pPr>
              <w:pStyle w:val="ListBullet"/>
              <w:rPr>
                <w:b/>
                <w:sz w:val="28"/>
                <w:szCs w:val="28"/>
              </w:rPr>
            </w:pPr>
            <w:r w:rsidRPr="00F23965">
              <w:rPr>
                <w:b/>
                <w:sz w:val="28"/>
                <w:szCs w:val="28"/>
              </w:rPr>
              <w:t>Gender:</w:t>
            </w:r>
          </w:p>
        </w:tc>
        <w:tc>
          <w:tcPr>
            <w:tcW w:w="4671" w:type="dxa"/>
          </w:tcPr>
          <w:p w14:paraId="40B0D6D6" w14:textId="77777777" w:rsidR="00B83F5F" w:rsidRPr="00F23965" w:rsidRDefault="00B83F5F" w:rsidP="00B83F5F">
            <w:pPr>
              <w:pStyle w:val="ListBullet"/>
              <w:numPr>
                <w:ilvl w:val="0"/>
                <w:numId w:val="0"/>
              </w:numPr>
              <w:rPr>
                <w:b/>
                <w:sz w:val="28"/>
                <w:szCs w:val="28"/>
              </w:rPr>
            </w:pPr>
            <w:r w:rsidRPr="00F23965">
              <w:rPr>
                <w:b/>
                <w:sz w:val="28"/>
                <w:szCs w:val="28"/>
              </w:rPr>
              <w:t>Male</w:t>
            </w:r>
          </w:p>
        </w:tc>
      </w:tr>
      <w:tr w:rsidR="00C61826" w14:paraId="678B9CD1" w14:textId="77777777" w:rsidTr="00C61826">
        <w:trPr>
          <w:trHeight w:val="264"/>
        </w:trPr>
        <w:tc>
          <w:tcPr>
            <w:tcW w:w="2700" w:type="dxa"/>
          </w:tcPr>
          <w:p w14:paraId="27CDAF12" w14:textId="235718BD" w:rsidR="00B83F5F" w:rsidRPr="00F23965" w:rsidRDefault="00B83F5F" w:rsidP="00B83F5F">
            <w:pPr>
              <w:pStyle w:val="ListBullet"/>
              <w:rPr>
                <w:b/>
                <w:sz w:val="28"/>
                <w:szCs w:val="28"/>
              </w:rPr>
            </w:pPr>
            <w:r w:rsidRPr="00F23965">
              <w:rPr>
                <w:b/>
                <w:sz w:val="28"/>
                <w:szCs w:val="28"/>
              </w:rPr>
              <w:t>Date of</w:t>
            </w:r>
            <w:r w:rsidR="001631B5">
              <w:rPr>
                <w:b/>
                <w:sz w:val="28"/>
                <w:szCs w:val="28"/>
              </w:rPr>
              <w:t xml:space="preserve">  </w:t>
            </w:r>
            <w:r w:rsidRPr="00F23965">
              <w:rPr>
                <w:b/>
                <w:sz w:val="28"/>
                <w:szCs w:val="28"/>
              </w:rPr>
              <w:t xml:space="preserve">birth: </w:t>
            </w:r>
          </w:p>
        </w:tc>
        <w:tc>
          <w:tcPr>
            <w:tcW w:w="4671" w:type="dxa"/>
          </w:tcPr>
          <w:p w14:paraId="18C20D79" w14:textId="257893A8" w:rsidR="001631B5" w:rsidRPr="00F23965" w:rsidRDefault="00B83F5F" w:rsidP="00B83F5F">
            <w:pPr>
              <w:pStyle w:val="ListBullet"/>
              <w:numPr>
                <w:ilvl w:val="0"/>
                <w:numId w:val="0"/>
              </w:numPr>
              <w:rPr>
                <w:b/>
                <w:sz w:val="28"/>
                <w:szCs w:val="28"/>
              </w:rPr>
            </w:pPr>
            <w:r w:rsidRPr="00F23965">
              <w:rPr>
                <w:b/>
                <w:sz w:val="28"/>
                <w:szCs w:val="28"/>
              </w:rPr>
              <w:t>26/12/1992</w:t>
            </w:r>
          </w:p>
        </w:tc>
      </w:tr>
      <w:tr w:rsidR="00C61826" w14:paraId="75E6E2C5" w14:textId="77777777" w:rsidTr="00C61826">
        <w:trPr>
          <w:trHeight w:val="283"/>
        </w:trPr>
        <w:tc>
          <w:tcPr>
            <w:tcW w:w="2700" w:type="dxa"/>
          </w:tcPr>
          <w:p w14:paraId="720BF12A" w14:textId="77777777" w:rsidR="00B83F5F" w:rsidRPr="00F23965" w:rsidRDefault="00B83F5F" w:rsidP="00B83F5F">
            <w:pPr>
              <w:pStyle w:val="ListBullet"/>
              <w:rPr>
                <w:b/>
                <w:sz w:val="28"/>
                <w:szCs w:val="28"/>
              </w:rPr>
            </w:pPr>
            <w:r w:rsidRPr="00F23965">
              <w:rPr>
                <w:b/>
                <w:sz w:val="28"/>
                <w:szCs w:val="28"/>
              </w:rPr>
              <w:t xml:space="preserve">Address: </w:t>
            </w:r>
          </w:p>
        </w:tc>
        <w:tc>
          <w:tcPr>
            <w:tcW w:w="4671" w:type="dxa"/>
          </w:tcPr>
          <w:p w14:paraId="4F2FC008" w14:textId="0298B092" w:rsidR="00B83F5F" w:rsidRPr="00D6166E" w:rsidRDefault="00B83F5F" w:rsidP="00B83F5F">
            <w:pPr>
              <w:pStyle w:val="ListBullet"/>
              <w:numPr>
                <w:ilvl w:val="0"/>
                <w:numId w:val="0"/>
              </w:numPr>
              <w:rPr>
                <w:b/>
                <w:sz w:val="28"/>
                <w:szCs w:val="28"/>
              </w:rPr>
            </w:pPr>
            <w:r w:rsidRPr="00F23965">
              <w:rPr>
                <w:b/>
                <w:sz w:val="28"/>
                <w:szCs w:val="28"/>
              </w:rPr>
              <w:t>H</w:t>
            </w:r>
            <w:r w:rsidR="00AA0BF1">
              <w:rPr>
                <w:b/>
                <w:sz w:val="28"/>
                <w:szCs w:val="28"/>
              </w:rPr>
              <w:t>anoi,</w:t>
            </w:r>
            <w:r w:rsidR="00D6166E">
              <w:rPr>
                <w:b/>
                <w:sz w:val="28"/>
                <w:szCs w:val="28"/>
              </w:rPr>
              <w:t xml:space="preserve"> Vietnam</w:t>
            </w:r>
          </w:p>
        </w:tc>
      </w:tr>
      <w:tr w:rsidR="00C61826" w14:paraId="72B58EF1" w14:textId="77777777" w:rsidTr="00C61826">
        <w:trPr>
          <w:trHeight w:val="354"/>
        </w:trPr>
        <w:tc>
          <w:tcPr>
            <w:tcW w:w="2700" w:type="dxa"/>
          </w:tcPr>
          <w:p w14:paraId="3596A70A" w14:textId="77777777" w:rsidR="00B83F5F" w:rsidRPr="00F23965" w:rsidRDefault="00B83F5F" w:rsidP="00B83F5F">
            <w:pPr>
              <w:pStyle w:val="ListBullet"/>
              <w:rPr>
                <w:b/>
                <w:sz w:val="28"/>
                <w:szCs w:val="28"/>
              </w:rPr>
            </w:pPr>
            <w:r w:rsidRPr="00F23965">
              <w:rPr>
                <w:b/>
                <w:sz w:val="28"/>
                <w:szCs w:val="28"/>
              </w:rPr>
              <w:t xml:space="preserve">Mobile: </w:t>
            </w:r>
          </w:p>
        </w:tc>
        <w:tc>
          <w:tcPr>
            <w:tcW w:w="4671" w:type="dxa"/>
          </w:tcPr>
          <w:p w14:paraId="6F92EDB1" w14:textId="5C79969A" w:rsidR="00B83F5F" w:rsidRPr="00F23965" w:rsidRDefault="001C64DC" w:rsidP="00B83F5F">
            <w:pPr>
              <w:pStyle w:val="ListBullet"/>
              <w:numPr>
                <w:ilvl w:val="0"/>
                <w:numId w:val="0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</w:t>
            </w:r>
            <w:r w:rsidR="005314CD">
              <w:rPr>
                <w:b/>
                <w:sz w:val="28"/>
                <w:szCs w:val="28"/>
              </w:rPr>
              <w:t>+84</w:t>
            </w:r>
            <w:r>
              <w:rPr>
                <w:b/>
                <w:sz w:val="28"/>
                <w:szCs w:val="28"/>
              </w:rPr>
              <w:t>)</w:t>
            </w:r>
            <w:r w:rsidR="00DD6DCD">
              <w:rPr>
                <w:b/>
                <w:sz w:val="28"/>
                <w:szCs w:val="28"/>
              </w:rPr>
              <w:t>3</w:t>
            </w:r>
            <w:r w:rsidR="00E3198D">
              <w:rPr>
                <w:b/>
                <w:sz w:val="28"/>
                <w:szCs w:val="28"/>
              </w:rPr>
              <w:t xml:space="preserve">2 </w:t>
            </w:r>
            <w:r w:rsidR="00B83F5F" w:rsidRPr="00F23965">
              <w:rPr>
                <w:b/>
                <w:sz w:val="28"/>
                <w:szCs w:val="28"/>
              </w:rPr>
              <w:t>971 5498</w:t>
            </w:r>
          </w:p>
        </w:tc>
      </w:tr>
      <w:tr w:rsidR="00C61826" w14:paraId="7F5797F5" w14:textId="77777777" w:rsidTr="00487D5E">
        <w:trPr>
          <w:trHeight w:val="360"/>
        </w:trPr>
        <w:tc>
          <w:tcPr>
            <w:tcW w:w="2700" w:type="dxa"/>
          </w:tcPr>
          <w:p w14:paraId="3A39A644" w14:textId="77777777" w:rsidR="00B83F5F" w:rsidRPr="00F23965" w:rsidRDefault="00B83F5F" w:rsidP="00B83F5F">
            <w:pPr>
              <w:pStyle w:val="ListBullet"/>
              <w:rPr>
                <w:b/>
                <w:sz w:val="28"/>
                <w:szCs w:val="28"/>
              </w:rPr>
            </w:pPr>
            <w:r w:rsidRPr="00F23965">
              <w:rPr>
                <w:b/>
                <w:sz w:val="28"/>
                <w:szCs w:val="28"/>
              </w:rPr>
              <w:t>Email:</w:t>
            </w:r>
          </w:p>
        </w:tc>
        <w:tc>
          <w:tcPr>
            <w:tcW w:w="4671" w:type="dxa"/>
          </w:tcPr>
          <w:p w14:paraId="50AC5C23" w14:textId="77777777" w:rsidR="00B83F5F" w:rsidRPr="00F23965" w:rsidRDefault="00B83F5F" w:rsidP="00B83F5F">
            <w:pPr>
              <w:pStyle w:val="ListBullet"/>
              <w:numPr>
                <w:ilvl w:val="0"/>
                <w:numId w:val="0"/>
              </w:numPr>
              <w:rPr>
                <w:b/>
                <w:sz w:val="28"/>
                <w:szCs w:val="28"/>
              </w:rPr>
            </w:pPr>
            <w:r w:rsidRPr="00F23965">
              <w:rPr>
                <w:b/>
                <w:sz w:val="28"/>
                <w:szCs w:val="28"/>
              </w:rPr>
              <w:t>minhtuan.techno@gmail.com</w:t>
            </w:r>
          </w:p>
        </w:tc>
      </w:tr>
    </w:tbl>
    <w:p w14:paraId="101EEBB7" w14:textId="768ED217" w:rsidR="0028057F" w:rsidRPr="00F23965" w:rsidRDefault="00F15226" w:rsidP="00B83F5F">
      <w:pPr>
        <w:pStyle w:val="Heading1"/>
        <w:spacing w:after="240"/>
        <w:rPr>
          <w:sz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E540E9" wp14:editId="01C55808">
            <wp:simplePos x="0" y="0"/>
            <wp:positionH relativeFrom="margin">
              <wp:posOffset>4464685</wp:posOffset>
            </wp:positionH>
            <wp:positionV relativeFrom="margin">
              <wp:posOffset>812165</wp:posOffset>
            </wp:positionV>
            <wp:extent cx="1829435" cy="1945640"/>
            <wp:effectExtent l="0" t="0" r="0" b="1016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ua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F5F" w:rsidRPr="00F23965">
        <w:rPr>
          <w:sz w:val="32"/>
        </w:rPr>
        <w:t xml:space="preserve"> </w:t>
      </w:r>
      <w:r w:rsidR="0028057F" w:rsidRPr="00F23965">
        <w:rPr>
          <w:sz w:val="32"/>
        </w:rPr>
        <w:t>PERSONAL DETAIL</w:t>
      </w:r>
    </w:p>
    <w:p w14:paraId="2E710026" w14:textId="77777777" w:rsidR="000D1242" w:rsidRDefault="000D1242" w:rsidP="00A220BF">
      <w:pPr>
        <w:pStyle w:val="Heading1"/>
        <w:spacing w:after="240"/>
        <w:rPr>
          <w:sz w:val="32"/>
        </w:rPr>
      </w:pPr>
    </w:p>
    <w:p w14:paraId="401F8473" w14:textId="77777777" w:rsidR="000D1242" w:rsidRDefault="000D1242" w:rsidP="00A220BF">
      <w:pPr>
        <w:pStyle w:val="Heading1"/>
        <w:spacing w:after="240"/>
        <w:rPr>
          <w:sz w:val="32"/>
        </w:rPr>
      </w:pPr>
    </w:p>
    <w:p w14:paraId="379E991A" w14:textId="77777777" w:rsidR="003D6A36" w:rsidRDefault="003D6A36" w:rsidP="00A220BF">
      <w:pPr>
        <w:pStyle w:val="Heading1"/>
        <w:spacing w:after="240"/>
        <w:rPr>
          <w:sz w:val="32"/>
        </w:rPr>
      </w:pPr>
    </w:p>
    <w:p w14:paraId="5A645B2D" w14:textId="77777777" w:rsidR="003D6A36" w:rsidRDefault="003D6A36" w:rsidP="00A220BF">
      <w:pPr>
        <w:pStyle w:val="Heading1"/>
        <w:spacing w:after="240"/>
        <w:rPr>
          <w:sz w:val="32"/>
        </w:rPr>
      </w:pPr>
    </w:p>
    <w:p w14:paraId="570ABA4B" w14:textId="77777777" w:rsidR="003D6A36" w:rsidRDefault="003D6A36" w:rsidP="00A220BF">
      <w:pPr>
        <w:pStyle w:val="Heading1"/>
        <w:spacing w:after="240"/>
        <w:rPr>
          <w:sz w:val="32"/>
        </w:rPr>
      </w:pPr>
    </w:p>
    <w:p w14:paraId="5199AD21" w14:textId="77777777" w:rsidR="003D6A36" w:rsidRDefault="003D6A36" w:rsidP="00A220BF">
      <w:pPr>
        <w:pStyle w:val="Heading1"/>
        <w:spacing w:after="240"/>
        <w:rPr>
          <w:sz w:val="32"/>
        </w:rPr>
      </w:pPr>
    </w:p>
    <w:p w14:paraId="4FD818A6" w14:textId="0F93BBAF" w:rsidR="003D6A36" w:rsidRPr="003D6A36" w:rsidRDefault="00A220BF" w:rsidP="003D6A36">
      <w:pPr>
        <w:pStyle w:val="Heading1"/>
        <w:spacing w:after="240"/>
        <w:rPr>
          <w:sz w:val="32"/>
        </w:rPr>
      </w:pPr>
      <w:r w:rsidRPr="00F23965">
        <w:rPr>
          <w:sz w:val="32"/>
        </w:rPr>
        <w:t xml:space="preserve">OVERVIEW  </w:t>
      </w:r>
    </w:p>
    <w:p w14:paraId="4B19983F" w14:textId="77777777" w:rsidR="000A464A" w:rsidRPr="00A860C3" w:rsidRDefault="000A464A" w:rsidP="000A464A">
      <w:pPr>
        <w:pStyle w:val="Heading2"/>
        <w:rPr>
          <w:sz w:val="28"/>
          <w:szCs w:val="28"/>
        </w:rPr>
      </w:pPr>
      <w:r w:rsidRPr="00A860C3">
        <w:rPr>
          <w:sz w:val="28"/>
          <w:szCs w:val="28"/>
        </w:rPr>
        <w:t>Professional Summary</w:t>
      </w:r>
    </w:p>
    <w:p w14:paraId="29FDD1BB" w14:textId="1B1F2E54" w:rsidR="00E32D95" w:rsidRPr="00B20D5F" w:rsidRDefault="00D73A24" w:rsidP="00E32D95">
      <w:pPr>
        <w:pStyle w:val="ListBullet"/>
        <w:rPr>
          <w:b/>
          <w:sz w:val="28"/>
          <w:szCs w:val="28"/>
        </w:rPr>
      </w:pPr>
      <w:r w:rsidRPr="00B20D5F">
        <w:rPr>
          <w:rFonts w:cs="Verdana"/>
          <w:color w:val="000000"/>
          <w:sz w:val="28"/>
          <w:szCs w:val="28"/>
        </w:rPr>
        <w:t>I am graduated in Computer Science from Hanoi University of Science and Technology</w:t>
      </w:r>
      <w:r w:rsidR="00282DE8">
        <w:rPr>
          <w:rFonts w:cs="Verdana"/>
          <w:color w:val="000000"/>
          <w:sz w:val="28"/>
          <w:szCs w:val="28"/>
        </w:rPr>
        <w:t xml:space="preserve"> </w:t>
      </w:r>
      <w:r w:rsidR="009C303C">
        <w:rPr>
          <w:rFonts w:cs="Verdana"/>
          <w:color w:val="000000"/>
          <w:sz w:val="28"/>
          <w:szCs w:val="28"/>
        </w:rPr>
        <w:t>(</w:t>
      </w:r>
      <w:hyperlink r:id="rId9" w:history="1">
        <w:r w:rsidR="009C303C" w:rsidRPr="009C303C">
          <w:rPr>
            <w:rStyle w:val="Hyperlink"/>
            <w:rFonts w:cs="Verdana"/>
            <w:sz w:val="28"/>
            <w:szCs w:val="28"/>
          </w:rPr>
          <w:t>HUST</w:t>
        </w:r>
      </w:hyperlink>
      <w:r w:rsidR="009C303C">
        <w:rPr>
          <w:rFonts w:cs="Verdana"/>
          <w:color w:val="000000"/>
          <w:sz w:val="28"/>
          <w:szCs w:val="28"/>
        </w:rPr>
        <w:t>)</w:t>
      </w:r>
    </w:p>
    <w:p w14:paraId="29B4188E" w14:textId="37857BAA" w:rsidR="00E32D95" w:rsidRPr="00B20D5F" w:rsidRDefault="00D73A24" w:rsidP="00E32D95">
      <w:pPr>
        <w:pStyle w:val="ListBullet"/>
        <w:rPr>
          <w:b/>
          <w:sz w:val="28"/>
          <w:szCs w:val="28"/>
        </w:rPr>
      </w:pPr>
      <w:r w:rsidRPr="00B20D5F">
        <w:rPr>
          <w:rFonts w:cs="Verdana"/>
          <w:color w:val="000000"/>
          <w:sz w:val="28"/>
          <w:szCs w:val="28"/>
        </w:rPr>
        <w:t xml:space="preserve">I am interested in Web, Mobile (IOS and Android) development. I have got three years of experience in Web development. </w:t>
      </w:r>
    </w:p>
    <w:p w14:paraId="0AD5E544" w14:textId="77777777" w:rsidR="00E32D95" w:rsidRPr="00B20D5F" w:rsidRDefault="00D73A24" w:rsidP="00E32D95">
      <w:pPr>
        <w:pStyle w:val="ListBullet"/>
        <w:rPr>
          <w:b/>
          <w:sz w:val="28"/>
          <w:szCs w:val="28"/>
        </w:rPr>
      </w:pPr>
      <w:r w:rsidRPr="00B20D5F">
        <w:rPr>
          <w:rFonts w:cs="Verdana"/>
          <w:color w:val="000000"/>
          <w:sz w:val="28"/>
          <w:szCs w:val="28"/>
        </w:rPr>
        <w:t>I have one year for doing a startup, our products focus on education.</w:t>
      </w:r>
    </w:p>
    <w:p w14:paraId="4B84A19F" w14:textId="77777777" w:rsidR="00E32D95" w:rsidRPr="00B20D5F" w:rsidRDefault="00D73A24" w:rsidP="00E32D95">
      <w:pPr>
        <w:pStyle w:val="ListBullet"/>
        <w:rPr>
          <w:b/>
          <w:sz w:val="28"/>
          <w:szCs w:val="28"/>
        </w:rPr>
      </w:pPr>
      <w:r w:rsidRPr="00B20D5F">
        <w:rPr>
          <w:rFonts w:cs="Verdana"/>
          <w:color w:val="000000"/>
          <w:sz w:val="28"/>
          <w:szCs w:val="28"/>
        </w:rPr>
        <w:t>I can work as a full stack developer. With three years of experience.</w:t>
      </w:r>
    </w:p>
    <w:p w14:paraId="6B8A0680" w14:textId="1616D790" w:rsidR="00D73A24" w:rsidRPr="00C95672" w:rsidRDefault="00D73A24" w:rsidP="00362D28">
      <w:pPr>
        <w:pStyle w:val="ListBullet"/>
        <w:rPr>
          <w:b/>
          <w:sz w:val="28"/>
          <w:szCs w:val="28"/>
        </w:rPr>
      </w:pPr>
      <w:r w:rsidRPr="00B20D5F">
        <w:rPr>
          <w:rFonts w:cs="Verdana"/>
          <w:color w:val="000000"/>
          <w:sz w:val="28"/>
          <w:szCs w:val="28"/>
        </w:rPr>
        <w:t>I want to b</w:t>
      </w:r>
      <w:r w:rsidR="00FE606B">
        <w:rPr>
          <w:rFonts w:cs="Verdana"/>
          <w:color w:val="000000"/>
          <w:sz w:val="28"/>
          <w:szCs w:val="28"/>
        </w:rPr>
        <w:t>ecome an expert in Web, Mobile a</w:t>
      </w:r>
      <w:r w:rsidRPr="00B20D5F">
        <w:rPr>
          <w:rFonts w:cs="Verdana"/>
          <w:color w:val="000000"/>
          <w:sz w:val="28"/>
          <w:szCs w:val="28"/>
        </w:rPr>
        <w:t xml:space="preserve">pp programming and then can apply these technologies to build </w:t>
      </w:r>
      <w:r w:rsidR="00FE606B">
        <w:rPr>
          <w:rFonts w:cs="Verdana"/>
          <w:color w:val="000000"/>
          <w:sz w:val="28"/>
          <w:szCs w:val="28"/>
        </w:rPr>
        <w:t xml:space="preserve">great </w:t>
      </w:r>
      <w:r w:rsidRPr="00B20D5F">
        <w:rPr>
          <w:rFonts w:cs="Verdana"/>
          <w:color w:val="000000"/>
          <w:sz w:val="28"/>
          <w:szCs w:val="28"/>
        </w:rPr>
        <w:t>products.</w:t>
      </w:r>
    </w:p>
    <w:p w14:paraId="23A9F7E1" w14:textId="77777777" w:rsidR="00C95672" w:rsidRPr="00B20D5F" w:rsidRDefault="00C95672" w:rsidP="00C95672">
      <w:pPr>
        <w:pStyle w:val="ListBullet"/>
        <w:numPr>
          <w:ilvl w:val="0"/>
          <w:numId w:val="0"/>
        </w:numPr>
        <w:ind w:left="216"/>
        <w:rPr>
          <w:b/>
          <w:sz w:val="28"/>
          <w:szCs w:val="28"/>
        </w:rPr>
      </w:pPr>
    </w:p>
    <w:p w14:paraId="7AE271A7" w14:textId="4A973666" w:rsidR="00155B23" w:rsidRPr="00A775C5" w:rsidRDefault="00C95672" w:rsidP="00C95672">
      <w:pPr>
        <w:pStyle w:val="ListBullet"/>
        <w:numPr>
          <w:ilvl w:val="0"/>
          <w:numId w:val="0"/>
        </w:numPr>
        <w:ind w:left="216" w:hanging="216"/>
        <w:rPr>
          <w:b/>
          <w:color w:val="000000" w:themeColor="text1"/>
          <w:sz w:val="28"/>
          <w:szCs w:val="28"/>
        </w:rPr>
      </w:pPr>
      <w:r w:rsidRPr="00A775C5">
        <w:rPr>
          <w:b/>
          <w:color w:val="000000" w:themeColor="text1"/>
          <w:sz w:val="28"/>
          <w:szCs w:val="28"/>
        </w:rPr>
        <w:t>SIDE PROJECTS</w:t>
      </w:r>
    </w:p>
    <w:p w14:paraId="5A80C998" w14:textId="77777777" w:rsidR="00FF33FF" w:rsidRDefault="00155B23" w:rsidP="00FF33FF">
      <w:pPr>
        <w:pStyle w:val="ListBullet"/>
        <w:rPr>
          <w:rStyle w:val="Hyperlink"/>
          <w:rFonts w:eastAsia="Times New Roman"/>
          <w:bCs/>
          <w:color w:val="000000"/>
          <w:sz w:val="28"/>
          <w:szCs w:val="28"/>
          <w:u w:val="none"/>
          <w:lang w:eastAsia="en-AU"/>
        </w:rPr>
      </w:pPr>
      <w:r w:rsidRPr="00DC6EBA">
        <w:rPr>
          <w:rFonts w:eastAsia="Times New Roman"/>
          <w:b/>
          <w:bCs/>
          <w:color w:val="000000"/>
          <w:sz w:val="28"/>
          <w:szCs w:val="28"/>
          <w:lang w:eastAsia="en-AU"/>
        </w:rPr>
        <w:t>Github</w:t>
      </w:r>
      <w:r w:rsidRPr="00A03880">
        <w:rPr>
          <w:rFonts w:eastAsia="Times New Roman"/>
          <w:b/>
          <w:bCs/>
          <w:color w:val="000000"/>
          <w:sz w:val="28"/>
          <w:szCs w:val="28"/>
          <w:lang w:eastAsia="en-AU"/>
        </w:rPr>
        <w:t>:</w:t>
      </w:r>
      <w:r w:rsidRPr="00A03880">
        <w:rPr>
          <w:rFonts w:eastAsia="Times New Roman"/>
          <w:bCs/>
          <w:color w:val="000000"/>
          <w:sz w:val="28"/>
          <w:szCs w:val="28"/>
          <w:lang w:eastAsia="en-AU"/>
        </w:rPr>
        <w:t xml:space="preserve"> </w:t>
      </w:r>
      <w:hyperlink r:id="rId10" w:history="1">
        <w:r w:rsidRPr="00A366BC">
          <w:rPr>
            <w:rStyle w:val="Hyperlink"/>
            <w:rFonts w:eastAsia="Times New Roman"/>
            <w:bCs/>
            <w:sz w:val="28"/>
            <w:szCs w:val="28"/>
            <w:lang w:eastAsia="en-AU"/>
          </w:rPr>
          <w:t>https://github.com/leminhtuan2015</w:t>
        </w:r>
      </w:hyperlink>
    </w:p>
    <w:p w14:paraId="49A99F5B" w14:textId="19C2C4C8" w:rsidR="00DC6EBA" w:rsidRPr="00FF33FF" w:rsidRDefault="002C6A0A" w:rsidP="00FF33FF">
      <w:pPr>
        <w:pStyle w:val="ListBullet"/>
        <w:rPr>
          <w:rFonts w:eastAsia="Times New Roman"/>
          <w:bCs/>
          <w:color w:val="000000"/>
          <w:sz w:val="28"/>
          <w:szCs w:val="28"/>
          <w:lang w:eastAsia="en-AU"/>
        </w:rPr>
      </w:pPr>
      <w:r w:rsidRPr="00FF33FF">
        <w:rPr>
          <w:rStyle w:val="Hyperlink"/>
          <w:rFonts w:eastAsia="Times New Roman"/>
          <w:b/>
          <w:bCs/>
          <w:color w:val="000000" w:themeColor="text1"/>
          <w:sz w:val="28"/>
          <w:szCs w:val="28"/>
          <w:u w:val="none"/>
          <w:lang w:eastAsia="en-AU"/>
        </w:rPr>
        <w:t>Blog:</w:t>
      </w:r>
      <w:r w:rsidR="00FF33FF" w:rsidRPr="00FF33FF">
        <w:rPr>
          <w:rStyle w:val="Hyperlink"/>
          <w:rFonts w:eastAsia="Times New Roman"/>
          <w:b/>
          <w:bCs/>
          <w:color w:val="000000" w:themeColor="text1"/>
          <w:sz w:val="28"/>
          <w:szCs w:val="28"/>
          <w:u w:val="none"/>
          <w:lang w:eastAsia="en-AU"/>
        </w:rPr>
        <w:t xml:space="preserve"> </w:t>
      </w:r>
      <w:r w:rsidR="00DC6EBA" w:rsidRPr="00FF33FF">
        <w:rPr>
          <w:rStyle w:val="Hyperlink"/>
          <w:rFonts w:eastAsia="Times New Roman"/>
          <w:bCs/>
          <w:sz w:val="28"/>
          <w:szCs w:val="28"/>
          <w:lang w:eastAsia="en-AU"/>
        </w:rPr>
        <w:t>https://github.com/leminhtuan2015/Today-I-Learn</w:t>
      </w:r>
    </w:p>
    <w:p w14:paraId="21DCEB64" w14:textId="77777777" w:rsidR="00362D28" w:rsidRPr="00A860C3" w:rsidRDefault="00362D28" w:rsidP="00362D28">
      <w:pPr>
        <w:pStyle w:val="Heading2"/>
        <w:rPr>
          <w:sz w:val="28"/>
          <w:szCs w:val="28"/>
        </w:rPr>
      </w:pPr>
      <w:r w:rsidRPr="00A860C3">
        <w:rPr>
          <w:sz w:val="28"/>
          <w:szCs w:val="28"/>
        </w:rPr>
        <w:lastRenderedPageBreak/>
        <w:t>OBJECTIVE</w:t>
      </w:r>
    </w:p>
    <w:p w14:paraId="3BF01359" w14:textId="77777777" w:rsidR="005F62BA" w:rsidRPr="00326683" w:rsidRDefault="00362D28" w:rsidP="00362D28">
      <w:pPr>
        <w:pStyle w:val="ListBullet"/>
        <w:rPr>
          <w:b/>
          <w:sz w:val="28"/>
          <w:szCs w:val="28"/>
        </w:rPr>
      </w:pPr>
      <w:r w:rsidRPr="00326683">
        <w:rPr>
          <w:b/>
          <w:sz w:val="28"/>
          <w:szCs w:val="28"/>
        </w:rPr>
        <w:t>Short term:</w:t>
      </w:r>
    </w:p>
    <w:p w14:paraId="333F29B4" w14:textId="564D61D6" w:rsidR="00362D28" w:rsidRPr="00326683" w:rsidRDefault="00672F2D" w:rsidP="005F62BA">
      <w:pPr>
        <w:pStyle w:val="ListBullet"/>
        <w:numPr>
          <w:ilvl w:val="1"/>
          <w:numId w:val="21"/>
        </w:numPr>
        <w:rPr>
          <w:sz w:val="28"/>
          <w:szCs w:val="28"/>
        </w:rPr>
      </w:pPr>
      <w:r w:rsidRPr="00326683">
        <w:rPr>
          <w:sz w:val="28"/>
          <w:szCs w:val="28"/>
        </w:rPr>
        <w:t>Become a technical master, can support al</w:t>
      </w:r>
      <w:r w:rsidR="003F5DAE">
        <w:rPr>
          <w:sz w:val="28"/>
          <w:szCs w:val="28"/>
        </w:rPr>
        <w:t>l member to resolve every issue</w:t>
      </w:r>
      <w:r w:rsidRPr="00326683">
        <w:rPr>
          <w:sz w:val="28"/>
          <w:szCs w:val="28"/>
        </w:rPr>
        <w:t xml:space="preserve"> in projects.</w:t>
      </w:r>
    </w:p>
    <w:p w14:paraId="587DFCBF" w14:textId="31BAA41C" w:rsidR="005F62BA" w:rsidRPr="00326683" w:rsidRDefault="005F62BA" w:rsidP="005F62BA">
      <w:pPr>
        <w:pStyle w:val="ListBullet"/>
        <w:numPr>
          <w:ilvl w:val="1"/>
          <w:numId w:val="21"/>
        </w:numPr>
        <w:rPr>
          <w:sz w:val="28"/>
          <w:szCs w:val="28"/>
        </w:rPr>
      </w:pPr>
      <w:r w:rsidRPr="00326683">
        <w:rPr>
          <w:sz w:val="28"/>
          <w:szCs w:val="28"/>
        </w:rPr>
        <w:t>Study from around people to improve skills</w:t>
      </w:r>
      <w:r w:rsidR="00997F3A" w:rsidRPr="00326683">
        <w:rPr>
          <w:sz w:val="28"/>
          <w:szCs w:val="28"/>
        </w:rPr>
        <w:t>.</w:t>
      </w:r>
    </w:p>
    <w:p w14:paraId="3CC4069A" w14:textId="473E1830" w:rsidR="00E85752" w:rsidRDefault="00E85752" w:rsidP="005F62BA">
      <w:pPr>
        <w:pStyle w:val="ListBullet"/>
        <w:numPr>
          <w:ilvl w:val="1"/>
          <w:numId w:val="21"/>
        </w:numPr>
        <w:rPr>
          <w:sz w:val="28"/>
          <w:szCs w:val="28"/>
        </w:rPr>
      </w:pPr>
      <w:r w:rsidRPr="00326683">
        <w:rPr>
          <w:sz w:val="28"/>
          <w:szCs w:val="28"/>
        </w:rPr>
        <w:t>Try the best to work well with team members to make the best products.</w:t>
      </w:r>
    </w:p>
    <w:p w14:paraId="265749BD" w14:textId="77777777" w:rsidR="00664238" w:rsidRPr="00326683" w:rsidRDefault="00664238" w:rsidP="00664238">
      <w:pPr>
        <w:pStyle w:val="ListBullet"/>
        <w:numPr>
          <w:ilvl w:val="0"/>
          <w:numId w:val="0"/>
        </w:numPr>
        <w:ind w:left="216" w:hanging="216"/>
      </w:pPr>
    </w:p>
    <w:p w14:paraId="0FD1FCC3" w14:textId="77777777" w:rsidR="005F62BA" w:rsidRPr="00326683" w:rsidRDefault="00362D28" w:rsidP="00362D28">
      <w:pPr>
        <w:pStyle w:val="ListBullet"/>
        <w:rPr>
          <w:sz w:val="28"/>
          <w:szCs w:val="28"/>
        </w:rPr>
      </w:pPr>
      <w:r w:rsidRPr="00326683">
        <w:rPr>
          <w:b/>
          <w:sz w:val="28"/>
          <w:szCs w:val="28"/>
        </w:rPr>
        <w:t>Long term:</w:t>
      </w:r>
      <w:r w:rsidR="00672F2D" w:rsidRPr="00326683">
        <w:rPr>
          <w:sz w:val="28"/>
          <w:szCs w:val="28"/>
        </w:rPr>
        <w:t xml:space="preserve"> </w:t>
      </w:r>
    </w:p>
    <w:p w14:paraId="192FB815" w14:textId="60368F86" w:rsidR="00362D28" w:rsidRPr="00326683" w:rsidRDefault="00672F2D" w:rsidP="005F62BA">
      <w:pPr>
        <w:pStyle w:val="ListBullet"/>
        <w:numPr>
          <w:ilvl w:val="1"/>
          <w:numId w:val="21"/>
        </w:numPr>
        <w:rPr>
          <w:sz w:val="28"/>
          <w:szCs w:val="28"/>
        </w:rPr>
      </w:pPr>
      <w:r w:rsidRPr="00326683">
        <w:rPr>
          <w:sz w:val="28"/>
          <w:szCs w:val="28"/>
        </w:rPr>
        <w:t xml:space="preserve">Become a technical expert, take care everything about technical, </w:t>
      </w:r>
      <w:r w:rsidR="006E710A" w:rsidRPr="00326683">
        <w:rPr>
          <w:sz w:val="28"/>
          <w:szCs w:val="28"/>
        </w:rPr>
        <w:t>and su</w:t>
      </w:r>
      <w:r w:rsidR="00A600CC" w:rsidRPr="00326683">
        <w:rPr>
          <w:sz w:val="28"/>
          <w:szCs w:val="28"/>
        </w:rPr>
        <w:t>pply solutions to deal with hard</w:t>
      </w:r>
      <w:r w:rsidR="006E710A" w:rsidRPr="00326683">
        <w:rPr>
          <w:sz w:val="28"/>
          <w:szCs w:val="28"/>
        </w:rPr>
        <w:t xml:space="preserve"> issues</w:t>
      </w:r>
      <w:r w:rsidR="00997F3A" w:rsidRPr="00326683">
        <w:rPr>
          <w:sz w:val="28"/>
          <w:szCs w:val="28"/>
        </w:rPr>
        <w:t>.</w:t>
      </w:r>
    </w:p>
    <w:p w14:paraId="02C3CA8B" w14:textId="55FEAEC7" w:rsidR="00613C57" w:rsidRPr="00326683" w:rsidRDefault="00613C57" w:rsidP="005F62BA">
      <w:pPr>
        <w:pStyle w:val="ListBullet"/>
        <w:numPr>
          <w:ilvl w:val="1"/>
          <w:numId w:val="21"/>
        </w:numPr>
        <w:rPr>
          <w:sz w:val="28"/>
          <w:szCs w:val="28"/>
        </w:rPr>
      </w:pPr>
      <w:r w:rsidRPr="00326683">
        <w:rPr>
          <w:sz w:val="28"/>
          <w:szCs w:val="28"/>
        </w:rPr>
        <w:t>Training other members to become a technical master.</w:t>
      </w:r>
    </w:p>
    <w:p w14:paraId="70C9537E" w14:textId="282D0137" w:rsidR="009D5E32" w:rsidRPr="00326683" w:rsidRDefault="009D5E32" w:rsidP="005F62BA">
      <w:pPr>
        <w:pStyle w:val="ListBullet"/>
        <w:numPr>
          <w:ilvl w:val="1"/>
          <w:numId w:val="21"/>
        </w:numPr>
        <w:rPr>
          <w:sz w:val="28"/>
          <w:szCs w:val="28"/>
        </w:rPr>
      </w:pPr>
      <w:r w:rsidRPr="00326683">
        <w:rPr>
          <w:sz w:val="28"/>
          <w:szCs w:val="28"/>
        </w:rPr>
        <w:t>Make myself to be value person in company</w:t>
      </w:r>
      <w:r w:rsidR="002A4178" w:rsidRPr="00326683">
        <w:rPr>
          <w:sz w:val="28"/>
          <w:szCs w:val="28"/>
        </w:rPr>
        <w:t>, Make company bigger and stronger</w:t>
      </w:r>
      <w:r w:rsidR="00997F3A" w:rsidRPr="00326683">
        <w:rPr>
          <w:sz w:val="28"/>
          <w:szCs w:val="28"/>
        </w:rPr>
        <w:t>.</w:t>
      </w:r>
    </w:p>
    <w:p w14:paraId="56B5C15D" w14:textId="77777777" w:rsidR="006270A9" w:rsidRDefault="0028057F">
      <w:pPr>
        <w:pStyle w:val="Heading1"/>
      </w:pPr>
      <w:r w:rsidRPr="00A860C3">
        <w:rPr>
          <w:sz w:val="32"/>
        </w:rPr>
        <w:t>EDUCATION</w:t>
      </w:r>
    </w:p>
    <w:p w14:paraId="15C7EE6B" w14:textId="17C3BA41" w:rsidR="006270A9" w:rsidRPr="00A860C3" w:rsidRDefault="006F7266">
      <w:pPr>
        <w:pStyle w:val="Heading2"/>
        <w:rPr>
          <w:sz w:val="28"/>
          <w:szCs w:val="28"/>
        </w:rPr>
      </w:pPr>
      <w:r w:rsidRPr="00A860C3">
        <w:rPr>
          <w:sz w:val="28"/>
          <w:szCs w:val="28"/>
        </w:rPr>
        <w:t>2010 - 2015</w:t>
      </w:r>
      <w:r w:rsidR="009D5933" w:rsidRPr="00A860C3">
        <w:rPr>
          <w:sz w:val="28"/>
          <w:szCs w:val="28"/>
        </w:rPr>
        <w:t> | </w:t>
      </w:r>
      <w:r w:rsidRPr="00A860C3">
        <w:rPr>
          <w:rFonts w:cs="Verdana"/>
          <w:color w:val="000000"/>
          <w:sz w:val="28"/>
          <w:szCs w:val="28"/>
          <w:lang w:eastAsia="en-US"/>
        </w:rPr>
        <w:t>Hanoi University of Science and Technology</w:t>
      </w:r>
    </w:p>
    <w:p w14:paraId="32124C59" w14:textId="2DBB2787" w:rsidR="006270A9" w:rsidRPr="00A860C3" w:rsidRDefault="009D5933" w:rsidP="001B29CF">
      <w:pPr>
        <w:pStyle w:val="ListBullet"/>
        <w:rPr>
          <w:sz w:val="28"/>
          <w:szCs w:val="28"/>
        </w:rPr>
      </w:pPr>
      <w:r w:rsidRPr="00A860C3">
        <w:rPr>
          <w:sz w:val="28"/>
          <w:szCs w:val="28"/>
        </w:rPr>
        <w:t xml:space="preserve">Major: </w:t>
      </w:r>
      <w:r w:rsidR="00172C95" w:rsidRPr="00A860C3">
        <w:rPr>
          <w:sz w:val="28"/>
          <w:szCs w:val="28"/>
        </w:rPr>
        <w:t>S</w:t>
      </w:r>
      <w:r w:rsidR="00813B1E" w:rsidRPr="00A860C3">
        <w:rPr>
          <w:sz w:val="28"/>
          <w:szCs w:val="28"/>
        </w:rPr>
        <w:t>oftware engineering</w:t>
      </w:r>
    </w:p>
    <w:p w14:paraId="0307C522" w14:textId="7536263E" w:rsidR="006270A9" w:rsidRPr="00A860C3" w:rsidRDefault="009D5933" w:rsidP="001B29CF">
      <w:pPr>
        <w:pStyle w:val="ListBullet"/>
        <w:rPr>
          <w:sz w:val="28"/>
          <w:szCs w:val="28"/>
        </w:rPr>
      </w:pPr>
      <w:r w:rsidRPr="00A860C3">
        <w:rPr>
          <w:sz w:val="28"/>
          <w:szCs w:val="28"/>
        </w:rPr>
        <w:t xml:space="preserve">Related coursework: </w:t>
      </w:r>
    </w:p>
    <w:p w14:paraId="19A68874" w14:textId="0D9EF80D" w:rsidR="00B439DD" w:rsidRPr="00A860C3" w:rsidRDefault="00B439DD" w:rsidP="00B439DD">
      <w:pPr>
        <w:pStyle w:val="ListBullet"/>
        <w:numPr>
          <w:ilvl w:val="1"/>
          <w:numId w:val="21"/>
        </w:numPr>
        <w:rPr>
          <w:sz w:val="28"/>
          <w:szCs w:val="28"/>
        </w:rPr>
      </w:pPr>
      <w:r w:rsidRPr="00A860C3">
        <w:rPr>
          <w:sz w:val="28"/>
          <w:szCs w:val="28"/>
        </w:rPr>
        <w:t>Introduction to Algorithms</w:t>
      </w:r>
    </w:p>
    <w:p w14:paraId="5F7097E7" w14:textId="32C26DE2" w:rsidR="00B439DD" w:rsidRPr="00A860C3" w:rsidRDefault="00B439DD" w:rsidP="00B439DD">
      <w:pPr>
        <w:pStyle w:val="ListBullet"/>
        <w:numPr>
          <w:ilvl w:val="1"/>
          <w:numId w:val="21"/>
        </w:numPr>
        <w:rPr>
          <w:sz w:val="28"/>
          <w:szCs w:val="28"/>
          <w:lang w:eastAsia="en-US"/>
        </w:rPr>
      </w:pPr>
      <w:r w:rsidRPr="00A860C3">
        <w:rPr>
          <w:sz w:val="28"/>
          <w:szCs w:val="28"/>
          <w:lang w:eastAsia="en-US"/>
        </w:rPr>
        <w:t>Data Structures</w:t>
      </w:r>
      <w:r w:rsidR="00A554C2">
        <w:rPr>
          <w:sz w:val="28"/>
          <w:szCs w:val="28"/>
          <w:lang w:eastAsia="en-US"/>
        </w:rPr>
        <w:t xml:space="preserve"> and </w:t>
      </w:r>
      <w:r w:rsidR="00A554C2" w:rsidRPr="00A860C3">
        <w:rPr>
          <w:sz w:val="28"/>
          <w:szCs w:val="28"/>
        </w:rPr>
        <w:t>Algorithms</w:t>
      </w:r>
    </w:p>
    <w:p w14:paraId="16249E68" w14:textId="77777777" w:rsidR="00B439DD" w:rsidRPr="00A860C3" w:rsidRDefault="00B439DD" w:rsidP="00B439DD">
      <w:pPr>
        <w:pStyle w:val="ListBullet"/>
        <w:numPr>
          <w:ilvl w:val="1"/>
          <w:numId w:val="21"/>
        </w:numPr>
        <w:rPr>
          <w:sz w:val="28"/>
          <w:szCs w:val="28"/>
          <w:lang w:eastAsia="en-US"/>
        </w:rPr>
      </w:pPr>
      <w:r w:rsidRPr="00A860C3">
        <w:rPr>
          <w:sz w:val="28"/>
          <w:szCs w:val="28"/>
          <w:lang w:eastAsia="en-US"/>
        </w:rPr>
        <w:t>Operating Systems</w:t>
      </w:r>
    </w:p>
    <w:p w14:paraId="68C1F901" w14:textId="77777777" w:rsidR="00B439DD" w:rsidRDefault="00B439DD" w:rsidP="00B439DD">
      <w:pPr>
        <w:pStyle w:val="ListBullet"/>
        <w:numPr>
          <w:ilvl w:val="1"/>
          <w:numId w:val="21"/>
        </w:numPr>
        <w:rPr>
          <w:sz w:val="28"/>
          <w:szCs w:val="28"/>
          <w:lang w:eastAsia="en-US"/>
        </w:rPr>
      </w:pPr>
      <w:r w:rsidRPr="00A860C3">
        <w:rPr>
          <w:sz w:val="28"/>
          <w:szCs w:val="28"/>
          <w:lang w:eastAsia="en-US"/>
        </w:rPr>
        <w:t>Human - Computer Interaction</w:t>
      </w:r>
    </w:p>
    <w:p w14:paraId="2D15F9EB" w14:textId="3F0016C6" w:rsidR="00735100" w:rsidRPr="00A860C3" w:rsidRDefault="00735100" w:rsidP="00B439DD">
      <w:pPr>
        <w:pStyle w:val="ListBullet"/>
        <w:numPr>
          <w:ilvl w:val="1"/>
          <w:numId w:val="21"/>
        </w:numPr>
        <w:rPr>
          <w:sz w:val="28"/>
          <w:szCs w:val="28"/>
          <w:lang w:eastAsia="en-US"/>
        </w:rPr>
      </w:pPr>
      <w:r w:rsidRPr="00735100">
        <w:rPr>
          <w:sz w:val="28"/>
          <w:szCs w:val="28"/>
          <w:lang w:eastAsia="en-US"/>
        </w:rPr>
        <w:t>Distributed Systems</w:t>
      </w:r>
    </w:p>
    <w:p w14:paraId="2993C040" w14:textId="77777777" w:rsidR="003E1D67" w:rsidRPr="00A860C3" w:rsidRDefault="003E1D67" w:rsidP="003E1D67">
      <w:pPr>
        <w:pStyle w:val="ListBullet"/>
        <w:numPr>
          <w:ilvl w:val="1"/>
          <w:numId w:val="21"/>
        </w:numPr>
        <w:rPr>
          <w:sz w:val="28"/>
          <w:szCs w:val="28"/>
          <w:lang w:eastAsia="en-US"/>
        </w:rPr>
      </w:pPr>
      <w:r w:rsidRPr="00A860C3">
        <w:rPr>
          <w:sz w:val="28"/>
          <w:szCs w:val="28"/>
          <w:lang w:eastAsia="en-US"/>
        </w:rPr>
        <w:t>Database Designing</w:t>
      </w:r>
    </w:p>
    <w:p w14:paraId="7EB701C6" w14:textId="77777777" w:rsidR="00545E3B" w:rsidRPr="00A860C3" w:rsidRDefault="00545E3B" w:rsidP="00545E3B">
      <w:pPr>
        <w:pStyle w:val="ListBullet"/>
        <w:numPr>
          <w:ilvl w:val="1"/>
          <w:numId w:val="21"/>
        </w:numPr>
        <w:rPr>
          <w:sz w:val="28"/>
          <w:szCs w:val="28"/>
          <w:lang w:eastAsia="en-US"/>
        </w:rPr>
      </w:pPr>
      <w:r w:rsidRPr="00A860C3">
        <w:rPr>
          <w:sz w:val="28"/>
          <w:szCs w:val="28"/>
          <w:lang w:eastAsia="en-US"/>
        </w:rPr>
        <w:t>Software Quality Assurance</w:t>
      </w:r>
    </w:p>
    <w:p w14:paraId="269EC817" w14:textId="756B22B8" w:rsidR="00B439DD" w:rsidRDefault="00096A16" w:rsidP="005E6977">
      <w:pPr>
        <w:pStyle w:val="ListBullet"/>
        <w:numPr>
          <w:ilvl w:val="1"/>
          <w:numId w:val="21"/>
        </w:numPr>
        <w:rPr>
          <w:sz w:val="28"/>
          <w:szCs w:val="28"/>
          <w:lang w:eastAsia="en-US"/>
        </w:rPr>
      </w:pPr>
      <w:r w:rsidRPr="00A860C3">
        <w:rPr>
          <w:sz w:val="28"/>
          <w:szCs w:val="28"/>
          <w:lang w:eastAsia="en-US"/>
        </w:rPr>
        <w:t>Computer Architecture</w:t>
      </w:r>
    </w:p>
    <w:p w14:paraId="32DA5F09" w14:textId="36735483" w:rsidR="00350461" w:rsidRDefault="00350461" w:rsidP="005E6977">
      <w:pPr>
        <w:pStyle w:val="ListBullet"/>
        <w:numPr>
          <w:ilvl w:val="1"/>
          <w:numId w:val="21"/>
        </w:numPr>
        <w:rPr>
          <w:sz w:val="28"/>
          <w:szCs w:val="28"/>
          <w:lang w:eastAsia="en-US"/>
        </w:rPr>
      </w:pPr>
      <w:r w:rsidRPr="00350461">
        <w:rPr>
          <w:sz w:val="28"/>
          <w:szCs w:val="28"/>
          <w:lang w:eastAsia="en-US"/>
        </w:rPr>
        <w:t>Computer Networks</w:t>
      </w:r>
    </w:p>
    <w:p w14:paraId="34253442" w14:textId="15135C81" w:rsidR="001926A8" w:rsidRDefault="001926A8" w:rsidP="005E6977">
      <w:pPr>
        <w:pStyle w:val="ListBullet"/>
        <w:numPr>
          <w:ilvl w:val="1"/>
          <w:numId w:val="21"/>
        </w:numPr>
        <w:rPr>
          <w:sz w:val="28"/>
          <w:szCs w:val="28"/>
          <w:lang w:eastAsia="en-US"/>
        </w:rPr>
      </w:pPr>
      <w:r w:rsidRPr="001926A8">
        <w:rPr>
          <w:sz w:val="28"/>
          <w:szCs w:val="28"/>
          <w:lang w:eastAsia="en-US"/>
        </w:rPr>
        <w:t>Object Oriented Programming</w:t>
      </w:r>
    </w:p>
    <w:p w14:paraId="17485D9E" w14:textId="57CCD50D" w:rsidR="00F91494" w:rsidRDefault="00F91494" w:rsidP="005E6977">
      <w:pPr>
        <w:pStyle w:val="ListBullet"/>
        <w:numPr>
          <w:ilvl w:val="1"/>
          <w:numId w:val="21"/>
        </w:numPr>
        <w:rPr>
          <w:sz w:val="28"/>
          <w:szCs w:val="28"/>
          <w:lang w:eastAsia="en-US"/>
        </w:rPr>
      </w:pPr>
      <w:r w:rsidRPr="00F91494">
        <w:rPr>
          <w:sz w:val="28"/>
          <w:szCs w:val="28"/>
          <w:lang w:eastAsia="en-US"/>
        </w:rPr>
        <w:t>Functional Programming</w:t>
      </w:r>
    </w:p>
    <w:p w14:paraId="3944289B" w14:textId="062CEA99" w:rsidR="005C6261" w:rsidRPr="00F91494" w:rsidRDefault="005C6261" w:rsidP="00F91494">
      <w:pPr>
        <w:pStyle w:val="ListBullet"/>
        <w:numPr>
          <w:ilvl w:val="1"/>
          <w:numId w:val="21"/>
        </w:numPr>
        <w:rPr>
          <w:sz w:val="28"/>
          <w:szCs w:val="28"/>
          <w:lang w:eastAsia="en-US"/>
        </w:rPr>
      </w:pPr>
      <w:r w:rsidRPr="005C6261">
        <w:rPr>
          <w:sz w:val="28"/>
          <w:szCs w:val="28"/>
          <w:lang w:eastAsia="en-US"/>
        </w:rPr>
        <w:t>Cryptography and Network Security</w:t>
      </w:r>
    </w:p>
    <w:p w14:paraId="5C2251D0" w14:textId="5D1A88E2" w:rsidR="0028057F" w:rsidRPr="00A860C3" w:rsidRDefault="006F7266" w:rsidP="0028057F">
      <w:pPr>
        <w:pStyle w:val="Heading2"/>
        <w:rPr>
          <w:sz w:val="28"/>
          <w:szCs w:val="28"/>
        </w:rPr>
      </w:pPr>
      <w:r w:rsidRPr="00A860C3">
        <w:rPr>
          <w:sz w:val="28"/>
          <w:szCs w:val="28"/>
        </w:rPr>
        <w:t>2010 - 2012</w:t>
      </w:r>
      <w:r w:rsidR="0028057F" w:rsidRPr="00A860C3">
        <w:rPr>
          <w:sz w:val="28"/>
          <w:szCs w:val="28"/>
        </w:rPr>
        <w:t> | </w:t>
      </w:r>
      <w:r w:rsidRPr="00A860C3">
        <w:rPr>
          <w:rFonts w:eastAsia="Times New Roman" w:cs="Arial"/>
          <w:color w:val="222222"/>
          <w:sz w:val="28"/>
          <w:szCs w:val="28"/>
          <w:lang w:eastAsia="en-US"/>
        </w:rPr>
        <w:t>Aprotrain-Aptech</w:t>
      </w:r>
    </w:p>
    <w:p w14:paraId="2BA975B4" w14:textId="6A7AEDB9" w:rsidR="0028057F" w:rsidRPr="00A860C3" w:rsidRDefault="0028057F" w:rsidP="0028057F">
      <w:pPr>
        <w:pStyle w:val="ListBullet"/>
        <w:rPr>
          <w:sz w:val="28"/>
          <w:szCs w:val="28"/>
        </w:rPr>
      </w:pPr>
      <w:r w:rsidRPr="00A860C3">
        <w:rPr>
          <w:sz w:val="28"/>
          <w:szCs w:val="28"/>
        </w:rPr>
        <w:t xml:space="preserve">Major: </w:t>
      </w:r>
      <w:r w:rsidR="00A31AEC" w:rsidRPr="00A860C3">
        <w:rPr>
          <w:sz w:val="28"/>
          <w:szCs w:val="28"/>
        </w:rPr>
        <w:t>Software engineering</w:t>
      </w:r>
    </w:p>
    <w:p w14:paraId="393A4CB3" w14:textId="77777777" w:rsidR="004703CC" w:rsidRDefault="0028057F" w:rsidP="0028057F">
      <w:pPr>
        <w:pStyle w:val="ListBullet"/>
        <w:rPr>
          <w:sz w:val="28"/>
          <w:szCs w:val="28"/>
        </w:rPr>
      </w:pPr>
      <w:r w:rsidRPr="00A860C3">
        <w:rPr>
          <w:sz w:val="28"/>
          <w:szCs w:val="28"/>
        </w:rPr>
        <w:t xml:space="preserve">Related coursework: </w:t>
      </w:r>
    </w:p>
    <w:p w14:paraId="09297C83" w14:textId="272B5A53" w:rsidR="004703CC" w:rsidRDefault="004703CC" w:rsidP="004703CC">
      <w:pPr>
        <w:pStyle w:val="ListBullet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8F5215">
        <w:rPr>
          <w:sz w:val="28"/>
          <w:szCs w:val="28"/>
        </w:rPr>
        <w:t>, C++</w:t>
      </w:r>
      <w:r w:rsidR="00290CA7">
        <w:rPr>
          <w:sz w:val="28"/>
          <w:szCs w:val="28"/>
        </w:rPr>
        <w:t>, C#</w:t>
      </w:r>
      <w:r w:rsidR="007A4E11">
        <w:rPr>
          <w:sz w:val="28"/>
          <w:szCs w:val="28"/>
        </w:rPr>
        <w:t xml:space="preserve"> programing</w:t>
      </w:r>
    </w:p>
    <w:p w14:paraId="1F153C68" w14:textId="21CCB10E" w:rsidR="0028057F" w:rsidRPr="00A860C3" w:rsidRDefault="004703CC" w:rsidP="004703CC">
      <w:pPr>
        <w:pStyle w:val="ListBullet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Java</w:t>
      </w:r>
      <w:r w:rsidR="006B07DC">
        <w:rPr>
          <w:sz w:val="28"/>
          <w:szCs w:val="28"/>
        </w:rPr>
        <w:t xml:space="preserve"> core</w:t>
      </w:r>
      <w:r w:rsidR="007A4E11">
        <w:rPr>
          <w:sz w:val="28"/>
          <w:szCs w:val="28"/>
        </w:rPr>
        <w:t xml:space="preserve"> programing</w:t>
      </w:r>
    </w:p>
    <w:p w14:paraId="0CBB163C" w14:textId="77777777" w:rsidR="0028057F" w:rsidRPr="00FB57D1" w:rsidRDefault="0028057F" w:rsidP="0028057F">
      <w:pPr>
        <w:pStyle w:val="Heading1"/>
        <w:rPr>
          <w:sz w:val="32"/>
        </w:rPr>
      </w:pPr>
      <w:r w:rsidRPr="00FB57D1">
        <w:rPr>
          <w:sz w:val="32"/>
        </w:rPr>
        <w:t>CERTIFICATE AND AWARD</w:t>
      </w:r>
    </w:p>
    <w:p w14:paraId="0050B4F9" w14:textId="13770033" w:rsidR="0028057F" w:rsidRPr="00FB57D1" w:rsidRDefault="006972BD" w:rsidP="0028057F">
      <w:pPr>
        <w:pStyle w:val="Heading2"/>
        <w:rPr>
          <w:sz w:val="28"/>
          <w:szCs w:val="28"/>
        </w:rPr>
      </w:pPr>
      <w:r w:rsidRPr="00FB57D1">
        <w:rPr>
          <w:sz w:val="28"/>
          <w:szCs w:val="28"/>
        </w:rPr>
        <w:t>2010 - 2015</w:t>
      </w:r>
      <w:r w:rsidR="0028057F" w:rsidRPr="00FB57D1">
        <w:rPr>
          <w:sz w:val="28"/>
          <w:szCs w:val="28"/>
        </w:rPr>
        <w:t> | </w:t>
      </w:r>
      <w:r w:rsidRPr="00FB57D1">
        <w:rPr>
          <w:rFonts w:cs="Verdana"/>
          <w:color w:val="000000"/>
          <w:sz w:val="28"/>
          <w:szCs w:val="28"/>
          <w:lang w:eastAsia="en-US"/>
        </w:rPr>
        <w:t>HANOI UNIVERSITY OF SCIENCE AND TECHNOLOGY</w:t>
      </w:r>
    </w:p>
    <w:p w14:paraId="333B5846" w14:textId="729279EF" w:rsidR="0028057F" w:rsidRDefault="00E32D95" w:rsidP="0028057F">
      <w:pPr>
        <w:pStyle w:val="ListBullet"/>
        <w:rPr>
          <w:sz w:val="28"/>
          <w:szCs w:val="28"/>
        </w:rPr>
      </w:pPr>
      <w:r w:rsidRPr="00FB57D1">
        <w:rPr>
          <w:rFonts w:cs="Verdana"/>
          <w:color w:val="000000"/>
          <w:sz w:val="28"/>
          <w:szCs w:val="28"/>
          <w:lang w:eastAsia="en-US"/>
        </w:rPr>
        <w:t>HANOI UNIVERSITY OF SCIENCE AND TECHNOLOGY</w:t>
      </w:r>
      <w:r w:rsidR="00E5625D" w:rsidRPr="00FB57D1">
        <w:rPr>
          <w:rFonts w:cs="Verdana"/>
          <w:color w:val="000000"/>
          <w:sz w:val="28"/>
          <w:szCs w:val="28"/>
          <w:lang w:eastAsia="en-US"/>
        </w:rPr>
        <w:t xml:space="preserve"> </w:t>
      </w:r>
      <w:r w:rsidR="00E5625D" w:rsidRPr="00FB57D1">
        <w:rPr>
          <w:sz w:val="28"/>
          <w:szCs w:val="28"/>
        </w:rPr>
        <w:t>CERTIFICATE</w:t>
      </w:r>
    </w:p>
    <w:p w14:paraId="379ECF5B" w14:textId="77777777" w:rsidR="00EE6A7D" w:rsidRDefault="00EE6A7D" w:rsidP="00EE6A7D">
      <w:pPr>
        <w:pStyle w:val="ListBullet"/>
        <w:numPr>
          <w:ilvl w:val="0"/>
          <w:numId w:val="0"/>
        </w:numPr>
        <w:ind w:left="216" w:hanging="216"/>
        <w:rPr>
          <w:sz w:val="28"/>
          <w:szCs w:val="28"/>
        </w:rPr>
      </w:pPr>
    </w:p>
    <w:p w14:paraId="6285AB7A" w14:textId="22F664C8" w:rsidR="00EE6A7D" w:rsidRDefault="00EE6A7D" w:rsidP="00EE6A7D">
      <w:pPr>
        <w:pStyle w:val="ListBullet"/>
        <w:numPr>
          <w:ilvl w:val="0"/>
          <w:numId w:val="0"/>
        </w:numPr>
        <w:ind w:left="216" w:hanging="216"/>
        <w:rPr>
          <w:b/>
          <w:sz w:val="28"/>
          <w:szCs w:val="28"/>
        </w:rPr>
      </w:pPr>
      <w:r w:rsidRPr="00EE6A7D">
        <w:rPr>
          <w:b/>
          <w:sz w:val="28"/>
          <w:szCs w:val="28"/>
        </w:rPr>
        <w:t xml:space="preserve">2010 – 2012 | </w:t>
      </w:r>
      <w:r>
        <w:rPr>
          <w:b/>
          <w:sz w:val="28"/>
          <w:szCs w:val="28"/>
        </w:rPr>
        <w:t>AP</w:t>
      </w:r>
      <w:r w:rsidRPr="00EE6A7D">
        <w:rPr>
          <w:b/>
          <w:sz w:val="28"/>
          <w:szCs w:val="28"/>
        </w:rPr>
        <w:t>TECH</w:t>
      </w:r>
      <w:r>
        <w:rPr>
          <w:b/>
          <w:sz w:val="28"/>
          <w:szCs w:val="28"/>
        </w:rPr>
        <w:t xml:space="preserve"> | APROTRIAIN AP</w:t>
      </w:r>
      <w:r w:rsidRPr="00EE6A7D">
        <w:rPr>
          <w:b/>
          <w:sz w:val="28"/>
          <w:szCs w:val="28"/>
        </w:rPr>
        <w:t>TECH</w:t>
      </w:r>
    </w:p>
    <w:p w14:paraId="7A4BFE44" w14:textId="309FDD1D" w:rsidR="006A21DE" w:rsidRPr="006A21DE" w:rsidRDefault="006A21DE" w:rsidP="006A21DE">
      <w:pPr>
        <w:pStyle w:val="ListBullet"/>
        <w:rPr>
          <w:sz w:val="28"/>
          <w:szCs w:val="28"/>
        </w:rPr>
      </w:pPr>
      <w:r>
        <w:rPr>
          <w:rFonts w:cs="Verdana"/>
          <w:color w:val="000000"/>
          <w:sz w:val="28"/>
          <w:szCs w:val="28"/>
          <w:lang w:eastAsia="en-US"/>
        </w:rPr>
        <w:t>APTECH COMPUTER EDUCATION</w:t>
      </w:r>
    </w:p>
    <w:p w14:paraId="6E60680F" w14:textId="5FD0734B" w:rsidR="00F0407E" w:rsidRDefault="0028057F" w:rsidP="0028057F">
      <w:pPr>
        <w:pStyle w:val="Heading1"/>
        <w:jc w:val="both"/>
        <w:rPr>
          <w:sz w:val="32"/>
        </w:rPr>
      </w:pPr>
      <w:r w:rsidRPr="00307BAE">
        <w:rPr>
          <w:sz w:val="32"/>
        </w:rPr>
        <w:t>LANGUAGE SKILL</w:t>
      </w:r>
      <w:r w:rsidR="00DB6077">
        <w:rPr>
          <w:sz w:val="32"/>
        </w:rPr>
        <w:t>S</w:t>
      </w:r>
    </w:p>
    <w:p w14:paraId="2100CD83" w14:textId="5D18D049" w:rsidR="00010918" w:rsidRDefault="00010918" w:rsidP="00010918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>Vietnamese</w:t>
      </w:r>
    </w:p>
    <w:p w14:paraId="7D19AD43" w14:textId="6CAB1A5E" w:rsidR="00010918" w:rsidRPr="00010918" w:rsidRDefault="005525F2" w:rsidP="00010918">
      <w:pPr>
        <w:pStyle w:val="ListBullet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Pr="005525F2">
        <w:rPr>
          <w:sz w:val="28"/>
          <w:szCs w:val="28"/>
        </w:rPr>
        <w:t>other tongue</w:t>
      </w:r>
    </w:p>
    <w:p w14:paraId="0384E8B6" w14:textId="0DED0592" w:rsidR="00F85332" w:rsidRPr="00307BAE" w:rsidRDefault="00D43271" w:rsidP="00F85332">
      <w:pPr>
        <w:pStyle w:val="ListBullet"/>
        <w:rPr>
          <w:sz w:val="28"/>
          <w:szCs w:val="28"/>
        </w:rPr>
      </w:pPr>
      <w:r w:rsidRPr="00307BAE">
        <w:rPr>
          <w:sz w:val="28"/>
          <w:szCs w:val="28"/>
        </w:rPr>
        <w:t>English</w:t>
      </w:r>
    </w:p>
    <w:p w14:paraId="4A4B97E3" w14:textId="2804F457" w:rsidR="00D43271" w:rsidRPr="00307BAE" w:rsidRDefault="00D43271" w:rsidP="00D43271">
      <w:pPr>
        <w:pStyle w:val="ListBullet"/>
        <w:numPr>
          <w:ilvl w:val="1"/>
          <w:numId w:val="21"/>
        </w:numPr>
        <w:rPr>
          <w:sz w:val="28"/>
          <w:szCs w:val="28"/>
        </w:rPr>
      </w:pPr>
      <w:r w:rsidRPr="00307BAE">
        <w:rPr>
          <w:sz w:val="28"/>
          <w:szCs w:val="28"/>
        </w:rPr>
        <w:t>Reading: Good</w:t>
      </w:r>
    </w:p>
    <w:p w14:paraId="58FB6477" w14:textId="37A45055" w:rsidR="00D43271" w:rsidRDefault="00D43271" w:rsidP="002E2E10">
      <w:pPr>
        <w:pStyle w:val="ListBullet"/>
        <w:numPr>
          <w:ilvl w:val="1"/>
          <w:numId w:val="21"/>
        </w:numPr>
        <w:rPr>
          <w:sz w:val="28"/>
          <w:szCs w:val="28"/>
        </w:rPr>
      </w:pPr>
      <w:r w:rsidRPr="00307BAE">
        <w:rPr>
          <w:sz w:val="28"/>
          <w:szCs w:val="28"/>
        </w:rPr>
        <w:t>Listening: Good</w:t>
      </w:r>
    </w:p>
    <w:p w14:paraId="0D8E514D" w14:textId="3A0421D9" w:rsidR="003B1836" w:rsidRDefault="003B1836" w:rsidP="002E2E10">
      <w:pPr>
        <w:pStyle w:val="ListBullet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Writing: </w:t>
      </w:r>
      <w:r w:rsidR="00E06DFF">
        <w:rPr>
          <w:sz w:val="28"/>
          <w:szCs w:val="28"/>
        </w:rPr>
        <w:t>Good</w:t>
      </w:r>
    </w:p>
    <w:p w14:paraId="38F080D4" w14:textId="528A0436" w:rsidR="00707E33" w:rsidRDefault="00DF28E5" w:rsidP="002E2E10">
      <w:pPr>
        <w:pStyle w:val="ListBullet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5C27CE" w:rsidRPr="005C27CE">
        <w:rPr>
          <w:sz w:val="28"/>
          <w:szCs w:val="28"/>
        </w:rPr>
        <w:t>ommunication skills</w:t>
      </w:r>
      <w:r w:rsidR="00DB6B3D">
        <w:rPr>
          <w:sz w:val="28"/>
          <w:szCs w:val="28"/>
        </w:rPr>
        <w:t>:</w:t>
      </w:r>
      <w:r w:rsidR="00707E33">
        <w:rPr>
          <w:sz w:val="28"/>
          <w:szCs w:val="28"/>
        </w:rPr>
        <w:t xml:space="preserve"> </w:t>
      </w:r>
      <w:r w:rsidR="005C27CE" w:rsidRPr="00307BAE">
        <w:rPr>
          <w:sz w:val="28"/>
          <w:szCs w:val="28"/>
        </w:rPr>
        <w:t>Good</w:t>
      </w:r>
    </w:p>
    <w:p w14:paraId="77752733" w14:textId="77777777" w:rsidR="00DB6077" w:rsidRDefault="00DB6077" w:rsidP="00DB6077">
      <w:pPr>
        <w:pStyle w:val="ListBullet"/>
        <w:numPr>
          <w:ilvl w:val="0"/>
          <w:numId w:val="0"/>
        </w:numPr>
        <w:ind w:left="216" w:hanging="216"/>
      </w:pPr>
    </w:p>
    <w:p w14:paraId="3C3C2A87" w14:textId="74876DAA" w:rsidR="00DB6077" w:rsidRDefault="00DB6077" w:rsidP="00DB6077">
      <w:pPr>
        <w:pStyle w:val="Heading1"/>
        <w:jc w:val="both"/>
        <w:rPr>
          <w:sz w:val="32"/>
        </w:rPr>
      </w:pPr>
      <w:r w:rsidRPr="00DB6077">
        <w:rPr>
          <w:sz w:val="32"/>
        </w:rPr>
        <w:t>MANAGEMENT SKILLS</w:t>
      </w:r>
    </w:p>
    <w:p w14:paraId="6B4ADE54" w14:textId="58DA9D9A" w:rsidR="0047659A" w:rsidRPr="0047659A" w:rsidRDefault="0047659A" w:rsidP="0047659A">
      <w:pPr>
        <w:pStyle w:val="ListBullet"/>
        <w:rPr>
          <w:b/>
          <w:sz w:val="28"/>
          <w:szCs w:val="28"/>
        </w:rPr>
      </w:pPr>
      <w:r w:rsidRPr="0047659A">
        <w:rPr>
          <w:b/>
          <w:sz w:val="28"/>
          <w:szCs w:val="28"/>
        </w:rPr>
        <w:t>Team management</w:t>
      </w:r>
    </w:p>
    <w:p w14:paraId="7F382F8D" w14:textId="29DA5B2B" w:rsidR="0047659A" w:rsidRDefault="0047659A" w:rsidP="0047659A">
      <w:pPr>
        <w:pStyle w:val="ListBullet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Promoting teamwork</w:t>
      </w:r>
    </w:p>
    <w:p w14:paraId="69FDAA8D" w14:textId="428A6D91" w:rsidR="0047659A" w:rsidRDefault="0047659A" w:rsidP="0047659A">
      <w:pPr>
        <w:pStyle w:val="ListBullet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Delegating tasks</w:t>
      </w:r>
    </w:p>
    <w:p w14:paraId="7D7F3E04" w14:textId="5F57B586" w:rsidR="0047659A" w:rsidRDefault="0047659A" w:rsidP="0047659A">
      <w:pPr>
        <w:pStyle w:val="ListBullet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 Resolving conflict</w:t>
      </w:r>
    </w:p>
    <w:p w14:paraId="5915988A" w14:textId="0F60DD7E" w:rsidR="0047659A" w:rsidRDefault="0047659A" w:rsidP="0047659A">
      <w:pPr>
        <w:pStyle w:val="ListBullet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 Setting goals</w:t>
      </w:r>
    </w:p>
    <w:p w14:paraId="746FFDB0" w14:textId="1EAF9695" w:rsidR="0047659A" w:rsidRDefault="0047659A" w:rsidP="0047659A">
      <w:pPr>
        <w:pStyle w:val="ListBullet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 E</w:t>
      </w:r>
      <w:r w:rsidRPr="0047659A">
        <w:rPr>
          <w:sz w:val="28"/>
          <w:szCs w:val="28"/>
        </w:rPr>
        <w:t>valuating performance</w:t>
      </w:r>
    </w:p>
    <w:p w14:paraId="5130A66C" w14:textId="7CB318F5" w:rsidR="0047659A" w:rsidRPr="0047659A" w:rsidRDefault="00A77523" w:rsidP="0047659A">
      <w:pPr>
        <w:pStyle w:val="ListBullet"/>
        <w:rPr>
          <w:b/>
          <w:sz w:val="28"/>
          <w:szCs w:val="28"/>
        </w:rPr>
      </w:pPr>
      <w:r>
        <w:rPr>
          <w:b/>
          <w:sz w:val="28"/>
          <w:szCs w:val="28"/>
        </w:rPr>
        <w:t>Tasks</w:t>
      </w:r>
      <w:r w:rsidR="0047659A" w:rsidRPr="0047659A">
        <w:rPr>
          <w:b/>
          <w:sz w:val="28"/>
          <w:szCs w:val="28"/>
        </w:rPr>
        <w:t xml:space="preserve"> management</w:t>
      </w:r>
    </w:p>
    <w:p w14:paraId="33EB5278" w14:textId="6B3E8119" w:rsidR="00DB6077" w:rsidRDefault="00DB6077" w:rsidP="00DB6077">
      <w:pPr>
        <w:pStyle w:val="ListBullet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Estimate </w:t>
      </w:r>
      <w:r w:rsidR="0047659A">
        <w:rPr>
          <w:sz w:val="28"/>
          <w:szCs w:val="28"/>
        </w:rPr>
        <w:t>cost</w:t>
      </w:r>
    </w:p>
    <w:p w14:paraId="01F91B43" w14:textId="61047CF0" w:rsidR="00DB6077" w:rsidRDefault="00DB6077" w:rsidP="00DB6077">
      <w:pPr>
        <w:pStyle w:val="ListBullet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Make schedule</w:t>
      </w:r>
    </w:p>
    <w:p w14:paraId="096AC33B" w14:textId="3AD3CDB5" w:rsidR="00DB6077" w:rsidRDefault="00DB6077" w:rsidP="00DB6077">
      <w:pPr>
        <w:pStyle w:val="ListBullet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Break tasks</w:t>
      </w:r>
    </w:p>
    <w:p w14:paraId="442CA9FF" w14:textId="178FB2AE" w:rsidR="0047659A" w:rsidRDefault="0047659A" w:rsidP="0047659A">
      <w:pPr>
        <w:pStyle w:val="ListBullet"/>
        <w:rPr>
          <w:b/>
          <w:sz w:val="28"/>
          <w:szCs w:val="28"/>
        </w:rPr>
      </w:pPr>
      <w:r w:rsidRPr="0047659A">
        <w:rPr>
          <w:b/>
          <w:sz w:val="28"/>
          <w:szCs w:val="28"/>
        </w:rPr>
        <w:t>Risk management</w:t>
      </w:r>
    </w:p>
    <w:p w14:paraId="16C380E1" w14:textId="2D0670A4" w:rsidR="00A77523" w:rsidRDefault="00A77523" w:rsidP="00A77523">
      <w:pPr>
        <w:pStyle w:val="ListBullet"/>
        <w:numPr>
          <w:ilvl w:val="1"/>
          <w:numId w:val="2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860692">
        <w:rPr>
          <w:sz w:val="28"/>
          <w:szCs w:val="28"/>
        </w:rPr>
        <w:t>Identify the r</w:t>
      </w:r>
      <w:r w:rsidRPr="00A77523">
        <w:rPr>
          <w:sz w:val="28"/>
          <w:szCs w:val="28"/>
        </w:rPr>
        <w:t>isk</w:t>
      </w:r>
    </w:p>
    <w:p w14:paraId="03AA3488" w14:textId="344E867B" w:rsidR="00A77523" w:rsidRDefault="00A77523" w:rsidP="00A77523">
      <w:pPr>
        <w:pStyle w:val="ListBullet"/>
        <w:numPr>
          <w:ilvl w:val="1"/>
          <w:numId w:val="21"/>
        </w:numPr>
        <w:rPr>
          <w:sz w:val="28"/>
          <w:szCs w:val="28"/>
        </w:rPr>
      </w:pPr>
      <w:r w:rsidRPr="00A77523">
        <w:rPr>
          <w:sz w:val="28"/>
          <w:szCs w:val="28"/>
        </w:rPr>
        <w:t>Analyze the risk</w:t>
      </w:r>
    </w:p>
    <w:p w14:paraId="4389F33A" w14:textId="2CCC77E8" w:rsidR="00A77523" w:rsidRDefault="00860692" w:rsidP="00A77523">
      <w:pPr>
        <w:pStyle w:val="ListBullet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Evaluate or rank the r</w:t>
      </w:r>
      <w:r w:rsidR="00A77523" w:rsidRPr="00A77523">
        <w:rPr>
          <w:sz w:val="28"/>
          <w:szCs w:val="28"/>
        </w:rPr>
        <w:t>isk</w:t>
      </w:r>
    </w:p>
    <w:p w14:paraId="464177DC" w14:textId="574D25ED" w:rsidR="00A77523" w:rsidRDefault="00860692" w:rsidP="00A77523">
      <w:pPr>
        <w:pStyle w:val="ListBullet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Treat the r</w:t>
      </w:r>
      <w:r w:rsidR="00A77523" w:rsidRPr="00A77523">
        <w:rPr>
          <w:sz w:val="28"/>
          <w:szCs w:val="28"/>
        </w:rPr>
        <w:t>isk</w:t>
      </w:r>
    </w:p>
    <w:p w14:paraId="0E6E5F99" w14:textId="7595532C" w:rsidR="00A77523" w:rsidRDefault="00860692" w:rsidP="00A77523">
      <w:pPr>
        <w:pStyle w:val="ListBullet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Monitor and r</w:t>
      </w:r>
      <w:r w:rsidR="00A77523" w:rsidRPr="00A77523">
        <w:rPr>
          <w:sz w:val="28"/>
          <w:szCs w:val="28"/>
        </w:rPr>
        <w:t>eview the risk</w:t>
      </w:r>
    </w:p>
    <w:p w14:paraId="79463747" w14:textId="2F2F831F" w:rsidR="00EE6A7D" w:rsidRDefault="00EE6A7D" w:rsidP="00EE6A7D">
      <w:pPr>
        <w:pStyle w:val="ListBullet"/>
        <w:rPr>
          <w:b/>
          <w:sz w:val="28"/>
          <w:szCs w:val="28"/>
        </w:rPr>
      </w:pPr>
      <w:r w:rsidRPr="00EE6A7D">
        <w:rPr>
          <w:b/>
          <w:sz w:val="28"/>
          <w:szCs w:val="28"/>
        </w:rPr>
        <w:t>Time management</w:t>
      </w:r>
    </w:p>
    <w:p w14:paraId="6679ADBF" w14:textId="1D1602AC" w:rsidR="00FB6FC0" w:rsidRPr="00FB6FC0" w:rsidRDefault="001D10E9" w:rsidP="00FB6FC0">
      <w:pPr>
        <w:pStyle w:val="ListBullet"/>
        <w:numPr>
          <w:ilvl w:val="1"/>
          <w:numId w:val="21"/>
        </w:numPr>
        <w:rPr>
          <w:color w:val="auto"/>
          <w:sz w:val="28"/>
          <w:szCs w:val="28"/>
        </w:rPr>
      </w:pPr>
      <w:r w:rsidRPr="001D10E9">
        <w:rPr>
          <w:sz w:val="28"/>
          <w:szCs w:val="28"/>
        </w:rPr>
        <w:t>Organization</w:t>
      </w:r>
      <w:r w:rsidR="00FB6FC0">
        <w:rPr>
          <w:sz w:val="28"/>
          <w:szCs w:val="28"/>
        </w:rPr>
        <w:t xml:space="preserve"> </w:t>
      </w:r>
    </w:p>
    <w:p w14:paraId="6A298919" w14:textId="77777777" w:rsidR="00FB6FC0" w:rsidRPr="00FB6FC0" w:rsidRDefault="00FB6FC0" w:rsidP="00FB6FC0">
      <w:pPr>
        <w:pStyle w:val="ListBullet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B6FC0">
        <w:rPr>
          <w:sz w:val="28"/>
          <w:szCs w:val="28"/>
        </w:rPr>
        <w:t>Prioritization</w:t>
      </w:r>
    </w:p>
    <w:p w14:paraId="28D84529" w14:textId="77777777" w:rsidR="00FB6FC0" w:rsidRPr="00FB6FC0" w:rsidRDefault="00FB6FC0" w:rsidP="00FB6FC0">
      <w:pPr>
        <w:pStyle w:val="ListBullet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B6FC0">
        <w:rPr>
          <w:sz w:val="28"/>
          <w:szCs w:val="28"/>
        </w:rPr>
        <w:t>Communication</w:t>
      </w:r>
    </w:p>
    <w:p w14:paraId="1326198A" w14:textId="77777777" w:rsidR="00FB6FC0" w:rsidRPr="00FB6FC0" w:rsidRDefault="00FB6FC0" w:rsidP="00FB6FC0">
      <w:pPr>
        <w:pStyle w:val="ListBullet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B6FC0">
        <w:rPr>
          <w:sz w:val="28"/>
          <w:szCs w:val="28"/>
        </w:rPr>
        <w:t>Planning</w:t>
      </w:r>
    </w:p>
    <w:p w14:paraId="51AF4FB4" w14:textId="77777777" w:rsidR="00FB6FC0" w:rsidRPr="00FB6FC0" w:rsidRDefault="00FB6FC0" w:rsidP="00FB6FC0">
      <w:pPr>
        <w:pStyle w:val="ListBullet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B6FC0">
        <w:rPr>
          <w:sz w:val="28"/>
          <w:szCs w:val="28"/>
        </w:rPr>
        <w:t>Delegation</w:t>
      </w:r>
    </w:p>
    <w:p w14:paraId="61D30D9B" w14:textId="77777777" w:rsidR="001D10E9" w:rsidRPr="00FB6FC0" w:rsidRDefault="001D10E9" w:rsidP="00FB6FC0">
      <w:pPr>
        <w:pStyle w:val="ListBullet"/>
        <w:numPr>
          <w:ilvl w:val="0"/>
          <w:numId w:val="0"/>
        </w:numPr>
        <w:ind w:left="216" w:hanging="216"/>
        <w:rPr>
          <w:color w:val="auto"/>
          <w:sz w:val="28"/>
          <w:szCs w:val="28"/>
        </w:rPr>
      </w:pPr>
    </w:p>
    <w:p w14:paraId="60F3C4E4" w14:textId="38023B1C" w:rsidR="0028057F" w:rsidRPr="004346E8" w:rsidRDefault="00995679" w:rsidP="0028057F">
      <w:pPr>
        <w:pStyle w:val="Heading1"/>
        <w:rPr>
          <w:sz w:val="32"/>
        </w:rPr>
      </w:pPr>
      <w:r>
        <w:rPr>
          <w:sz w:val="32"/>
        </w:rPr>
        <w:t>TECHNICAL SKILL</w:t>
      </w:r>
      <w:r w:rsidR="00DB6077">
        <w:rPr>
          <w:sz w:val="32"/>
        </w:rPr>
        <w:t>S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417"/>
        <w:gridCol w:w="7509"/>
      </w:tblGrid>
      <w:tr w:rsidR="0028057F" w:rsidRPr="003A3D9F" w14:paraId="2BEC6CFE" w14:textId="77777777" w:rsidTr="00016E5C">
        <w:tc>
          <w:tcPr>
            <w:tcW w:w="2417" w:type="dxa"/>
          </w:tcPr>
          <w:p w14:paraId="02D549E8" w14:textId="11F899E9" w:rsidR="0028057F" w:rsidRPr="000E44FE" w:rsidRDefault="0028057F" w:rsidP="00F91B27">
            <w:pPr>
              <w:pStyle w:val="Heading2"/>
              <w:outlineLvl w:val="1"/>
              <w:rPr>
                <w:sz w:val="28"/>
                <w:szCs w:val="28"/>
              </w:rPr>
            </w:pPr>
            <w:r w:rsidRPr="000E44FE">
              <w:rPr>
                <w:sz w:val="28"/>
                <w:szCs w:val="28"/>
              </w:rPr>
              <w:t>Programming language</w:t>
            </w:r>
            <w:r w:rsidR="00016E5C">
              <w:rPr>
                <w:sz w:val="28"/>
                <w:szCs w:val="28"/>
              </w:rPr>
              <w:t>S</w:t>
            </w:r>
          </w:p>
        </w:tc>
        <w:tc>
          <w:tcPr>
            <w:tcW w:w="7509" w:type="dxa"/>
          </w:tcPr>
          <w:p w14:paraId="4B80EC0C" w14:textId="68D16432" w:rsidR="0028057F" w:rsidRPr="00016E5C" w:rsidRDefault="00D61D6C" w:rsidP="00016E5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cs="Verdana"/>
                <w:color w:val="000000"/>
                <w:sz w:val="28"/>
                <w:szCs w:val="28"/>
              </w:rPr>
            </w:pPr>
            <w:r w:rsidRPr="00016E5C">
              <w:rPr>
                <w:rFonts w:cs="Verdana"/>
                <w:color w:val="000000"/>
                <w:sz w:val="28"/>
                <w:szCs w:val="28"/>
              </w:rPr>
              <w:t>Shell Script</w:t>
            </w:r>
            <w:r w:rsidR="00875352" w:rsidRPr="00016E5C">
              <w:rPr>
                <w:rFonts w:cs="Verdana"/>
                <w:color w:val="000000"/>
                <w:sz w:val="28"/>
                <w:szCs w:val="28"/>
              </w:rPr>
              <w:t xml:space="preserve">, </w:t>
            </w:r>
            <w:r w:rsidRPr="00016E5C">
              <w:rPr>
                <w:rFonts w:cs="Verdana"/>
                <w:color w:val="000000"/>
                <w:sz w:val="28"/>
                <w:szCs w:val="28"/>
              </w:rPr>
              <w:t>Javascript</w:t>
            </w:r>
            <w:r w:rsidR="00875352" w:rsidRPr="00016E5C">
              <w:rPr>
                <w:rFonts w:cs="Verdana"/>
                <w:color w:val="000000"/>
                <w:sz w:val="28"/>
                <w:szCs w:val="28"/>
              </w:rPr>
              <w:t xml:space="preserve">, </w:t>
            </w:r>
            <w:r w:rsidR="00342746" w:rsidRPr="00016E5C">
              <w:rPr>
                <w:rFonts w:cs="Verdana"/>
                <w:color w:val="000000"/>
                <w:sz w:val="28"/>
                <w:szCs w:val="28"/>
              </w:rPr>
              <w:t>Type</w:t>
            </w:r>
            <w:r w:rsidRPr="00016E5C">
              <w:rPr>
                <w:rFonts w:cs="Verdana"/>
                <w:color w:val="000000"/>
                <w:sz w:val="28"/>
                <w:szCs w:val="28"/>
              </w:rPr>
              <w:t>Script</w:t>
            </w:r>
            <w:r w:rsidR="00875352" w:rsidRPr="00016E5C">
              <w:rPr>
                <w:rFonts w:cs="Verdana"/>
                <w:color w:val="000000"/>
                <w:sz w:val="28"/>
                <w:szCs w:val="28"/>
              </w:rPr>
              <w:t xml:space="preserve">, </w:t>
            </w:r>
            <w:r w:rsidRPr="00016E5C">
              <w:rPr>
                <w:rFonts w:cs="Verdana"/>
                <w:color w:val="000000"/>
                <w:sz w:val="28"/>
                <w:szCs w:val="28"/>
              </w:rPr>
              <w:t>Java</w:t>
            </w:r>
            <w:r w:rsidR="00875352" w:rsidRPr="00016E5C">
              <w:rPr>
                <w:rFonts w:cs="Verdana"/>
                <w:color w:val="000000"/>
                <w:sz w:val="28"/>
                <w:szCs w:val="28"/>
              </w:rPr>
              <w:t xml:space="preserve">, </w:t>
            </w:r>
            <w:r w:rsidR="00F9794F" w:rsidRPr="00016E5C">
              <w:rPr>
                <w:rFonts w:cs="Verdana"/>
                <w:color w:val="000000"/>
                <w:sz w:val="28"/>
                <w:szCs w:val="28"/>
              </w:rPr>
              <w:t>Kotlin</w:t>
            </w:r>
            <w:r w:rsidR="00875352" w:rsidRPr="00016E5C">
              <w:rPr>
                <w:rFonts w:cs="Verdana"/>
                <w:color w:val="000000"/>
                <w:sz w:val="28"/>
                <w:szCs w:val="28"/>
              </w:rPr>
              <w:t xml:space="preserve">, </w:t>
            </w:r>
            <w:r w:rsidRPr="00016E5C">
              <w:rPr>
                <w:rFonts w:cs="Verdana"/>
                <w:color w:val="000000"/>
                <w:sz w:val="28"/>
                <w:szCs w:val="28"/>
              </w:rPr>
              <w:t>Swift</w:t>
            </w:r>
            <w:r w:rsidR="00875352" w:rsidRPr="00016E5C">
              <w:rPr>
                <w:rFonts w:cs="Verdana"/>
                <w:color w:val="000000"/>
                <w:sz w:val="28"/>
                <w:szCs w:val="28"/>
              </w:rPr>
              <w:t xml:space="preserve">, </w:t>
            </w:r>
            <w:r w:rsidR="00033BB4" w:rsidRPr="00016E5C">
              <w:rPr>
                <w:rFonts w:cs="Verdana"/>
                <w:color w:val="000000"/>
                <w:sz w:val="28"/>
                <w:szCs w:val="28"/>
              </w:rPr>
              <w:t>Ruby</w:t>
            </w:r>
            <w:r w:rsidR="00875352" w:rsidRPr="00016E5C">
              <w:rPr>
                <w:rFonts w:cs="Verdana"/>
                <w:color w:val="000000"/>
                <w:sz w:val="28"/>
                <w:szCs w:val="28"/>
              </w:rPr>
              <w:t xml:space="preserve">, </w:t>
            </w:r>
            <w:r w:rsidR="00033BB4" w:rsidRPr="00016E5C">
              <w:rPr>
                <w:rFonts w:cs="Verdana"/>
                <w:color w:val="000000"/>
                <w:sz w:val="28"/>
                <w:szCs w:val="28"/>
              </w:rPr>
              <w:t>Scala</w:t>
            </w:r>
            <w:r w:rsidR="00875352" w:rsidRPr="00016E5C">
              <w:rPr>
                <w:rFonts w:cs="Verdana"/>
                <w:color w:val="000000"/>
                <w:sz w:val="28"/>
                <w:szCs w:val="28"/>
              </w:rPr>
              <w:t xml:space="preserve">, </w:t>
            </w:r>
            <w:r w:rsidR="002233ED" w:rsidRPr="00016E5C">
              <w:rPr>
                <w:rFonts w:cs="Verdana"/>
                <w:color w:val="000000"/>
                <w:sz w:val="28"/>
                <w:szCs w:val="28"/>
              </w:rPr>
              <w:t>PHP</w:t>
            </w:r>
            <w:r w:rsidR="00875352" w:rsidRPr="00016E5C">
              <w:rPr>
                <w:rFonts w:cs="Verdana"/>
                <w:color w:val="000000"/>
                <w:sz w:val="28"/>
                <w:szCs w:val="28"/>
              </w:rPr>
              <w:t xml:space="preserve">, </w:t>
            </w:r>
            <w:r w:rsidR="00033BB4" w:rsidRPr="00016E5C">
              <w:rPr>
                <w:rFonts w:cs="Verdana"/>
                <w:color w:val="000000"/>
                <w:sz w:val="28"/>
                <w:szCs w:val="28"/>
              </w:rPr>
              <w:t>C#</w:t>
            </w:r>
          </w:p>
        </w:tc>
      </w:tr>
      <w:tr w:rsidR="0028057F" w:rsidRPr="006968B2" w14:paraId="4BEA183A" w14:textId="77777777" w:rsidTr="00016E5C">
        <w:trPr>
          <w:trHeight w:val="611"/>
        </w:trPr>
        <w:tc>
          <w:tcPr>
            <w:tcW w:w="2417" w:type="dxa"/>
          </w:tcPr>
          <w:p w14:paraId="281E1495" w14:textId="1C0F4C8E" w:rsidR="0028057F" w:rsidRPr="000E44FE" w:rsidRDefault="0028057F" w:rsidP="00F91B27">
            <w:pPr>
              <w:pStyle w:val="Heading2"/>
              <w:outlineLvl w:val="1"/>
              <w:rPr>
                <w:sz w:val="28"/>
                <w:szCs w:val="28"/>
              </w:rPr>
            </w:pPr>
            <w:r w:rsidRPr="000E44FE">
              <w:rPr>
                <w:sz w:val="28"/>
                <w:szCs w:val="28"/>
              </w:rPr>
              <w:t>Programming tool</w:t>
            </w:r>
            <w:r w:rsidR="00016E5C">
              <w:rPr>
                <w:sz w:val="28"/>
                <w:szCs w:val="28"/>
              </w:rPr>
              <w:t>S</w:t>
            </w:r>
          </w:p>
        </w:tc>
        <w:tc>
          <w:tcPr>
            <w:tcW w:w="7509" w:type="dxa"/>
          </w:tcPr>
          <w:p w14:paraId="25085679" w14:textId="0D57ACD6" w:rsidR="0028057F" w:rsidRPr="00016E5C" w:rsidRDefault="002233ED" w:rsidP="00016E5C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sz w:val="28"/>
                <w:szCs w:val="28"/>
              </w:rPr>
            </w:pPr>
            <w:r w:rsidRPr="00016E5C">
              <w:rPr>
                <w:sz w:val="28"/>
                <w:szCs w:val="28"/>
              </w:rPr>
              <w:t>Xcode, Android Studio</w:t>
            </w:r>
            <w:r w:rsidR="008A555A" w:rsidRPr="00016E5C">
              <w:rPr>
                <w:sz w:val="28"/>
                <w:szCs w:val="28"/>
              </w:rPr>
              <w:t>, V</w:t>
            </w:r>
            <w:r w:rsidR="00A4056D" w:rsidRPr="00016E5C">
              <w:rPr>
                <w:sz w:val="28"/>
                <w:szCs w:val="28"/>
              </w:rPr>
              <w:t>im</w:t>
            </w:r>
            <w:r w:rsidR="00875352" w:rsidRPr="00016E5C">
              <w:rPr>
                <w:sz w:val="28"/>
                <w:szCs w:val="28"/>
              </w:rPr>
              <w:t>, CocosCreator, Unity</w:t>
            </w:r>
          </w:p>
        </w:tc>
      </w:tr>
      <w:tr w:rsidR="0028057F" w14:paraId="7DD88CE0" w14:textId="77777777" w:rsidTr="00016E5C">
        <w:tc>
          <w:tcPr>
            <w:tcW w:w="2417" w:type="dxa"/>
          </w:tcPr>
          <w:p w14:paraId="6EB052B7" w14:textId="77777777" w:rsidR="0028057F" w:rsidRPr="000E44FE" w:rsidRDefault="0028057F" w:rsidP="00F91B27">
            <w:pPr>
              <w:pStyle w:val="Heading2"/>
              <w:outlineLvl w:val="1"/>
              <w:rPr>
                <w:sz w:val="28"/>
                <w:szCs w:val="28"/>
              </w:rPr>
            </w:pPr>
            <w:r w:rsidRPr="000E44FE">
              <w:rPr>
                <w:sz w:val="28"/>
                <w:szCs w:val="28"/>
              </w:rPr>
              <w:t>Database</w:t>
            </w:r>
          </w:p>
          <w:p w14:paraId="7D623B06" w14:textId="77777777" w:rsidR="0028057F" w:rsidRPr="000E44FE" w:rsidRDefault="0028057F" w:rsidP="00F91B27">
            <w:pPr>
              <w:pStyle w:val="Heading2"/>
              <w:outlineLvl w:val="1"/>
              <w:rPr>
                <w:sz w:val="28"/>
                <w:szCs w:val="28"/>
              </w:rPr>
            </w:pPr>
          </w:p>
        </w:tc>
        <w:tc>
          <w:tcPr>
            <w:tcW w:w="7509" w:type="dxa"/>
          </w:tcPr>
          <w:p w14:paraId="3C7F61D2" w14:textId="636A0E35" w:rsidR="0028057F" w:rsidRPr="00016E5C" w:rsidRDefault="00BE221B" w:rsidP="00016E5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cs="Times"/>
                <w:color w:val="000000"/>
                <w:sz w:val="28"/>
                <w:szCs w:val="28"/>
              </w:rPr>
            </w:pPr>
            <w:r w:rsidRPr="00016E5C">
              <w:rPr>
                <w:rFonts w:cs="Verdana"/>
                <w:color w:val="000000"/>
                <w:sz w:val="28"/>
                <w:szCs w:val="28"/>
              </w:rPr>
              <w:t>MySQL, SQL Server</w:t>
            </w:r>
            <w:r w:rsidRPr="00016E5C">
              <w:rPr>
                <w:rFonts w:eastAsia="MS Mincho" w:cs="MS Mincho"/>
                <w:color w:val="000000"/>
                <w:sz w:val="28"/>
                <w:szCs w:val="28"/>
              </w:rPr>
              <w:t>, Redis, MongoDB</w:t>
            </w:r>
            <w:r w:rsidR="008475AB" w:rsidRPr="00016E5C">
              <w:rPr>
                <w:rFonts w:eastAsia="MS Mincho" w:cs="MS Mincho"/>
                <w:color w:val="000000"/>
                <w:sz w:val="28"/>
                <w:szCs w:val="28"/>
              </w:rPr>
              <w:t>, SQLite</w:t>
            </w:r>
          </w:p>
        </w:tc>
      </w:tr>
      <w:tr w:rsidR="0028057F" w14:paraId="1C7B693D" w14:textId="77777777" w:rsidTr="00016E5C">
        <w:trPr>
          <w:trHeight w:val="459"/>
        </w:trPr>
        <w:tc>
          <w:tcPr>
            <w:tcW w:w="2417" w:type="dxa"/>
          </w:tcPr>
          <w:p w14:paraId="77A17A89" w14:textId="2C8B90D4" w:rsidR="0028057F" w:rsidRPr="000E44FE" w:rsidRDefault="0028057F" w:rsidP="00F91B27">
            <w:pPr>
              <w:pStyle w:val="Heading2"/>
              <w:outlineLvl w:val="1"/>
              <w:rPr>
                <w:rFonts w:asciiTheme="minorHAnsi" w:eastAsiaTheme="minorEastAsia" w:hAnsiTheme="minorHAnsi" w:cstheme="minorBidi"/>
                <w:b w:val="0"/>
                <w:color w:val="404040" w:themeColor="text1" w:themeTint="BF"/>
                <w:sz w:val="28"/>
                <w:szCs w:val="28"/>
                <w:lang w:val="fr-FR"/>
              </w:rPr>
            </w:pPr>
            <w:r w:rsidRPr="000E44FE">
              <w:rPr>
                <w:sz w:val="28"/>
                <w:szCs w:val="28"/>
              </w:rPr>
              <w:t>Framework</w:t>
            </w:r>
            <w:r w:rsidR="00B4078C">
              <w:rPr>
                <w:sz w:val="28"/>
                <w:szCs w:val="28"/>
              </w:rPr>
              <w:t>S</w:t>
            </w:r>
          </w:p>
        </w:tc>
        <w:tc>
          <w:tcPr>
            <w:tcW w:w="7509" w:type="dxa"/>
          </w:tcPr>
          <w:p w14:paraId="08E6E211" w14:textId="75B60E9F" w:rsidR="0028057F" w:rsidRPr="00016E5C" w:rsidRDefault="00E47E8F" w:rsidP="00553CE2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cs="Verdana"/>
                <w:color w:val="000000"/>
                <w:sz w:val="28"/>
                <w:szCs w:val="28"/>
              </w:rPr>
            </w:pPr>
            <w:r w:rsidRPr="00016E5C">
              <w:rPr>
                <w:rFonts w:cs="Verdana"/>
                <w:color w:val="000000"/>
                <w:sz w:val="28"/>
                <w:szCs w:val="28"/>
              </w:rPr>
              <w:t xml:space="preserve">React Native, </w:t>
            </w:r>
            <w:r w:rsidR="00BE221B" w:rsidRPr="00016E5C">
              <w:rPr>
                <w:rFonts w:cs="Verdana"/>
                <w:color w:val="000000"/>
                <w:sz w:val="28"/>
                <w:szCs w:val="28"/>
              </w:rPr>
              <w:t>Ruby on Rail</w:t>
            </w:r>
            <w:r w:rsidR="002D44EF">
              <w:rPr>
                <w:rFonts w:cs="Verdana"/>
                <w:color w:val="000000"/>
                <w:sz w:val="28"/>
                <w:szCs w:val="28"/>
              </w:rPr>
              <w:t xml:space="preserve"> (Rails)</w:t>
            </w:r>
            <w:r w:rsidR="00BE221B" w:rsidRPr="00016E5C">
              <w:rPr>
                <w:rFonts w:cs="Verdana"/>
                <w:color w:val="000000"/>
                <w:sz w:val="28"/>
                <w:szCs w:val="28"/>
              </w:rPr>
              <w:t>, Play Scala,</w:t>
            </w:r>
            <w:r w:rsidR="002D44EF">
              <w:rPr>
                <w:rFonts w:cs="Verdana"/>
                <w:color w:val="000000"/>
                <w:sz w:val="28"/>
                <w:szCs w:val="28"/>
              </w:rPr>
              <w:t xml:space="preserve"> Java Spring MVC</w:t>
            </w:r>
            <w:r w:rsidR="00723248">
              <w:rPr>
                <w:rFonts w:cs="Verdana"/>
                <w:color w:val="000000"/>
                <w:sz w:val="28"/>
                <w:szCs w:val="28"/>
              </w:rPr>
              <w:t>,</w:t>
            </w:r>
            <w:r w:rsidR="00BE221B" w:rsidRPr="00016E5C">
              <w:rPr>
                <w:rFonts w:cs="Verdana"/>
                <w:color w:val="000000"/>
                <w:sz w:val="28"/>
                <w:szCs w:val="28"/>
              </w:rPr>
              <w:t xml:space="preserve"> Moodle, GWT</w:t>
            </w:r>
            <w:r w:rsidRPr="00016E5C">
              <w:rPr>
                <w:rFonts w:cs="Verdana"/>
                <w:color w:val="000000"/>
                <w:sz w:val="28"/>
                <w:szCs w:val="28"/>
              </w:rPr>
              <w:t xml:space="preserve">, </w:t>
            </w:r>
            <w:r w:rsidR="003B6585">
              <w:rPr>
                <w:rFonts w:cs="Verdana"/>
                <w:color w:val="000000"/>
                <w:sz w:val="28"/>
                <w:szCs w:val="28"/>
              </w:rPr>
              <w:t>NodeJ</w:t>
            </w:r>
            <w:r w:rsidR="00262D87">
              <w:rPr>
                <w:rFonts w:cs="Verdana"/>
                <w:color w:val="000000"/>
                <w:sz w:val="28"/>
                <w:szCs w:val="28"/>
              </w:rPr>
              <w:t>S</w:t>
            </w:r>
            <w:r w:rsidR="00BE221B" w:rsidRPr="00016E5C">
              <w:rPr>
                <w:rFonts w:cs="Verdana"/>
                <w:color w:val="000000"/>
                <w:sz w:val="28"/>
                <w:szCs w:val="28"/>
              </w:rPr>
              <w:t>, Node-Express</w:t>
            </w:r>
            <w:r w:rsidR="004C66B0" w:rsidRPr="00016E5C">
              <w:rPr>
                <w:rFonts w:cs="Verdana"/>
                <w:color w:val="000000"/>
                <w:sz w:val="28"/>
                <w:szCs w:val="28"/>
              </w:rPr>
              <w:t>,</w:t>
            </w:r>
            <w:r w:rsidR="007430C7" w:rsidRPr="00016E5C">
              <w:rPr>
                <w:rFonts w:cs="Verdana"/>
                <w:color w:val="000000"/>
                <w:sz w:val="28"/>
                <w:szCs w:val="28"/>
              </w:rPr>
              <w:t xml:space="preserve"> IOS</w:t>
            </w:r>
            <w:r w:rsidR="00553CE2">
              <w:rPr>
                <w:rFonts w:cs="Verdana"/>
                <w:color w:val="000000"/>
                <w:sz w:val="28"/>
                <w:szCs w:val="28"/>
              </w:rPr>
              <w:t xml:space="preserve"> - Swift</w:t>
            </w:r>
            <w:r w:rsidR="007430C7" w:rsidRPr="00016E5C">
              <w:rPr>
                <w:rFonts w:cs="Verdana"/>
                <w:color w:val="000000"/>
                <w:sz w:val="28"/>
                <w:szCs w:val="28"/>
              </w:rPr>
              <w:t xml:space="preserve">, Android </w:t>
            </w:r>
            <w:r w:rsidR="00553CE2">
              <w:rPr>
                <w:rFonts w:cs="Verdana"/>
                <w:color w:val="000000"/>
                <w:sz w:val="28"/>
                <w:szCs w:val="28"/>
              </w:rPr>
              <w:t>– Java/Kotlin</w:t>
            </w:r>
          </w:p>
        </w:tc>
      </w:tr>
      <w:tr w:rsidR="0028057F" w14:paraId="29469E0A" w14:textId="77777777" w:rsidTr="00016E5C">
        <w:trPr>
          <w:trHeight w:val="611"/>
        </w:trPr>
        <w:tc>
          <w:tcPr>
            <w:tcW w:w="2417" w:type="dxa"/>
          </w:tcPr>
          <w:p w14:paraId="45811271" w14:textId="77777777" w:rsidR="0028057F" w:rsidRPr="000E44FE" w:rsidRDefault="0028057F" w:rsidP="00F91B27">
            <w:pPr>
              <w:pStyle w:val="Heading2"/>
              <w:outlineLvl w:val="1"/>
              <w:rPr>
                <w:sz w:val="28"/>
                <w:szCs w:val="28"/>
              </w:rPr>
            </w:pPr>
            <w:r w:rsidRPr="000E44FE">
              <w:rPr>
                <w:sz w:val="28"/>
                <w:szCs w:val="28"/>
              </w:rPr>
              <w:t>OS</w:t>
            </w:r>
          </w:p>
        </w:tc>
        <w:tc>
          <w:tcPr>
            <w:tcW w:w="7509" w:type="dxa"/>
          </w:tcPr>
          <w:p w14:paraId="03AD4542" w14:textId="5AFF8593" w:rsidR="0028057F" w:rsidRPr="00016E5C" w:rsidRDefault="00BA3A5F" w:rsidP="00016E5C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sz w:val="28"/>
                <w:szCs w:val="28"/>
                <w:lang w:val="fr-FR"/>
              </w:rPr>
            </w:pPr>
            <w:r w:rsidRPr="00016E5C">
              <w:rPr>
                <w:rFonts w:cs="Verdana"/>
                <w:color w:val="000000"/>
                <w:sz w:val="28"/>
                <w:szCs w:val="28"/>
              </w:rPr>
              <w:t>Linux-Based Systems (Ubuntu); Unix (Mac OSX)</w:t>
            </w:r>
            <w:r w:rsidR="00016E5C">
              <w:rPr>
                <w:rFonts w:cs="Verdana"/>
                <w:color w:val="000000"/>
                <w:sz w:val="28"/>
                <w:szCs w:val="28"/>
              </w:rPr>
              <w:t xml:space="preserve">, </w:t>
            </w:r>
            <w:r w:rsidR="00722A26" w:rsidRPr="00016E5C">
              <w:rPr>
                <w:rFonts w:cs="Verdana"/>
                <w:color w:val="000000"/>
                <w:sz w:val="28"/>
                <w:szCs w:val="28"/>
              </w:rPr>
              <w:t>Windown</w:t>
            </w:r>
          </w:p>
        </w:tc>
      </w:tr>
      <w:tr w:rsidR="00B80A21" w14:paraId="555599AE" w14:textId="77777777" w:rsidTr="00016E5C">
        <w:trPr>
          <w:trHeight w:val="827"/>
        </w:trPr>
        <w:tc>
          <w:tcPr>
            <w:tcW w:w="2417" w:type="dxa"/>
          </w:tcPr>
          <w:p w14:paraId="1529ADCB" w14:textId="3C7C9D10" w:rsidR="00B80A21" w:rsidRPr="000E44FE" w:rsidRDefault="00BA3A5F" w:rsidP="00F91B27">
            <w:pPr>
              <w:pStyle w:val="Heading2"/>
              <w:outlineLvl w:val="1"/>
              <w:rPr>
                <w:sz w:val="28"/>
                <w:szCs w:val="28"/>
              </w:rPr>
            </w:pPr>
            <w:r w:rsidRPr="000E44FE">
              <w:rPr>
                <w:rFonts w:cs="Verdana"/>
                <w:color w:val="000000"/>
                <w:sz w:val="28"/>
                <w:szCs w:val="28"/>
              </w:rPr>
              <w:t>Cloud Services</w:t>
            </w:r>
          </w:p>
        </w:tc>
        <w:tc>
          <w:tcPr>
            <w:tcW w:w="7509" w:type="dxa"/>
          </w:tcPr>
          <w:p w14:paraId="3B2305E8" w14:textId="77777777" w:rsidR="00D9260F" w:rsidRDefault="00016E5C" w:rsidP="00D9260F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cs="Verdana"/>
                <w:color w:val="000000"/>
                <w:sz w:val="28"/>
                <w:szCs w:val="28"/>
              </w:rPr>
            </w:pPr>
            <w:r>
              <w:rPr>
                <w:rFonts w:cs="Verdana"/>
                <w:color w:val="000000"/>
                <w:sz w:val="28"/>
                <w:szCs w:val="28"/>
              </w:rPr>
              <w:t xml:space="preserve">Amazon </w:t>
            </w:r>
            <w:r w:rsidR="00947012" w:rsidRPr="00016E5C">
              <w:rPr>
                <w:rFonts w:cs="Verdana"/>
                <w:color w:val="000000"/>
                <w:sz w:val="28"/>
                <w:szCs w:val="28"/>
              </w:rPr>
              <w:t>Web Service</w:t>
            </w:r>
            <w:r w:rsidR="000201CA" w:rsidRPr="00016E5C">
              <w:rPr>
                <w:rFonts w:cs="Verdana"/>
                <w:color w:val="000000"/>
                <w:sz w:val="28"/>
                <w:szCs w:val="28"/>
              </w:rPr>
              <w:t xml:space="preserve"> (</w:t>
            </w:r>
            <w:r w:rsidR="00BA3A5F" w:rsidRPr="00016E5C">
              <w:rPr>
                <w:rFonts w:cs="Verdana"/>
                <w:color w:val="000000"/>
                <w:sz w:val="28"/>
                <w:szCs w:val="28"/>
              </w:rPr>
              <w:t>AWS</w:t>
            </w:r>
            <w:r w:rsidR="000201CA" w:rsidRPr="00016E5C">
              <w:rPr>
                <w:rFonts w:cs="Verdana"/>
                <w:color w:val="000000"/>
                <w:sz w:val="28"/>
                <w:szCs w:val="28"/>
              </w:rPr>
              <w:t>)</w:t>
            </w:r>
            <w:r w:rsidR="00D9260F">
              <w:rPr>
                <w:rFonts w:cs="Verdana"/>
                <w:color w:val="000000"/>
                <w:sz w:val="28"/>
                <w:szCs w:val="28"/>
              </w:rPr>
              <w:t>, Google Cloud Platform,</w:t>
            </w:r>
          </w:p>
          <w:p w14:paraId="7AFCF526" w14:textId="7F85628F" w:rsidR="00B80A21" w:rsidRPr="00016E5C" w:rsidRDefault="00BA3A5F" w:rsidP="00D9260F">
            <w:pPr>
              <w:pStyle w:val="ListBullet"/>
              <w:numPr>
                <w:ilvl w:val="0"/>
                <w:numId w:val="0"/>
              </w:numPr>
              <w:rPr>
                <w:rFonts w:cs="Verdana"/>
                <w:color w:val="000000"/>
                <w:sz w:val="28"/>
                <w:szCs w:val="28"/>
              </w:rPr>
            </w:pPr>
            <w:r w:rsidRPr="00016E5C">
              <w:rPr>
                <w:rFonts w:cs="Verdana"/>
                <w:color w:val="000000"/>
                <w:sz w:val="28"/>
                <w:szCs w:val="28"/>
              </w:rPr>
              <w:t>Firebase,</w:t>
            </w:r>
            <w:r w:rsidR="004A7168" w:rsidRPr="00016E5C">
              <w:rPr>
                <w:rFonts w:cs="Verdana"/>
                <w:color w:val="000000"/>
                <w:sz w:val="28"/>
                <w:szCs w:val="28"/>
              </w:rPr>
              <w:t xml:space="preserve"> Fabric,</w:t>
            </w:r>
            <w:r w:rsidR="00016E5C">
              <w:rPr>
                <w:rFonts w:cs="Verdana"/>
                <w:color w:val="000000"/>
                <w:sz w:val="28"/>
                <w:szCs w:val="28"/>
              </w:rPr>
              <w:t xml:space="preserve"> </w:t>
            </w:r>
            <w:r w:rsidRPr="00016E5C">
              <w:rPr>
                <w:rFonts w:cs="Verdana"/>
                <w:color w:val="000000"/>
                <w:sz w:val="28"/>
                <w:szCs w:val="28"/>
              </w:rPr>
              <w:t>Heroku</w:t>
            </w:r>
          </w:p>
        </w:tc>
      </w:tr>
      <w:tr w:rsidR="002839D5" w14:paraId="1D5D39FD" w14:textId="77777777" w:rsidTr="00016E5C">
        <w:trPr>
          <w:trHeight w:val="719"/>
        </w:trPr>
        <w:tc>
          <w:tcPr>
            <w:tcW w:w="2417" w:type="dxa"/>
          </w:tcPr>
          <w:p w14:paraId="625BAA87" w14:textId="49A655CB" w:rsidR="002839D5" w:rsidRPr="000E44FE" w:rsidRDefault="004702A8" w:rsidP="002839D5">
            <w:pPr>
              <w:rPr>
                <w:rFonts w:asciiTheme="majorHAnsi" w:hAnsiTheme="majorHAnsi"/>
                <w:sz w:val="28"/>
                <w:szCs w:val="28"/>
              </w:rPr>
            </w:pPr>
            <w:r w:rsidRPr="000E44FE">
              <w:rPr>
                <w:rFonts w:asciiTheme="majorHAnsi" w:hAnsiTheme="majorHAnsi" w:cs="Verdana"/>
                <w:b/>
                <w:color w:val="000000"/>
                <w:sz w:val="28"/>
                <w:szCs w:val="28"/>
              </w:rPr>
              <w:t>CONCEPTS</w:t>
            </w:r>
          </w:p>
        </w:tc>
        <w:tc>
          <w:tcPr>
            <w:tcW w:w="7509" w:type="dxa"/>
          </w:tcPr>
          <w:p w14:paraId="0589149A" w14:textId="77777777" w:rsidR="004F71C0" w:rsidRDefault="002839D5" w:rsidP="00016E5C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cs="Verdana"/>
                <w:color w:val="000000"/>
                <w:sz w:val="28"/>
                <w:szCs w:val="28"/>
              </w:rPr>
            </w:pPr>
            <w:r w:rsidRPr="00016E5C">
              <w:rPr>
                <w:rFonts w:cs="Verdana"/>
                <w:color w:val="000000"/>
                <w:sz w:val="28"/>
                <w:szCs w:val="28"/>
              </w:rPr>
              <w:t>Resful, MVC, MVVM (Model –View - ViewModel), MPV</w:t>
            </w:r>
            <w:r w:rsidR="00367D2D">
              <w:rPr>
                <w:rFonts w:cs="Verdana"/>
                <w:color w:val="000000"/>
                <w:sz w:val="28"/>
                <w:szCs w:val="28"/>
              </w:rPr>
              <w:t xml:space="preserve">, </w:t>
            </w:r>
          </w:p>
          <w:p w14:paraId="1B73DD68" w14:textId="77777777" w:rsidR="00F01A5A" w:rsidRDefault="00367D2D" w:rsidP="00016E5C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cs="Verdana"/>
                <w:color w:val="000000"/>
                <w:sz w:val="28"/>
                <w:szCs w:val="28"/>
              </w:rPr>
            </w:pPr>
            <w:r w:rsidRPr="00367D2D">
              <w:rPr>
                <w:rFonts w:cs="Verdana"/>
                <w:color w:val="000000"/>
                <w:sz w:val="28"/>
                <w:szCs w:val="28"/>
              </w:rPr>
              <w:t xml:space="preserve">Object-Oriented Programming </w:t>
            </w:r>
            <w:r>
              <w:rPr>
                <w:rFonts w:cs="Verdana"/>
                <w:color w:val="000000"/>
                <w:sz w:val="28"/>
                <w:szCs w:val="28"/>
              </w:rPr>
              <w:t>(OOP), F</w:t>
            </w:r>
            <w:r w:rsidR="00F01A5A">
              <w:rPr>
                <w:rFonts w:cs="Verdana"/>
                <w:color w:val="000000"/>
                <w:sz w:val="28"/>
                <w:szCs w:val="28"/>
              </w:rPr>
              <w:t xml:space="preserve">unctional </w:t>
            </w:r>
          </w:p>
          <w:p w14:paraId="71A9E258" w14:textId="26BE6CD3" w:rsidR="001A23A0" w:rsidRPr="00016E5C" w:rsidRDefault="00367D2D" w:rsidP="00F01A5A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cs="Verdana"/>
                <w:color w:val="000000"/>
                <w:sz w:val="28"/>
                <w:szCs w:val="28"/>
              </w:rPr>
            </w:pPr>
            <w:r w:rsidRPr="00367D2D">
              <w:rPr>
                <w:rFonts w:cs="Verdana"/>
                <w:color w:val="000000"/>
                <w:sz w:val="28"/>
                <w:szCs w:val="28"/>
              </w:rPr>
              <w:t>programming</w:t>
            </w:r>
            <w:r w:rsidR="004F71C0">
              <w:rPr>
                <w:rFonts w:cs="Verdana"/>
                <w:color w:val="000000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="004F71C0">
              <w:rPr>
                <w:rFonts w:cs="Verdana"/>
                <w:color w:val="000000"/>
                <w:sz w:val="28"/>
                <w:szCs w:val="28"/>
              </w:rPr>
              <w:t>(FP</w:t>
            </w:r>
            <w:r>
              <w:rPr>
                <w:rFonts w:cs="Verdana"/>
                <w:color w:val="000000"/>
                <w:sz w:val="28"/>
                <w:szCs w:val="28"/>
              </w:rPr>
              <w:t>)</w:t>
            </w:r>
          </w:p>
        </w:tc>
      </w:tr>
      <w:tr w:rsidR="002839D5" w14:paraId="4C3991FA" w14:textId="77777777" w:rsidTr="00016E5C">
        <w:trPr>
          <w:trHeight w:val="656"/>
        </w:trPr>
        <w:tc>
          <w:tcPr>
            <w:tcW w:w="2417" w:type="dxa"/>
          </w:tcPr>
          <w:p w14:paraId="096C2933" w14:textId="4701AFB4" w:rsidR="002839D5" w:rsidRPr="000E44FE" w:rsidRDefault="002839D5" w:rsidP="00F91B27">
            <w:pPr>
              <w:pStyle w:val="Heading2"/>
              <w:outlineLvl w:val="1"/>
              <w:rPr>
                <w:rFonts w:cs="Verdana"/>
                <w:color w:val="000000"/>
                <w:sz w:val="28"/>
                <w:szCs w:val="28"/>
              </w:rPr>
            </w:pPr>
            <w:r w:rsidRPr="000E44FE">
              <w:rPr>
                <w:rFonts w:cs="Verdana"/>
                <w:color w:val="000000"/>
                <w:sz w:val="28"/>
                <w:szCs w:val="28"/>
              </w:rPr>
              <w:lastRenderedPageBreak/>
              <w:t>Backend</w:t>
            </w:r>
          </w:p>
        </w:tc>
        <w:tc>
          <w:tcPr>
            <w:tcW w:w="7509" w:type="dxa"/>
          </w:tcPr>
          <w:p w14:paraId="0030A054" w14:textId="77777777" w:rsidR="004A02C2" w:rsidRDefault="007B360D" w:rsidP="00016E5C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cs="Verdana"/>
                <w:color w:val="000000"/>
                <w:sz w:val="28"/>
                <w:szCs w:val="28"/>
              </w:rPr>
            </w:pPr>
            <w:r>
              <w:rPr>
                <w:rFonts w:cs="Verdana"/>
                <w:color w:val="000000"/>
                <w:sz w:val="28"/>
                <w:szCs w:val="28"/>
              </w:rPr>
              <w:t xml:space="preserve">Docker, </w:t>
            </w:r>
            <w:r w:rsidR="002839D5" w:rsidRPr="00016E5C">
              <w:rPr>
                <w:rFonts w:cs="Verdana"/>
                <w:color w:val="000000"/>
                <w:sz w:val="28"/>
                <w:szCs w:val="28"/>
              </w:rPr>
              <w:t>Nginx, Tomcat,</w:t>
            </w:r>
            <w:r w:rsidR="00E5093D">
              <w:rPr>
                <w:rFonts w:cs="Verdana"/>
                <w:color w:val="000000"/>
                <w:sz w:val="28"/>
                <w:szCs w:val="28"/>
              </w:rPr>
              <w:t xml:space="preserve"> Apache</w:t>
            </w:r>
            <w:r w:rsidR="007573CC">
              <w:rPr>
                <w:rFonts w:cs="Verdana"/>
                <w:color w:val="000000"/>
                <w:sz w:val="28"/>
                <w:szCs w:val="28"/>
              </w:rPr>
              <w:t>,</w:t>
            </w:r>
            <w:r w:rsidR="002839D5" w:rsidRPr="00016E5C">
              <w:rPr>
                <w:rFonts w:cs="Verdana"/>
                <w:color w:val="000000"/>
                <w:sz w:val="28"/>
                <w:szCs w:val="28"/>
              </w:rPr>
              <w:t xml:space="preserve"> Server Systems (Centos, </w:t>
            </w:r>
          </w:p>
          <w:p w14:paraId="15753331" w14:textId="648372D5" w:rsidR="002839D5" w:rsidRPr="00016E5C" w:rsidRDefault="002839D5" w:rsidP="00016E5C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cs="Verdana"/>
                <w:color w:val="000000"/>
                <w:sz w:val="28"/>
                <w:szCs w:val="28"/>
              </w:rPr>
            </w:pPr>
            <w:r w:rsidRPr="00016E5C">
              <w:rPr>
                <w:rFonts w:cs="Verdana"/>
                <w:color w:val="000000"/>
                <w:sz w:val="28"/>
                <w:szCs w:val="28"/>
              </w:rPr>
              <w:t>Linux)</w:t>
            </w:r>
          </w:p>
        </w:tc>
      </w:tr>
      <w:tr w:rsidR="008972E6" w14:paraId="37A54BD4" w14:textId="77777777" w:rsidTr="00016E5C">
        <w:trPr>
          <w:trHeight w:val="656"/>
        </w:trPr>
        <w:tc>
          <w:tcPr>
            <w:tcW w:w="2417" w:type="dxa"/>
          </w:tcPr>
          <w:p w14:paraId="23C26E78" w14:textId="456116B4" w:rsidR="008972E6" w:rsidRPr="000E44FE" w:rsidRDefault="008972E6" w:rsidP="00F91B27">
            <w:pPr>
              <w:pStyle w:val="Heading2"/>
              <w:outlineLvl w:val="1"/>
              <w:rPr>
                <w:rFonts w:cs="Verdana"/>
                <w:color w:val="000000"/>
                <w:sz w:val="28"/>
                <w:szCs w:val="28"/>
              </w:rPr>
            </w:pPr>
            <w:r w:rsidRPr="008972E6">
              <w:rPr>
                <w:rFonts w:cs="Verdana"/>
                <w:color w:val="000000"/>
                <w:sz w:val="28"/>
                <w:szCs w:val="28"/>
              </w:rPr>
              <w:t>performance</w:t>
            </w:r>
          </w:p>
        </w:tc>
        <w:tc>
          <w:tcPr>
            <w:tcW w:w="7509" w:type="dxa"/>
          </w:tcPr>
          <w:p w14:paraId="7D6EDD1F" w14:textId="77777777" w:rsidR="00016E5C" w:rsidRDefault="008972E6" w:rsidP="00016E5C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cs="Verdana"/>
                <w:color w:val="000000"/>
                <w:sz w:val="28"/>
                <w:szCs w:val="28"/>
              </w:rPr>
            </w:pPr>
            <w:r w:rsidRPr="00016E5C">
              <w:rPr>
                <w:rFonts w:cs="Verdana"/>
                <w:color w:val="000000"/>
                <w:sz w:val="28"/>
                <w:szCs w:val="28"/>
              </w:rPr>
              <w:t xml:space="preserve">Turn on performance (Apps, Web, Web-service), </w:t>
            </w:r>
          </w:p>
          <w:p w14:paraId="7514BD0B" w14:textId="2125D9A3" w:rsidR="008972E6" w:rsidRPr="00016E5C" w:rsidRDefault="008972E6" w:rsidP="00016E5C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cs="Verdana"/>
                <w:color w:val="000000"/>
                <w:sz w:val="28"/>
                <w:szCs w:val="28"/>
              </w:rPr>
            </w:pPr>
            <w:r w:rsidRPr="00016E5C">
              <w:rPr>
                <w:rFonts w:cs="Verdana"/>
                <w:color w:val="000000"/>
                <w:sz w:val="28"/>
                <w:szCs w:val="28"/>
              </w:rPr>
              <w:t>Optimize query database.</w:t>
            </w:r>
          </w:p>
        </w:tc>
      </w:tr>
      <w:tr w:rsidR="00DB6077" w14:paraId="35BD0C09" w14:textId="77777777" w:rsidTr="00016E5C">
        <w:trPr>
          <w:trHeight w:val="656"/>
        </w:trPr>
        <w:tc>
          <w:tcPr>
            <w:tcW w:w="2417" w:type="dxa"/>
          </w:tcPr>
          <w:p w14:paraId="7AAC38FA" w14:textId="30838272" w:rsidR="00DB6077" w:rsidRPr="000E44FE" w:rsidRDefault="00DB6077" w:rsidP="00DB6077">
            <w:pPr>
              <w:pStyle w:val="Heading2"/>
              <w:outlineLvl w:val="1"/>
              <w:rPr>
                <w:rFonts w:cs="Verdana"/>
                <w:color w:val="000000"/>
                <w:sz w:val="28"/>
                <w:szCs w:val="28"/>
              </w:rPr>
            </w:pPr>
            <w:r>
              <w:rPr>
                <w:rFonts w:cs="Verdana"/>
                <w:color w:val="000000"/>
                <w:sz w:val="28"/>
                <w:szCs w:val="28"/>
              </w:rPr>
              <w:t>Others</w:t>
            </w:r>
          </w:p>
        </w:tc>
        <w:tc>
          <w:tcPr>
            <w:tcW w:w="7509" w:type="dxa"/>
          </w:tcPr>
          <w:p w14:paraId="56FC9016" w14:textId="77777777" w:rsidR="004F71C0" w:rsidRDefault="00DB6077" w:rsidP="00016E5C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cs="Verdana"/>
                <w:color w:val="000000"/>
                <w:sz w:val="28"/>
                <w:szCs w:val="28"/>
              </w:rPr>
            </w:pPr>
            <w:r w:rsidRPr="00016E5C">
              <w:rPr>
                <w:rFonts w:cs="Verdana"/>
                <w:color w:val="000000"/>
                <w:sz w:val="28"/>
                <w:szCs w:val="28"/>
              </w:rPr>
              <w:t>Released apps: Google Play Store, Apple App Store</w:t>
            </w:r>
            <w:r w:rsidR="00016E5C">
              <w:rPr>
                <w:rFonts w:cs="Verdana"/>
                <w:color w:val="000000"/>
                <w:sz w:val="28"/>
                <w:szCs w:val="28"/>
              </w:rPr>
              <w:t xml:space="preserve">, Amazon </w:t>
            </w:r>
          </w:p>
          <w:p w14:paraId="3C12BBD7" w14:textId="32308BF0" w:rsidR="00DB6077" w:rsidRPr="00016E5C" w:rsidRDefault="00EE6A7D" w:rsidP="00016E5C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cs="Verdana"/>
                <w:color w:val="000000"/>
                <w:sz w:val="28"/>
                <w:szCs w:val="28"/>
              </w:rPr>
            </w:pPr>
            <w:r w:rsidRPr="00016E5C">
              <w:rPr>
                <w:rFonts w:cs="Verdana"/>
                <w:color w:val="000000"/>
                <w:sz w:val="28"/>
                <w:szCs w:val="28"/>
              </w:rPr>
              <w:t>App Store</w:t>
            </w:r>
          </w:p>
        </w:tc>
      </w:tr>
    </w:tbl>
    <w:p w14:paraId="4FF5912F" w14:textId="77777777" w:rsidR="000D0F6E" w:rsidRDefault="000D0F6E" w:rsidP="000D0F6E">
      <w:pPr>
        <w:pStyle w:val="ListBullet"/>
        <w:numPr>
          <w:ilvl w:val="0"/>
          <w:numId w:val="0"/>
        </w:numPr>
        <w:ind w:left="216" w:hanging="216"/>
      </w:pPr>
    </w:p>
    <w:p w14:paraId="1ACFA446" w14:textId="3011AF84" w:rsidR="00B80A21" w:rsidRPr="003A0E1E" w:rsidRDefault="003F712B" w:rsidP="00B80A21">
      <w:pPr>
        <w:pStyle w:val="Heading1"/>
        <w:spacing w:before="120" w:after="0"/>
        <w:rPr>
          <w:sz w:val="32"/>
        </w:rPr>
      </w:pPr>
      <w:r>
        <w:rPr>
          <w:sz w:val="32"/>
        </w:rPr>
        <w:t>WORKING</w:t>
      </w:r>
      <w:r w:rsidR="00B80A21" w:rsidRPr="003A0E1E">
        <w:rPr>
          <w:sz w:val="32"/>
        </w:rPr>
        <w:t xml:space="preserve"> </w:t>
      </w:r>
      <w:r>
        <w:rPr>
          <w:sz w:val="32"/>
        </w:rPr>
        <w:t>HISTORY</w:t>
      </w:r>
      <w:r w:rsidR="00B80A21" w:rsidRPr="003A0E1E">
        <w:rPr>
          <w:sz w:val="32"/>
        </w:rPr>
        <w:t xml:space="preserve"> </w:t>
      </w:r>
    </w:p>
    <w:p w14:paraId="2ADDCFFF" w14:textId="77777777" w:rsidR="00B80A21" w:rsidRDefault="00B80A21" w:rsidP="00B80A21">
      <w:pPr>
        <w:pStyle w:val="Heading1"/>
        <w:spacing w:before="120" w:after="0"/>
      </w:pPr>
    </w:p>
    <w:tbl>
      <w:tblPr>
        <w:tblStyle w:val="TableGrid"/>
        <w:tblW w:w="991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055"/>
        <w:gridCol w:w="3603"/>
        <w:gridCol w:w="3260"/>
      </w:tblGrid>
      <w:tr w:rsidR="00B80A21" w14:paraId="7F97EAB6" w14:textId="77777777" w:rsidTr="00651EF7">
        <w:trPr>
          <w:trHeight w:val="386"/>
        </w:trPr>
        <w:tc>
          <w:tcPr>
            <w:tcW w:w="3055" w:type="dxa"/>
          </w:tcPr>
          <w:p w14:paraId="1A8136D1" w14:textId="77777777" w:rsidR="00B80A21" w:rsidRPr="00651EF7" w:rsidRDefault="00B80A21" w:rsidP="00F91B27">
            <w:pPr>
              <w:pStyle w:val="Heading2"/>
              <w:jc w:val="center"/>
              <w:outlineLvl w:val="1"/>
              <w:rPr>
                <w:sz w:val="32"/>
                <w:szCs w:val="32"/>
              </w:rPr>
            </w:pPr>
            <w:r w:rsidRPr="00651EF7">
              <w:rPr>
                <w:sz w:val="32"/>
                <w:szCs w:val="32"/>
              </w:rPr>
              <w:t>Period</w:t>
            </w:r>
          </w:p>
        </w:tc>
        <w:tc>
          <w:tcPr>
            <w:tcW w:w="3603" w:type="dxa"/>
          </w:tcPr>
          <w:p w14:paraId="6A20A6D9" w14:textId="77777777" w:rsidR="00B80A21" w:rsidRPr="00651EF7" w:rsidRDefault="00B80A21" w:rsidP="00F91B27">
            <w:pPr>
              <w:pStyle w:val="Heading2"/>
              <w:jc w:val="center"/>
              <w:outlineLvl w:val="1"/>
              <w:rPr>
                <w:sz w:val="32"/>
                <w:szCs w:val="32"/>
              </w:rPr>
            </w:pPr>
            <w:r w:rsidRPr="00651EF7">
              <w:rPr>
                <w:sz w:val="32"/>
                <w:szCs w:val="32"/>
              </w:rPr>
              <w:t>Company</w:t>
            </w:r>
          </w:p>
        </w:tc>
        <w:tc>
          <w:tcPr>
            <w:tcW w:w="3260" w:type="dxa"/>
          </w:tcPr>
          <w:p w14:paraId="01ADB225" w14:textId="77777777" w:rsidR="00B80A21" w:rsidRPr="00651EF7" w:rsidRDefault="00B80A21" w:rsidP="00F91B27">
            <w:pPr>
              <w:pStyle w:val="Heading2"/>
              <w:jc w:val="center"/>
              <w:outlineLvl w:val="1"/>
              <w:rPr>
                <w:sz w:val="32"/>
                <w:szCs w:val="32"/>
              </w:rPr>
            </w:pPr>
            <w:r w:rsidRPr="00651EF7">
              <w:rPr>
                <w:sz w:val="32"/>
                <w:szCs w:val="32"/>
              </w:rPr>
              <w:t>Job title</w:t>
            </w:r>
          </w:p>
        </w:tc>
      </w:tr>
      <w:tr w:rsidR="00B80A21" w14:paraId="50BBB1BC" w14:textId="77777777" w:rsidTr="00651EF7">
        <w:tc>
          <w:tcPr>
            <w:tcW w:w="3055" w:type="dxa"/>
            <w:vAlign w:val="center"/>
          </w:tcPr>
          <w:p w14:paraId="02144DF2" w14:textId="4BD7FA01" w:rsidR="00B80A21" w:rsidRPr="00651EF7" w:rsidRDefault="001F593D" w:rsidP="00F91B27">
            <w:pPr>
              <w:pStyle w:val="Heading1"/>
              <w:spacing w:before="120" w:after="0"/>
              <w:outlineLvl w:val="0"/>
              <w:rPr>
                <w:rFonts w:asciiTheme="minorHAnsi" w:eastAsiaTheme="minorEastAsia" w:hAnsiTheme="minorHAnsi" w:cstheme="minorBidi"/>
                <w:b w:val="0"/>
                <w:caps/>
                <w:color w:val="404040" w:themeColor="text1" w:themeTint="BF"/>
                <w:sz w:val="32"/>
              </w:rPr>
            </w:pPr>
            <w:r w:rsidRPr="00651EF7">
              <w:rPr>
                <w:rFonts w:asciiTheme="minorHAnsi" w:eastAsiaTheme="minorEastAsia" w:hAnsiTheme="minorHAnsi" w:cstheme="minorBidi"/>
                <w:b w:val="0"/>
                <w:caps/>
                <w:color w:val="404040" w:themeColor="text1" w:themeTint="BF"/>
                <w:sz w:val="32"/>
              </w:rPr>
              <w:t xml:space="preserve">2017/03 – </w:t>
            </w:r>
            <w:r w:rsidR="00EE6A7D">
              <w:rPr>
                <w:rFonts w:asciiTheme="minorHAnsi" w:eastAsiaTheme="minorEastAsia" w:hAnsiTheme="minorHAnsi" w:cstheme="minorBidi"/>
                <w:b w:val="0"/>
                <w:caps/>
                <w:color w:val="404040" w:themeColor="text1" w:themeTint="BF"/>
                <w:sz w:val="32"/>
              </w:rPr>
              <w:t>Now</w:t>
            </w:r>
          </w:p>
        </w:tc>
        <w:tc>
          <w:tcPr>
            <w:tcW w:w="3603" w:type="dxa"/>
            <w:vAlign w:val="center"/>
          </w:tcPr>
          <w:p w14:paraId="5FFEF0D6" w14:textId="78FA9EB2" w:rsidR="00B80A21" w:rsidRPr="00651EF7" w:rsidRDefault="001F593D" w:rsidP="00F91B27">
            <w:pPr>
              <w:pStyle w:val="PlainText"/>
              <w:jc w:val="both"/>
              <w:rPr>
                <w:rFonts w:asciiTheme="minorHAnsi" w:hAnsiTheme="minorHAnsi"/>
                <w:sz w:val="32"/>
                <w:szCs w:val="32"/>
              </w:rPr>
            </w:pPr>
            <w:r w:rsidRPr="00651EF7">
              <w:rPr>
                <w:rFonts w:asciiTheme="minorHAnsi" w:hAnsiTheme="minorHAnsi" w:cs="Verdana"/>
                <w:b/>
                <w:color w:val="000000"/>
                <w:sz w:val="32"/>
                <w:szCs w:val="32"/>
              </w:rPr>
              <w:t>Fujitech JSC Hanoi</w:t>
            </w:r>
            <w:r w:rsidR="00496EE8">
              <w:rPr>
                <w:rFonts w:asciiTheme="minorHAnsi" w:hAnsiTheme="minorHAnsi" w:cs="Verdana"/>
                <w:b/>
                <w:color w:val="000000"/>
                <w:sz w:val="32"/>
                <w:szCs w:val="32"/>
              </w:rPr>
              <w:t>, VN</w:t>
            </w:r>
          </w:p>
        </w:tc>
        <w:tc>
          <w:tcPr>
            <w:tcW w:w="3260" w:type="dxa"/>
            <w:vAlign w:val="center"/>
          </w:tcPr>
          <w:p w14:paraId="526A3D3A" w14:textId="27603341" w:rsidR="00B80A21" w:rsidRPr="00651EF7" w:rsidRDefault="0086339D" w:rsidP="00F91B27">
            <w:pPr>
              <w:pStyle w:val="PlainText"/>
              <w:rPr>
                <w:rFonts w:asciiTheme="minorHAnsi" w:hAnsiTheme="minorHAnsi"/>
                <w:sz w:val="32"/>
                <w:szCs w:val="32"/>
              </w:rPr>
            </w:pPr>
            <w:r w:rsidRPr="00651EF7">
              <w:rPr>
                <w:rFonts w:asciiTheme="minorHAnsi" w:hAnsiTheme="minorHAnsi"/>
                <w:sz w:val="32"/>
                <w:szCs w:val="32"/>
              </w:rPr>
              <w:t xml:space="preserve">Full </w:t>
            </w:r>
            <w:r w:rsidR="00581F84" w:rsidRPr="00651EF7">
              <w:rPr>
                <w:rFonts w:asciiTheme="minorHAnsi" w:hAnsiTheme="minorHAnsi"/>
                <w:sz w:val="32"/>
                <w:szCs w:val="32"/>
              </w:rPr>
              <w:t>S</w:t>
            </w:r>
            <w:r w:rsidRPr="00651EF7">
              <w:rPr>
                <w:rFonts w:asciiTheme="minorHAnsi" w:hAnsiTheme="minorHAnsi"/>
                <w:sz w:val="32"/>
                <w:szCs w:val="32"/>
              </w:rPr>
              <w:t>tack developer</w:t>
            </w:r>
          </w:p>
        </w:tc>
      </w:tr>
      <w:tr w:rsidR="00BD53A0" w14:paraId="736D7FD8" w14:textId="77777777" w:rsidTr="00651EF7">
        <w:trPr>
          <w:trHeight w:val="341"/>
        </w:trPr>
        <w:tc>
          <w:tcPr>
            <w:tcW w:w="3055" w:type="dxa"/>
            <w:vAlign w:val="center"/>
          </w:tcPr>
          <w:p w14:paraId="08CEFBDD" w14:textId="72041A95" w:rsidR="00BD53A0" w:rsidRPr="00651EF7" w:rsidRDefault="00BD53A0" w:rsidP="00F91B27">
            <w:pPr>
              <w:pStyle w:val="Heading1"/>
              <w:spacing w:before="120" w:after="0"/>
              <w:outlineLvl w:val="0"/>
              <w:rPr>
                <w:rFonts w:asciiTheme="minorHAnsi" w:eastAsiaTheme="minorEastAsia" w:hAnsiTheme="minorHAnsi" w:cstheme="minorBidi"/>
                <w:b w:val="0"/>
                <w:caps/>
                <w:color w:val="404040" w:themeColor="text1" w:themeTint="BF"/>
                <w:sz w:val="32"/>
              </w:rPr>
            </w:pPr>
            <w:r w:rsidRPr="00651EF7">
              <w:rPr>
                <w:rFonts w:asciiTheme="minorHAnsi" w:eastAsiaTheme="minorEastAsia" w:hAnsiTheme="minorHAnsi" w:cstheme="minorBidi"/>
                <w:b w:val="0"/>
                <w:caps/>
                <w:color w:val="404040" w:themeColor="text1" w:themeTint="BF"/>
                <w:sz w:val="32"/>
              </w:rPr>
              <w:t>2014/06 –</w:t>
            </w:r>
            <w:r w:rsidR="00230A65" w:rsidRPr="00651EF7">
              <w:rPr>
                <w:rFonts w:asciiTheme="minorHAnsi" w:eastAsiaTheme="minorEastAsia" w:hAnsiTheme="minorHAnsi" w:cstheme="minorBidi"/>
                <w:b w:val="0"/>
                <w:caps/>
                <w:color w:val="404040" w:themeColor="text1" w:themeTint="BF"/>
                <w:sz w:val="32"/>
              </w:rPr>
              <w:t xml:space="preserve"> 2016</w:t>
            </w:r>
            <w:r w:rsidRPr="00651EF7">
              <w:rPr>
                <w:rFonts w:asciiTheme="minorHAnsi" w:eastAsiaTheme="minorEastAsia" w:hAnsiTheme="minorHAnsi" w:cstheme="minorBidi"/>
                <w:b w:val="0"/>
                <w:caps/>
                <w:color w:val="404040" w:themeColor="text1" w:themeTint="BF"/>
                <w:sz w:val="32"/>
              </w:rPr>
              <w:t>/12</w:t>
            </w:r>
          </w:p>
        </w:tc>
        <w:tc>
          <w:tcPr>
            <w:tcW w:w="3603" w:type="dxa"/>
            <w:vAlign w:val="center"/>
          </w:tcPr>
          <w:p w14:paraId="07A10DE1" w14:textId="78AE2CA6" w:rsidR="00BD53A0" w:rsidRPr="00651EF7" w:rsidRDefault="00137650" w:rsidP="00F91B27">
            <w:pPr>
              <w:pStyle w:val="PlainText"/>
              <w:jc w:val="both"/>
              <w:rPr>
                <w:rFonts w:asciiTheme="minorHAnsi" w:eastAsia="Times New Roman" w:hAnsiTheme="minorHAnsi"/>
                <w:b/>
                <w:bCs/>
                <w:color w:val="000000"/>
                <w:sz w:val="32"/>
                <w:szCs w:val="32"/>
                <w:lang w:val="vi-VN" w:eastAsia="en-AU"/>
              </w:rPr>
            </w:pPr>
            <w:r w:rsidRPr="00651EF7">
              <w:rPr>
                <w:rFonts w:asciiTheme="minorHAnsi" w:eastAsia="Times New Roman" w:hAnsiTheme="minorHAnsi"/>
                <w:b/>
                <w:bCs/>
                <w:color w:val="000000"/>
                <w:sz w:val="32"/>
                <w:szCs w:val="32"/>
                <w:lang w:eastAsia="en-AU"/>
              </w:rPr>
              <w:t>Framgia Co. Hanoi, VN</w:t>
            </w:r>
          </w:p>
        </w:tc>
        <w:tc>
          <w:tcPr>
            <w:tcW w:w="3260" w:type="dxa"/>
            <w:vAlign w:val="center"/>
          </w:tcPr>
          <w:p w14:paraId="489E13E1" w14:textId="73497549" w:rsidR="00BD53A0" w:rsidRPr="00651EF7" w:rsidRDefault="00402EA7" w:rsidP="00F91B27">
            <w:pPr>
              <w:pStyle w:val="PlainText"/>
              <w:rPr>
                <w:rFonts w:asciiTheme="minorHAnsi" w:hAnsiTheme="minorHAnsi"/>
                <w:sz w:val="32"/>
                <w:szCs w:val="32"/>
              </w:rPr>
            </w:pPr>
            <w:r w:rsidRPr="00651EF7">
              <w:rPr>
                <w:rFonts w:asciiTheme="minorHAnsi" w:hAnsiTheme="minorHAnsi"/>
                <w:sz w:val="32"/>
                <w:szCs w:val="32"/>
              </w:rPr>
              <w:t>Web developer</w:t>
            </w:r>
          </w:p>
        </w:tc>
      </w:tr>
    </w:tbl>
    <w:p w14:paraId="4B9E6711" w14:textId="297CD2CE" w:rsidR="00F0407E" w:rsidRPr="004B7905" w:rsidRDefault="00383F2A" w:rsidP="009E650F">
      <w:pPr>
        <w:pStyle w:val="Heading1"/>
        <w:spacing w:after="120"/>
        <w:rPr>
          <w:sz w:val="32"/>
        </w:rPr>
      </w:pPr>
      <w:r>
        <w:rPr>
          <w:sz w:val="32"/>
        </w:rPr>
        <w:t>ATTENDED PROJECTS</w:t>
      </w:r>
    </w:p>
    <w:tbl>
      <w:tblPr>
        <w:tblW w:w="5000" w:type="pct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6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59"/>
        <w:gridCol w:w="2251"/>
        <w:gridCol w:w="5406"/>
      </w:tblGrid>
      <w:tr w:rsidR="001E099F" w:rsidRPr="002A11A5" w14:paraId="31090B6D" w14:textId="77777777" w:rsidTr="003A7D4A">
        <w:trPr>
          <w:cantSplit/>
          <w:trHeight w:val="376"/>
        </w:trPr>
        <w:tc>
          <w:tcPr>
            <w:tcW w:w="1139" w:type="pct"/>
            <w:shd w:val="clear" w:color="auto" w:fill="auto"/>
            <w:vAlign w:val="center"/>
            <w:hideMark/>
          </w:tcPr>
          <w:p w14:paraId="16E4D4FD" w14:textId="77777777" w:rsidR="002A11A5" w:rsidRPr="00CE0BBB" w:rsidRDefault="006A46F6" w:rsidP="006A46F6">
            <w:pPr>
              <w:jc w:val="center"/>
              <w:rPr>
                <w:rFonts w:eastAsia="Times New Roman"/>
                <w:b/>
                <w:color w:val="000000"/>
                <w:sz w:val="28"/>
                <w:szCs w:val="28"/>
                <w:lang w:val="vi-VN"/>
              </w:rPr>
            </w:pPr>
            <w:r w:rsidRPr="00CE0BBB">
              <w:rPr>
                <w:rFonts w:eastAsia="Times New Roman"/>
                <w:b/>
                <w:color w:val="000000"/>
                <w:sz w:val="28"/>
                <w:szCs w:val="28"/>
              </w:rPr>
              <w:t>Period</w:t>
            </w:r>
          </w:p>
        </w:tc>
        <w:tc>
          <w:tcPr>
            <w:tcW w:w="1135" w:type="pct"/>
            <w:shd w:val="clear" w:color="auto" w:fill="auto"/>
            <w:vAlign w:val="center"/>
            <w:hideMark/>
          </w:tcPr>
          <w:p w14:paraId="63CBB145" w14:textId="77777777" w:rsidR="002A11A5" w:rsidRPr="00CE0BBB" w:rsidRDefault="00616F3F" w:rsidP="006A46F6">
            <w:pPr>
              <w:jc w:val="center"/>
              <w:rPr>
                <w:rFonts w:eastAsia="Times New Roman"/>
                <w:b/>
                <w:color w:val="000000"/>
                <w:sz w:val="28"/>
                <w:szCs w:val="28"/>
                <w:lang w:val="vi-VN"/>
              </w:rPr>
            </w:pPr>
            <w:r w:rsidRPr="00CE0BBB">
              <w:rPr>
                <w:rFonts w:eastAsia="Times New Roman"/>
                <w:b/>
                <w:color w:val="000000"/>
                <w:sz w:val="28"/>
                <w:szCs w:val="28"/>
              </w:rPr>
              <w:t>Position</w:t>
            </w:r>
            <w:r w:rsidR="008569D7" w:rsidRPr="00CE0BBB">
              <w:rPr>
                <w:rFonts w:eastAsia="Times New Roman"/>
                <w:b/>
                <w:color w:val="000000"/>
                <w:sz w:val="28"/>
                <w:szCs w:val="28"/>
              </w:rPr>
              <w:t xml:space="preserve"> - Company</w:t>
            </w:r>
          </w:p>
        </w:tc>
        <w:tc>
          <w:tcPr>
            <w:tcW w:w="2726" w:type="pct"/>
            <w:shd w:val="clear" w:color="auto" w:fill="auto"/>
            <w:vAlign w:val="center"/>
            <w:hideMark/>
          </w:tcPr>
          <w:p w14:paraId="185C8939" w14:textId="77777777" w:rsidR="002A11A5" w:rsidRPr="00CE0BBB" w:rsidRDefault="00616F3F" w:rsidP="006A46F6">
            <w:pPr>
              <w:jc w:val="center"/>
              <w:rPr>
                <w:rFonts w:eastAsia="Times New Roman"/>
                <w:b/>
                <w:color w:val="000000"/>
                <w:sz w:val="28"/>
                <w:szCs w:val="28"/>
              </w:rPr>
            </w:pPr>
            <w:r w:rsidRPr="00CE0BBB">
              <w:rPr>
                <w:rFonts w:eastAsia="Times New Roman"/>
                <w:b/>
                <w:color w:val="000000"/>
                <w:sz w:val="28"/>
                <w:szCs w:val="28"/>
              </w:rPr>
              <w:t>Project description</w:t>
            </w:r>
          </w:p>
        </w:tc>
      </w:tr>
      <w:tr w:rsidR="001E099F" w:rsidRPr="002A11A5" w14:paraId="12660E0F" w14:textId="77777777" w:rsidTr="006A46F6">
        <w:trPr>
          <w:trHeight w:val="3181"/>
        </w:trPr>
        <w:tc>
          <w:tcPr>
            <w:tcW w:w="1139" w:type="pct"/>
            <w:shd w:val="clear" w:color="auto" w:fill="auto"/>
            <w:vAlign w:val="center"/>
            <w:hideMark/>
          </w:tcPr>
          <w:p w14:paraId="43082585" w14:textId="4A6E4076" w:rsidR="006A46F6" w:rsidRPr="00CE0BBB" w:rsidRDefault="006257FD" w:rsidP="006A46F6">
            <w:pPr>
              <w:jc w:val="center"/>
              <w:rPr>
                <w:sz w:val="28"/>
                <w:szCs w:val="28"/>
              </w:rPr>
            </w:pPr>
            <w:r w:rsidRPr="00CE0BBB">
              <w:rPr>
                <w:sz w:val="28"/>
                <w:szCs w:val="28"/>
              </w:rPr>
              <w:t>2017</w:t>
            </w:r>
            <w:r w:rsidR="00D34E80" w:rsidRPr="00CE0BBB">
              <w:rPr>
                <w:sz w:val="28"/>
                <w:szCs w:val="28"/>
              </w:rPr>
              <w:t>/03</w:t>
            </w:r>
          </w:p>
          <w:p w14:paraId="2A943FC0" w14:textId="77777777" w:rsidR="006A46F6" w:rsidRPr="00CE0BBB" w:rsidRDefault="00F85332" w:rsidP="006A46F6">
            <w:pPr>
              <w:jc w:val="center"/>
              <w:rPr>
                <w:sz w:val="28"/>
                <w:szCs w:val="28"/>
              </w:rPr>
            </w:pPr>
            <w:r w:rsidRPr="00CE0BBB">
              <w:rPr>
                <w:sz w:val="28"/>
                <w:szCs w:val="28"/>
              </w:rPr>
              <w:t xml:space="preserve">– </w:t>
            </w:r>
          </w:p>
          <w:p w14:paraId="145E79D3" w14:textId="74599E3F" w:rsidR="002A11A5" w:rsidRPr="00CE0BBB" w:rsidRDefault="00D34E80" w:rsidP="006A46F6">
            <w:pPr>
              <w:jc w:val="center"/>
              <w:rPr>
                <w:sz w:val="28"/>
                <w:szCs w:val="28"/>
              </w:rPr>
            </w:pPr>
            <w:r w:rsidRPr="00CE0BBB">
              <w:rPr>
                <w:sz w:val="28"/>
                <w:szCs w:val="28"/>
              </w:rPr>
              <w:t>2018</w:t>
            </w:r>
            <w:r w:rsidR="00F85332" w:rsidRPr="00CE0BBB">
              <w:rPr>
                <w:sz w:val="28"/>
                <w:szCs w:val="28"/>
              </w:rPr>
              <w:t>/</w:t>
            </w:r>
            <w:r w:rsidR="005473B7" w:rsidRPr="00CE0BBB">
              <w:rPr>
                <w:sz w:val="28"/>
                <w:szCs w:val="28"/>
              </w:rPr>
              <w:t>02</w:t>
            </w:r>
          </w:p>
          <w:p w14:paraId="07745BAA" w14:textId="4372CA2B" w:rsidR="006A46F6" w:rsidRPr="00CE0BBB" w:rsidRDefault="00504969" w:rsidP="006A46F6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CE0BBB">
              <w:rPr>
                <w:sz w:val="28"/>
                <w:szCs w:val="28"/>
              </w:rPr>
              <w:t>( 11</w:t>
            </w:r>
            <w:r w:rsidR="006A46F6" w:rsidRPr="00CE0BBB">
              <w:rPr>
                <w:sz w:val="28"/>
                <w:szCs w:val="28"/>
              </w:rPr>
              <w:t xml:space="preserve"> months)</w:t>
            </w:r>
          </w:p>
        </w:tc>
        <w:tc>
          <w:tcPr>
            <w:tcW w:w="1135" w:type="pct"/>
            <w:shd w:val="clear" w:color="auto" w:fill="auto"/>
            <w:vAlign w:val="center"/>
            <w:hideMark/>
          </w:tcPr>
          <w:p w14:paraId="15ED2B3A" w14:textId="77777777" w:rsidR="002A11A5" w:rsidRPr="00CE0BBB" w:rsidRDefault="002A11A5" w:rsidP="002A11A5">
            <w:pPr>
              <w:rPr>
                <w:rFonts w:eastAsia="Times New Roman"/>
                <w:color w:val="000000"/>
                <w:sz w:val="28"/>
                <w:szCs w:val="28"/>
                <w:lang w:val="vi-VN"/>
              </w:rPr>
            </w:pPr>
          </w:p>
        </w:tc>
        <w:tc>
          <w:tcPr>
            <w:tcW w:w="2726" w:type="pct"/>
            <w:shd w:val="clear" w:color="auto" w:fill="auto"/>
            <w:vAlign w:val="center"/>
            <w:hideMark/>
          </w:tcPr>
          <w:p w14:paraId="1FE507EB" w14:textId="2282E6EA" w:rsidR="003A7D4A" w:rsidRPr="00CE0BBB" w:rsidRDefault="003A7D4A" w:rsidP="00616F3F">
            <w:pPr>
              <w:pStyle w:val="ListBullet"/>
              <w:rPr>
                <w:b/>
                <w:i/>
                <w:sz w:val="28"/>
                <w:szCs w:val="28"/>
              </w:rPr>
            </w:pPr>
            <w:r w:rsidRPr="00CE0BBB">
              <w:rPr>
                <w:sz w:val="28"/>
                <w:szCs w:val="28"/>
              </w:rPr>
              <w:t>Create Android Library and IOS library (AAR, Framework) to embed in other Applications.</w:t>
            </w:r>
          </w:p>
          <w:p w14:paraId="72B652D8" w14:textId="77777777" w:rsidR="003A7D4A" w:rsidRPr="00CE0BBB" w:rsidRDefault="003A7D4A" w:rsidP="003A7D4A">
            <w:pPr>
              <w:pStyle w:val="ListBullet"/>
              <w:numPr>
                <w:ilvl w:val="0"/>
                <w:numId w:val="0"/>
              </w:numPr>
              <w:ind w:left="216"/>
              <w:rPr>
                <w:b/>
                <w:i/>
                <w:sz w:val="28"/>
                <w:szCs w:val="28"/>
              </w:rPr>
            </w:pPr>
          </w:p>
          <w:p w14:paraId="06E53ECE" w14:textId="306D788C" w:rsidR="00201F82" w:rsidRPr="00DB7B9A" w:rsidRDefault="00201F82" w:rsidP="00616F3F">
            <w:pPr>
              <w:pStyle w:val="ListBullet"/>
              <w:rPr>
                <w:b/>
                <w:i/>
                <w:sz w:val="28"/>
                <w:szCs w:val="28"/>
              </w:rPr>
            </w:pPr>
            <w:r w:rsidRPr="00DB7B9A">
              <w:rPr>
                <w:b/>
                <w:i/>
                <w:sz w:val="28"/>
                <w:szCs w:val="28"/>
              </w:rPr>
              <w:t>Project:</w:t>
            </w:r>
            <w:r w:rsidR="008569D7" w:rsidRPr="00DB7B9A">
              <w:rPr>
                <w:b/>
                <w:i/>
                <w:sz w:val="28"/>
                <w:szCs w:val="28"/>
              </w:rPr>
              <w:t xml:space="preserve"> </w:t>
            </w:r>
            <w:r w:rsidR="009A4087" w:rsidRPr="00DB7B9A">
              <w:rPr>
                <w:b/>
                <w:i/>
                <w:sz w:val="28"/>
                <w:szCs w:val="28"/>
              </w:rPr>
              <w:t xml:space="preserve"> Game SDK</w:t>
            </w:r>
          </w:p>
          <w:p w14:paraId="23A72ABF" w14:textId="02F6256A" w:rsidR="00201F82" w:rsidRPr="00DB7B9A" w:rsidRDefault="00201F82" w:rsidP="00616F3F">
            <w:pPr>
              <w:pStyle w:val="ListBullet"/>
              <w:rPr>
                <w:b/>
                <w:i/>
                <w:sz w:val="28"/>
                <w:szCs w:val="28"/>
              </w:rPr>
            </w:pPr>
            <w:r w:rsidRPr="00DB7B9A">
              <w:rPr>
                <w:b/>
                <w:i/>
                <w:sz w:val="28"/>
                <w:szCs w:val="28"/>
              </w:rPr>
              <w:t>Customer:</w:t>
            </w:r>
            <w:r w:rsidR="008569D7" w:rsidRPr="00DB7B9A">
              <w:rPr>
                <w:b/>
                <w:i/>
                <w:sz w:val="28"/>
                <w:szCs w:val="28"/>
              </w:rPr>
              <w:t xml:space="preserve"> </w:t>
            </w:r>
            <w:r w:rsidR="009A4087" w:rsidRPr="00DB7B9A">
              <w:rPr>
                <w:b/>
                <w:i/>
                <w:sz w:val="28"/>
                <w:szCs w:val="28"/>
              </w:rPr>
              <w:t>Local company</w:t>
            </w:r>
          </w:p>
          <w:p w14:paraId="5F1FA6EB" w14:textId="3B6898EE" w:rsidR="00201F82" w:rsidRPr="00DB7B9A" w:rsidRDefault="00201F82" w:rsidP="00616F3F">
            <w:pPr>
              <w:pStyle w:val="ListBullet"/>
              <w:rPr>
                <w:b/>
                <w:i/>
                <w:sz w:val="28"/>
                <w:szCs w:val="28"/>
              </w:rPr>
            </w:pPr>
            <w:r w:rsidRPr="00DB7B9A">
              <w:rPr>
                <w:b/>
                <w:i/>
                <w:sz w:val="28"/>
                <w:szCs w:val="28"/>
              </w:rPr>
              <w:t>Project description:</w:t>
            </w:r>
            <w:r w:rsidR="008569D7" w:rsidRPr="00DB7B9A">
              <w:rPr>
                <w:b/>
                <w:i/>
                <w:sz w:val="28"/>
                <w:szCs w:val="28"/>
              </w:rPr>
              <w:t xml:space="preserve"> </w:t>
            </w:r>
            <w:r w:rsidR="001E2D1C" w:rsidRPr="00DB7B9A">
              <w:rPr>
                <w:b/>
                <w:i/>
                <w:sz w:val="28"/>
                <w:szCs w:val="28"/>
              </w:rPr>
              <w:t>Create IOS library and Android library</w:t>
            </w:r>
          </w:p>
          <w:p w14:paraId="5C5374CA" w14:textId="6F42E0F2" w:rsidR="00201F82" w:rsidRPr="00DB7B9A" w:rsidRDefault="00201F82" w:rsidP="00201F82">
            <w:pPr>
              <w:pStyle w:val="ListBullet"/>
              <w:rPr>
                <w:b/>
                <w:i/>
                <w:sz w:val="28"/>
                <w:szCs w:val="28"/>
              </w:rPr>
            </w:pPr>
            <w:r w:rsidRPr="00DB7B9A">
              <w:rPr>
                <w:b/>
                <w:i/>
                <w:sz w:val="28"/>
                <w:szCs w:val="28"/>
              </w:rPr>
              <w:t>Project size:</w:t>
            </w:r>
            <w:r w:rsidR="008569D7" w:rsidRPr="00DB7B9A">
              <w:rPr>
                <w:b/>
                <w:i/>
                <w:sz w:val="28"/>
                <w:szCs w:val="28"/>
              </w:rPr>
              <w:t xml:space="preserve"> </w:t>
            </w:r>
            <w:r w:rsidR="00222750" w:rsidRPr="00DB7B9A">
              <w:rPr>
                <w:b/>
                <w:i/>
                <w:sz w:val="28"/>
                <w:szCs w:val="28"/>
              </w:rPr>
              <w:t>2 Members</w:t>
            </w:r>
          </w:p>
          <w:p w14:paraId="08B4470C" w14:textId="73BC9F8B" w:rsidR="00616F3F" w:rsidRPr="00DB7B9A" w:rsidRDefault="00616F3F" w:rsidP="00616F3F">
            <w:pPr>
              <w:pStyle w:val="ListBullet"/>
              <w:rPr>
                <w:b/>
                <w:i/>
                <w:sz w:val="28"/>
                <w:szCs w:val="28"/>
              </w:rPr>
            </w:pPr>
            <w:r w:rsidRPr="00DB7B9A">
              <w:rPr>
                <w:b/>
                <w:i/>
                <w:sz w:val="28"/>
                <w:szCs w:val="28"/>
              </w:rPr>
              <w:t>Company</w:t>
            </w:r>
            <w:r w:rsidR="008569D7" w:rsidRPr="00DB7B9A">
              <w:rPr>
                <w:b/>
                <w:i/>
                <w:sz w:val="28"/>
                <w:szCs w:val="28"/>
              </w:rPr>
              <w:t xml:space="preserve">: </w:t>
            </w:r>
            <w:r w:rsidR="00222750" w:rsidRPr="00DB7B9A">
              <w:rPr>
                <w:b/>
                <w:i/>
                <w:sz w:val="28"/>
                <w:szCs w:val="28"/>
              </w:rPr>
              <w:t>Fuji</w:t>
            </w:r>
          </w:p>
          <w:p w14:paraId="07164CC9" w14:textId="0DBA160F" w:rsidR="00616F3F" w:rsidRPr="00DB7B9A" w:rsidRDefault="00201F82" w:rsidP="00616F3F">
            <w:pPr>
              <w:pStyle w:val="ListBullet"/>
              <w:rPr>
                <w:b/>
                <w:i/>
                <w:sz w:val="28"/>
                <w:szCs w:val="28"/>
              </w:rPr>
            </w:pPr>
            <w:r w:rsidRPr="00DB7B9A">
              <w:rPr>
                <w:b/>
                <w:i/>
                <w:sz w:val="28"/>
                <w:szCs w:val="28"/>
              </w:rPr>
              <w:t>Responsibilities:</w:t>
            </w:r>
            <w:r w:rsidR="008569D7" w:rsidRPr="00DB7B9A">
              <w:rPr>
                <w:b/>
                <w:i/>
                <w:sz w:val="28"/>
                <w:szCs w:val="28"/>
              </w:rPr>
              <w:t xml:space="preserve"> </w:t>
            </w:r>
            <w:r w:rsidR="003A702F" w:rsidRPr="00DB7B9A">
              <w:rPr>
                <w:b/>
                <w:i/>
                <w:sz w:val="28"/>
                <w:szCs w:val="28"/>
              </w:rPr>
              <w:t>Leader</w:t>
            </w:r>
          </w:p>
          <w:p w14:paraId="7D8C820C" w14:textId="2F54D051" w:rsidR="00D82CD4" w:rsidRPr="00CE0BBB" w:rsidRDefault="008569D7" w:rsidP="007D56FE">
            <w:pPr>
              <w:pStyle w:val="ListBulle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B7B9A">
              <w:rPr>
                <w:b/>
                <w:i/>
                <w:sz w:val="28"/>
                <w:szCs w:val="28"/>
              </w:rPr>
              <w:t xml:space="preserve">Technologies used: </w:t>
            </w:r>
            <w:r w:rsidR="005475F9" w:rsidRPr="00DB7B9A">
              <w:rPr>
                <w:b/>
                <w:i/>
                <w:sz w:val="28"/>
                <w:szCs w:val="28"/>
              </w:rPr>
              <w:t>Android aar, IOS framework, Java, Swift</w:t>
            </w:r>
          </w:p>
        </w:tc>
      </w:tr>
      <w:tr w:rsidR="00DC178D" w:rsidRPr="002A11A5" w14:paraId="50C8CF51" w14:textId="77777777" w:rsidTr="006A46F6">
        <w:trPr>
          <w:trHeight w:val="3181"/>
        </w:trPr>
        <w:tc>
          <w:tcPr>
            <w:tcW w:w="1139" w:type="pct"/>
            <w:shd w:val="clear" w:color="auto" w:fill="auto"/>
            <w:vAlign w:val="center"/>
          </w:tcPr>
          <w:p w14:paraId="5496084D" w14:textId="74B32E06" w:rsidR="00DC178D" w:rsidRPr="00CE0BBB" w:rsidRDefault="00DC178D" w:rsidP="00DC178D">
            <w:pPr>
              <w:jc w:val="center"/>
              <w:rPr>
                <w:sz w:val="28"/>
                <w:szCs w:val="28"/>
              </w:rPr>
            </w:pPr>
            <w:r w:rsidRPr="00CE0BBB">
              <w:rPr>
                <w:sz w:val="28"/>
                <w:szCs w:val="28"/>
              </w:rPr>
              <w:lastRenderedPageBreak/>
              <w:t>2017/06</w:t>
            </w:r>
          </w:p>
          <w:p w14:paraId="1AC9661D" w14:textId="77777777" w:rsidR="00DC178D" w:rsidRPr="00CE0BBB" w:rsidRDefault="00DC178D" w:rsidP="00DC178D">
            <w:pPr>
              <w:jc w:val="center"/>
              <w:rPr>
                <w:sz w:val="28"/>
                <w:szCs w:val="28"/>
              </w:rPr>
            </w:pPr>
            <w:r w:rsidRPr="00CE0BBB">
              <w:rPr>
                <w:sz w:val="28"/>
                <w:szCs w:val="28"/>
              </w:rPr>
              <w:t xml:space="preserve">– </w:t>
            </w:r>
          </w:p>
          <w:p w14:paraId="3B5F2ED7" w14:textId="77777777" w:rsidR="00DC178D" w:rsidRPr="00CE0BBB" w:rsidRDefault="00DC178D" w:rsidP="00DC178D">
            <w:pPr>
              <w:jc w:val="center"/>
              <w:rPr>
                <w:sz w:val="28"/>
                <w:szCs w:val="28"/>
              </w:rPr>
            </w:pPr>
            <w:r w:rsidRPr="00CE0BBB">
              <w:rPr>
                <w:sz w:val="28"/>
                <w:szCs w:val="28"/>
              </w:rPr>
              <w:t>2018/02</w:t>
            </w:r>
          </w:p>
          <w:p w14:paraId="0FD440DF" w14:textId="75FF9847" w:rsidR="00DC178D" w:rsidRPr="00CE0BBB" w:rsidRDefault="00443708" w:rsidP="00DC178D">
            <w:pPr>
              <w:jc w:val="center"/>
              <w:rPr>
                <w:sz w:val="28"/>
                <w:szCs w:val="28"/>
              </w:rPr>
            </w:pPr>
            <w:r w:rsidRPr="00CE0BBB">
              <w:rPr>
                <w:sz w:val="28"/>
                <w:szCs w:val="28"/>
              </w:rPr>
              <w:t>( 5</w:t>
            </w:r>
            <w:r w:rsidR="00DC178D" w:rsidRPr="00CE0BBB">
              <w:rPr>
                <w:sz w:val="28"/>
                <w:szCs w:val="28"/>
              </w:rPr>
              <w:t xml:space="preserve"> months)</w:t>
            </w:r>
          </w:p>
        </w:tc>
        <w:tc>
          <w:tcPr>
            <w:tcW w:w="1135" w:type="pct"/>
            <w:shd w:val="clear" w:color="auto" w:fill="auto"/>
            <w:vAlign w:val="center"/>
          </w:tcPr>
          <w:p w14:paraId="5CC961B5" w14:textId="77777777" w:rsidR="00DC178D" w:rsidRPr="00CE0BBB" w:rsidRDefault="00DC178D" w:rsidP="002A11A5">
            <w:pPr>
              <w:rPr>
                <w:rFonts w:eastAsia="Times New Roman"/>
                <w:color w:val="000000"/>
                <w:sz w:val="28"/>
                <w:szCs w:val="28"/>
                <w:lang w:val="vi-VN"/>
              </w:rPr>
            </w:pPr>
          </w:p>
        </w:tc>
        <w:tc>
          <w:tcPr>
            <w:tcW w:w="2726" w:type="pct"/>
            <w:shd w:val="clear" w:color="auto" w:fill="auto"/>
            <w:vAlign w:val="center"/>
          </w:tcPr>
          <w:p w14:paraId="77365B90" w14:textId="0D2A7F8F" w:rsidR="00DC178D" w:rsidRPr="00CE0BBB" w:rsidRDefault="00DC178D" w:rsidP="00DC178D">
            <w:pPr>
              <w:pStyle w:val="ListBullet"/>
              <w:rPr>
                <w:b/>
                <w:i/>
                <w:sz w:val="28"/>
                <w:szCs w:val="28"/>
              </w:rPr>
            </w:pPr>
            <w:r w:rsidRPr="00CE0BBB">
              <w:rPr>
                <w:sz w:val="28"/>
                <w:szCs w:val="28"/>
              </w:rPr>
              <w:t>Create Android App</w:t>
            </w:r>
            <w:r w:rsidR="0062334B" w:rsidRPr="00CE0BBB">
              <w:rPr>
                <w:sz w:val="28"/>
                <w:szCs w:val="28"/>
              </w:rPr>
              <w:t>s</w:t>
            </w:r>
            <w:r w:rsidRPr="00CE0BBB">
              <w:rPr>
                <w:sz w:val="28"/>
                <w:szCs w:val="28"/>
              </w:rPr>
              <w:t xml:space="preserve"> and IOS App</w:t>
            </w:r>
            <w:r w:rsidR="0062334B" w:rsidRPr="00CE0BBB">
              <w:rPr>
                <w:sz w:val="28"/>
                <w:szCs w:val="28"/>
              </w:rPr>
              <w:t>s</w:t>
            </w:r>
          </w:p>
          <w:p w14:paraId="7B63A96E" w14:textId="77777777" w:rsidR="00DC178D" w:rsidRPr="00214A29" w:rsidRDefault="00DC178D" w:rsidP="00DC178D">
            <w:pPr>
              <w:pStyle w:val="ListBullet"/>
              <w:numPr>
                <w:ilvl w:val="0"/>
                <w:numId w:val="0"/>
              </w:numPr>
              <w:ind w:left="216"/>
              <w:rPr>
                <w:b/>
                <w:i/>
                <w:sz w:val="28"/>
                <w:szCs w:val="28"/>
              </w:rPr>
            </w:pPr>
          </w:p>
          <w:p w14:paraId="3967E68F" w14:textId="21F1CF53" w:rsidR="00DC178D" w:rsidRPr="00DB7B9A" w:rsidRDefault="00DC178D" w:rsidP="00DC178D">
            <w:pPr>
              <w:pStyle w:val="ListBullet"/>
              <w:rPr>
                <w:b/>
                <w:i/>
                <w:sz w:val="28"/>
                <w:szCs w:val="28"/>
              </w:rPr>
            </w:pPr>
            <w:r w:rsidRPr="00DB7B9A">
              <w:rPr>
                <w:b/>
                <w:i/>
                <w:sz w:val="28"/>
                <w:szCs w:val="28"/>
              </w:rPr>
              <w:t xml:space="preserve">Project:  </w:t>
            </w:r>
            <w:r w:rsidR="00C91B6A" w:rsidRPr="00DB7B9A">
              <w:rPr>
                <w:b/>
                <w:i/>
                <w:sz w:val="28"/>
                <w:szCs w:val="28"/>
              </w:rPr>
              <w:t>Happylife</w:t>
            </w:r>
          </w:p>
          <w:p w14:paraId="6204D0B1" w14:textId="77777777" w:rsidR="00DC178D" w:rsidRPr="00DB7B9A" w:rsidRDefault="00DC178D" w:rsidP="00DC178D">
            <w:pPr>
              <w:pStyle w:val="ListBullet"/>
              <w:rPr>
                <w:b/>
                <w:i/>
                <w:sz w:val="28"/>
                <w:szCs w:val="28"/>
              </w:rPr>
            </w:pPr>
            <w:r w:rsidRPr="00DB7B9A">
              <w:rPr>
                <w:b/>
                <w:i/>
                <w:sz w:val="28"/>
                <w:szCs w:val="28"/>
              </w:rPr>
              <w:t>Customer: Local company</w:t>
            </w:r>
          </w:p>
          <w:p w14:paraId="6DC700D9" w14:textId="38E1815E" w:rsidR="00DC178D" w:rsidRPr="00DB7B9A" w:rsidRDefault="00DC178D" w:rsidP="00DC178D">
            <w:pPr>
              <w:pStyle w:val="ListBullet"/>
              <w:rPr>
                <w:b/>
                <w:i/>
                <w:sz w:val="28"/>
                <w:szCs w:val="28"/>
              </w:rPr>
            </w:pPr>
            <w:r w:rsidRPr="00DB7B9A">
              <w:rPr>
                <w:b/>
                <w:i/>
                <w:sz w:val="28"/>
                <w:szCs w:val="28"/>
              </w:rPr>
              <w:t xml:space="preserve">Project description: Create IOS and Android </w:t>
            </w:r>
            <w:r w:rsidR="00C74A93" w:rsidRPr="00DB7B9A">
              <w:rPr>
                <w:b/>
                <w:i/>
                <w:sz w:val="28"/>
                <w:szCs w:val="28"/>
              </w:rPr>
              <w:t>Apps</w:t>
            </w:r>
          </w:p>
          <w:p w14:paraId="067869EA" w14:textId="0392FDEE" w:rsidR="00DC178D" w:rsidRPr="00DB7B9A" w:rsidRDefault="00DC178D" w:rsidP="00DC178D">
            <w:pPr>
              <w:pStyle w:val="ListBullet"/>
              <w:rPr>
                <w:b/>
                <w:i/>
                <w:sz w:val="28"/>
                <w:szCs w:val="28"/>
              </w:rPr>
            </w:pPr>
            <w:r w:rsidRPr="00DB7B9A">
              <w:rPr>
                <w:b/>
                <w:i/>
                <w:sz w:val="28"/>
                <w:szCs w:val="28"/>
              </w:rPr>
              <w:t xml:space="preserve">Project size: </w:t>
            </w:r>
            <w:r w:rsidR="00D22770" w:rsidRPr="00DB7B9A">
              <w:rPr>
                <w:b/>
                <w:i/>
                <w:sz w:val="28"/>
                <w:szCs w:val="28"/>
              </w:rPr>
              <w:t>2</w:t>
            </w:r>
            <w:r w:rsidRPr="00DB7B9A">
              <w:rPr>
                <w:b/>
                <w:i/>
                <w:sz w:val="28"/>
                <w:szCs w:val="28"/>
              </w:rPr>
              <w:t xml:space="preserve"> Members</w:t>
            </w:r>
          </w:p>
          <w:p w14:paraId="5483EAD5" w14:textId="363DA830" w:rsidR="00DC178D" w:rsidRPr="00DB7B9A" w:rsidRDefault="00DC178D" w:rsidP="00DC178D">
            <w:pPr>
              <w:pStyle w:val="ListBullet"/>
              <w:rPr>
                <w:b/>
                <w:i/>
                <w:sz w:val="28"/>
                <w:szCs w:val="28"/>
              </w:rPr>
            </w:pPr>
            <w:r w:rsidRPr="00DB7B9A">
              <w:rPr>
                <w:b/>
                <w:i/>
                <w:sz w:val="28"/>
                <w:szCs w:val="28"/>
              </w:rPr>
              <w:t xml:space="preserve">Company: </w:t>
            </w:r>
            <w:r w:rsidR="007A66B7" w:rsidRPr="00DB7B9A">
              <w:rPr>
                <w:b/>
                <w:i/>
                <w:sz w:val="28"/>
                <w:szCs w:val="28"/>
              </w:rPr>
              <w:t>Fuji</w:t>
            </w:r>
          </w:p>
          <w:p w14:paraId="63D4C964" w14:textId="77777777" w:rsidR="00DC178D" w:rsidRPr="00DB7B9A" w:rsidRDefault="00DC178D" w:rsidP="00DC178D">
            <w:pPr>
              <w:pStyle w:val="ListBullet"/>
              <w:rPr>
                <w:b/>
                <w:i/>
                <w:sz w:val="28"/>
                <w:szCs w:val="28"/>
              </w:rPr>
            </w:pPr>
            <w:r w:rsidRPr="00DB7B9A">
              <w:rPr>
                <w:b/>
                <w:i/>
                <w:sz w:val="28"/>
                <w:szCs w:val="28"/>
              </w:rPr>
              <w:t>Responsibilities: Leader</w:t>
            </w:r>
          </w:p>
          <w:p w14:paraId="34B64D86" w14:textId="78E780EA" w:rsidR="00DC178D" w:rsidRPr="00CE0BBB" w:rsidRDefault="00DC178D" w:rsidP="00DC178D">
            <w:pPr>
              <w:pStyle w:val="ListBullet"/>
              <w:numPr>
                <w:ilvl w:val="0"/>
                <w:numId w:val="0"/>
              </w:numPr>
              <w:ind w:left="216"/>
              <w:rPr>
                <w:sz w:val="28"/>
                <w:szCs w:val="28"/>
              </w:rPr>
            </w:pPr>
            <w:r w:rsidRPr="00DB7B9A">
              <w:rPr>
                <w:b/>
                <w:i/>
                <w:sz w:val="28"/>
                <w:szCs w:val="28"/>
              </w:rPr>
              <w:t xml:space="preserve">Technologies used: Android </w:t>
            </w:r>
            <w:r w:rsidR="00797300" w:rsidRPr="00DB7B9A">
              <w:rPr>
                <w:b/>
                <w:i/>
                <w:sz w:val="28"/>
                <w:szCs w:val="28"/>
              </w:rPr>
              <w:t>apps</w:t>
            </w:r>
            <w:r w:rsidRPr="00DB7B9A">
              <w:rPr>
                <w:b/>
                <w:i/>
                <w:sz w:val="28"/>
                <w:szCs w:val="28"/>
              </w:rPr>
              <w:t xml:space="preserve">, IOS </w:t>
            </w:r>
            <w:r w:rsidR="00797300" w:rsidRPr="00DB7B9A">
              <w:rPr>
                <w:b/>
                <w:i/>
                <w:sz w:val="28"/>
                <w:szCs w:val="28"/>
              </w:rPr>
              <w:t>apps</w:t>
            </w:r>
            <w:r w:rsidRPr="00DB7B9A">
              <w:rPr>
                <w:b/>
                <w:i/>
                <w:sz w:val="28"/>
                <w:szCs w:val="28"/>
              </w:rPr>
              <w:t>, Java, Swift</w:t>
            </w:r>
          </w:p>
        </w:tc>
      </w:tr>
      <w:tr w:rsidR="006A46F6" w:rsidRPr="002A11A5" w14:paraId="46DF5580" w14:textId="77777777" w:rsidTr="006A46F6">
        <w:trPr>
          <w:trHeight w:val="3181"/>
        </w:trPr>
        <w:tc>
          <w:tcPr>
            <w:tcW w:w="1139" w:type="pct"/>
            <w:shd w:val="clear" w:color="auto" w:fill="auto"/>
            <w:vAlign w:val="center"/>
            <w:hideMark/>
          </w:tcPr>
          <w:p w14:paraId="70360720" w14:textId="2ABAEBEE" w:rsidR="006A46F6" w:rsidRPr="00CE0BBB" w:rsidRDefault="00C85D24" w:rsidP="00F91B27">
            <w:pPr>
              <w:jc w:val="center"/>
              <w:rPr>
                <w:sz w:val="28"/>
                <w:szCs w:val="28"/>
              </w:rPr>
            </w:pPr>
            <w:r w:rsidRPr="00CE0BBB">
              <w:rPr>
                <w:sz w:val="28"/>
                <w:szCs w:val="28"/>
              </w:rPr>
              <w:t>2014/12</w:t>
            </w:r>
            <w:r w:rsidR="006A46F6" w:rsidRPr="00CE0BBB">
              <w:rPr>
                <w:sz w:val="28"/>
                <w:szCs w:val="28"/>
              </w:rPr>
              <w:t xml:space="preserve"> </w:t>
            </w:r>
          </w:p>
          <w:p w14:paraId="63BC40DF" w14:textId="77777777" w:rsidR="006A46F6" w:rsidRPr="00CE0BBB" w:rsidRDefault="006A46F6" w:rsidP="00F91B27">
            <w:pPr>
              <w:jc w:val="center"/>
              <w:rPr>
                <w:sz w:val="28"/>
                <w:szCs w:val="28"/>
              </w:rPr>
            </w:pPr>
            <w:r w:rsidRPr="00CE0BBB">
              <w:rPr>
                <w:sz w:val="28"/>
                <w:szCs w:val="28"/>
              </w:rPr>
              <w:t xml:space="preserve">– </w:t>
            </w:r>
          </w:p>
          <w:p w14:paraId="48119ABB" w14:textId="2912A1C8" w:rsidR="006A46F6" w:rsidRPr="00CE0BBB" w:rsidRDefault="00C85D24" w:rsidP="00F91B27">
            <w:pPr>
              <w:jc w:val="center"/>
              <w:rPr>
                <w:sz w:val="28"/>
                <w:szCs w:val="28"/>
              </w:rPr>
            </w:pPr>
            <w:r w:rsidRPr="00CE0BBB">
              <w:rPr>
                <w:sz w:val="28"/>
                <w:szCs w:val="28"/>
              </w:rPr>
              <w:t>2015</w:t>
            </w:r>
            <w:r w:rsidR="006A46F6" w:rsidRPr="00CE0BBB">
              <w:rPr>
                <w:sz w:val="28"/>
                <w:szCs w:val="28"/>
              </w:rPr>
              <w:t>/</w:t>
            </w:r>
            <w:r w:rsidRPr="00CE0BBB">
              <w:rPr>
                <w:sz w:val="28"/>
                <w:szCs w:val="28"/>
              </w:rPr>
              <w:t>12</w:t>
            </w:r>
          </w:p>
          <w:p w14:paraId="6669CB1A" w14:textId="590145DD" w:rsidR="006A46F6" w:rsidRPr="00CE0BBB" w:rsidRDefault="00C85D24" w:rsidP="00F91B27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CE0BBB">
              <w:rPr>
                <w:sz w:val="28"/>
                <w:szCs w:val="28"/>
              </w:rPr>
              <w:t xml:space="preserve">( 12 </w:t>
            </w:r>
            <w:r w:rsidR="006A46F6" w:rsidRPr="00CE0BBB">
              <w:rPr>
                <w:sz w:val="28"/>
                <w:szCs w:val="28"/>
              </w:rPr>
              <w:t>months)</w:t>
            </w:r>
          </w:p>
        </w:tc>
        <w:tc>
          <w:tcPr>
            <w:tcW w:w="1135" w:type="pct"/>
            <w:shd w:val="clear" w:color="auto" w:fill="auto"/>
            <w:vAlign w:val="center"/>
            <w:hideMark/>
          </w:tcPr>
          <w:p w14:paraId="03A1961E" w14:textId="77777777" w:rsidR="006A46F6" w:rsidRPr="00CE0BBB" w:rsidRDefault="006A46F6" w:rsidP="00F91B27">
            <w:pPr>
              <w:rPr>
                <w:rFonts w:eastAsia="Times New Roman"/>
                <w:color w:val="000000"/>
                <w:sz w:val="28"/>
                <w:szCs w:val="28"/>
                <w:lang w:val="vi-VN"/>
              </w:rPr>
            </w:pPr>
          </w:p>
        </w:tc>
        <w:tc>
          <w:tcPr>
            <w:tcW w:w="2726" w:type="pct"/>
            <w:shd w:val="clear" w:color="auto" w:fill="auto"/>
            <w:vAlign w:val="center"/>
            <w:hideMark/>
          </w:tcPr>
          <w:p w14:paraId="69089F10" w14:textId="5CE8497F" w:rsidR="006A46F6" w:rsidRPr="00CE0BBB" w:rsidRDefault="00C85D24" w:rsidP="00F91B27">
            <w:pPr>
              <w:pStyle w:val="ListBullet"/>
              <w:rPr>
                <w:sz w:val="28"/>
                <w:szCs w:val="28"/>
              </w:rPr>
            </w:pPr>
            <w:r w:rsidRPr="00CE0BBB">
              <w:rPr>
                <w:rFonts w:cs="Times"/>
                <w:color w:val="000000"/>
                <w:sz w:val="28"/>
                <w:szCs w:val="28"/>
              </w:rPr>
              <w:t>Building a system for supporting find a job, the target of this project make Company find candidates easer.</w:t>
            </w:r>
          </w:p>
          <w:p w14:paraId="74D7DABA" w14:textId="77777777" w:rsidR="00121D05" w:rsidRPr="00CE0BBB" w:rsidRDefault="00121D05" w:rsidP="00121D05">
            <w:pPr>
              <w:pStyle w:val="ListBullet"/>
              <w:numPr>
                <w:ilvl w:val="0"/>
                <w:numId w:val="0"/>
              </w:numPr>
              <w:ind w:left="216"/>
              <w:rPr>
                <w:sz w:val="28"/>
                <w:szCs w:val="28"/>
              </w:rPr>
            </w:pPr>
          </w:p>
          <w:p w14:paraId="0ACB226D" w14:textId="52A9F83D" w:rsidR="006A46F6" w:rsidRPr="00EA15B5" w:rsidRDefault="006A46F6" w:rsidP="00F91B27">
            <w:pPr>
              <w:pStyle w:val="ListBullet"/>
              <w:rPr>
                <w:b/>
                <w:i/>
                <w:sz w:val="28"/>
                <w:szCs w:val="28"/>
              </w:rPr>
            </w:pPr>
            <w:r w:rsidRPr="00EA15B5">
              <w:rPr>
                <w:b/>
                <w:i/>
                <w:sz w:val="28"/>
                <w:szCs w:val="28"/>
              </w:rPr>
              <w:t xml:space="preserve">Project: </w:t>
            </w:r>
            <w:r w:rsidR="002D75FA" w:rsidRPr="00EA15B5">
              <w:rPr>
                <w:rFonts w:cs="Times"/>
                <w:b/>
                <w:i/>
                <w:sz w:val="28"/>
                <w:szCs w:val="28"/>
              </w:rPr>
              <w:t>Japanese Fitting</w:t>
            </w:r>
          </w:p>
          <w:p w14:paraId="2DF45B82" w14:textId="52FCF831" w:rsidR="006A46F6" w:rsidRPr="00EA15B5" w:rsidRDefault="006A46F6" w:rsidP="00F91B27">
            <w:pPr>
              <w:pStyle w:val="ListBullet"/>
              <w:rPr>
                <w:b/>
                <w:i/>
                <w:sz w:val="28"/>
                <w:szCs w:val="28"/>
              </w:rPr>
            </w:pPr>
            <w:r w:rsidRPr="00EA15B5">
              <w:rPr>
                <w:b/>
                <w:i/>
                <w:sz w:val="28"/>
                <w:szCs w:val="28"/>
              </w:rPr>
              <w:t xml:space="preserve">Customer: </w:t>
            </w:r>
            <w:r w:rsidR="00BE2CB3" w:rsidRPr="00EA15B5">
              <w:rPr>
                <w:b/>
                <w:i/>
                <w:sz w:val="28"/>
                <w:szCs w:val="28"/>
              </w:rPr>
              <w:t>Customer of Framgia</w:t>
            </w:r>
          </w:p>
          <w:p w14:paraId="12674EA4" w14:textId="1611F4F5" w:rsidR="006A46F6" w:rsidRPr="00EA15B5" w:rsidRDefault="006A46F6" w:rsidP="00F91B27">
            <w:pPr>
              <w:pStyle w:val="ListBullet"/>
              <w:rPr>
                <w:b/>
                <w:i/>
                <w:sz w:val="28"/>
                <w:szCs w:val="28"/>
              </w:rPr>
            </w:pPr>
            <w:r w:rsidRPr="00EA15B5">
              <w:rPr>
                <w:b/>
                <w:i/>
                <w:sz w:val="28"/>
                <w:szCs w:val="28"/>
              </w:rPr>
              <w:t xml:space="preserve">Project description: </w:t>
            </w:r>
            <w:r w:rsidR="00FD4674" w:rsidRPr="00EA15B5">
              <w:rPr>
                <w:rFonts w:cs="Times"/>
                <w:b/>
                <w:i/>
                <w:sz w:val="28"/>
                <w:szCs w:val="28"/>
              </w:rPr>
              <w:t>Building a system for supporting find a job</w:t>
            </w:r>
          </w:p>
          <w:p w14:paraId="204096D6" w14:textId="35CE7B1C" w:rsidR="006A46F6" w:rsidRPr="00EA15B5" w:rsidRDefault="006A46F6" w:rsidP="00F91B27">
            <w:pPr>
              <w:pStyle w:val="ListBullet"/>
              <w:rPr>
                <w:b/>
                <w:i/>
                <w:sz w:val="28"/>
                <w:szCs w:val="28"/>
              </w:rPr>
            </w:pPr>
            <w:r w:rsidRPr="00EA15B5">
              <w:rPr>
                <w:b/>
                <w:i/>
                <w:sz w:val="28"/>
                <w:szCs w:val="28"/>
              </w:rPr>
              <w:t xml:space="preserve">Project size: </w:t>
            </w:r>
            <w:r w:rsidR="009F46DC" w:rsidRPr="00EA15B5">
              <w:rPr>
                <w:b/>
                <w:i/>
                <w:sz w:val="28"/>
                <w:szCs w:val="28"/>
              </w:rPr>
              <w:t>50 Members</w:t>
            </w:r>
          </w:p>
          <w:p w14:paraId="68E75E7D" w14:textId="23798082" w:rsidR="006A46F6" w:rsidRPr="00EA15B5" w:rsidRDefault="006A46F6" w:rsidP="00F91B27">
            <w:pPr>
              <w:pStyle w:val="ListBullet"/>
              <w:rPr>
                <w:b/>
                <w:i/>
                <w:sz w:val="28"/>
                <w:szCs w:val="28"/>
              </w:rPr>
            </w:pPr>
            <w:r w:rsidRPr="00EA15B5">
              <w:rPr>
                <w:b/>
                <w:i/>
                <w:sz w:val="28"/>
                <w:szCs w:val="28"/>
              </w:rPr>
              <w:t xml:space="preserve">Company: </w:t>
            </w:r>
            <w:r w:rsidR="00034D4F" w:rsidRPr="00EA15B5">
              <w:rPr>
                <w:b/>
                <w:i/>
                <w:sz w:val="28"/>
                <w:szCs w:val="28"/>
              </w:rPr>
              <w:t>Framgia</w:t>
            </w:r>
          </w:p>
          <w:p w14:paraId="0F20DDF2" w14:textId="55768A2D" w:rsidR="006A46F6" w:rsidRPr="00EA15B5" w:rsidRDefault="006A46F6" w:rsidP="00F91B27">
            <w:pPr>
              <w:pStyle w:val="ListBullet"/>
              <w:rPr>
                <w:b/>
                <w:i/>
                <w:sz w:val="28"/>
                <w:szCs w:val="28"/>
              </w:rPr>
            </w:pPr>
            <w:r w:rsidRPr="00EA15B5">
              <w:rPr>
                <w:b/>
                <w:i/>
                <w:sz w:val="28"/>
                <w:szCs w:val="28"/>
              </w:rPr>
              <w:t xml:space="preserve">Responsibilities: </w:t>
            </w:r>
            <w:r w:rsidR="00484C42" w:rsidRPr="00EA15B5">
              <w:rPr>
                <w:b/>
                <w:i/>
                <w:sz w:val="28"/>
                <w:szCs w:val="28"/>
              </w:rPr>
              <w:t>Developer</w:t>
            </w:r>
          </w:p>
          <w:p w14:paraId="7AEF3C0A" w14:textId="5A6E41DD" w:rsidR="006A46F6" w:rsidRPr="00CE0BBB" w:rsidRDefault="006A46F6" w:rsidP="00F91B27">
            <w:pPr>
              <w:pStyle w:val="ListBulle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A15B5">
              <w:rPr>
                <w:b/>
                <w:i/>
                <w:sz w:val="28"/>
                <w:szCs w:val="28"/>
              </w:rPr>
              <w:t xml:space="preserve">Technologies used: </w:t>
            </w:r>
            <w:r w:rsidR="00781CD9" w:rsidRPr="00EA15B5">
              <w:rPr>
                <w:b/>
                <w:i/>
                <w:sz w:val="28"/>
                <w:szCs w:val="28"/>
              </w:rPr>
              <w:t>Ruby on Rail</w:t>
            </w:r>
          </w:p>
        </w:tc>
      </w:tr>
    </w:tbl>
    <w:p w14:paraId="00DFF1BC" w14:textId="77777777" w:rsidR="00F0407E" w:rsidRPr="001B29CF" w:rsidRDefault="00F0407E" w:rsidP="00F0407E">
      <w:pPr>
        <w:pStyle w:val="ListBullet"/>
        <w:numPr>
          <w:ilvl w:val="0"/>
          <w:numId w:val="0"/>
        </w:numPr>
      </w:pPr>
    </w:p>
    <w:sectPr w:rsidR="00F0407E" w:rsidRPr="001B29CF" w:rsidSect="006033B7">
      <w:footerReference w:type="default" r:id="rId11"/>
      <w:headerReference w:type="first" r:id="rId12"/>
      <w:footerReference w:type="first" r:id="rId13"/>
      <w:pgSz w:w="12240" w:h="15840"/>
      <w:pgMar w:top="1008" w:right="1152" w:bottom="1152" w:left="1152" w:header="288" w:footer="86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BFD70C" w14:textId="77777777" w:rsidR="003A1A90" w:rsidRDefault="003A1A90">
      <w:r>
        <w:separator/>
      </w:r>
    </w:p>
  </w:endnote>
  <w:endnote w:type="continuationSeparator" w:id="0">
    <w:p w14:paraId="7E7064A3" w14:textId="77777777" w:rsidR="003A1A90" w:rsidRDefault="003A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明朝B">
    <w:altName w:val="Times New Roman"/>
    <w:panose1 w:val="00000000000000000000"/>
    <w:charset w:val="00"/>
    <w:family w:val="roman"/>
    <w:notTrueType/>
    <w:pitch w:val="default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5A96AE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01A5A"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10541" w14:textId="099AC5B7" w:rsidR="00753638" w:rsidRDefault="006033B7">
    <w:pPr>
      <w:pStyle w:val="Footer"/>
    </w:pPr>
    <w:r>
      <w:t>Page 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5849F6" w14:textId="77777777" w:rsidR="003A1A90" w:rsidRDefault="003A1A90">
      <w:r>
        <w:separator/>
      </w:r>
    </w:p>
  </w:footnote>
  <w:footnote w:type="continuationSeparator" w:id="0">
    <w:p w14:paraId="2B5433A8" w14:textId="77777777" w:rsidR="003A1A90" w:rsidRDefault="003A1A9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1DCDA" w14:textId="77777777" w:rsidR="00753638" w:rsidRDefault="00753638" w:rsidP="000C046A">
    <w:pPr>
      <w:pStyle w:val="Footer"/>
      <w:tabs>
        <w:tab w:val="left" w:pos="367"/>
      </w:tabs>
      <w:rPr>
        <w:color w:val="000000" w:themeColor="text1"/>
        <w:sz w:val="18"/>
        <w:szCs w:val="18"/>
      </w:rPr>
    </w:pPr>
  </w:p>
  <w:p w14:paraId="4CDF3AA9" w14:textId="68A2D292" w:rsidR="0028057F" w:rsidRPr="00452209" w:rsidRDefault="00302505" w:rsidP="000C046A">
    <w:pPr>
      <w:pStyle w:val="Footer"/>
      <w:tabs>
        <w:tab w:val="left" w:pos="367"/>
      </w:tabs>
      <w:rPr>
        <w:color w:val="000000" w:themeColor="text1"/>
        <w:sz w:val="18"/>
        <w:szCs w:val="18"/>
      </w:rPr>
    </w:pPr>
    <w:r>
      <w:rPr>
        <w:color w:val="000000" w:themeColor="text1"/>
        <w:sz w:val="18"/>
        <w:szCs w:val="18"/>
      </w:rPr>
      <w:t>Full</w:t>
    </w:r>
    <w:r w:rsidR="00507EE8">
      <w:rPr>
        <w:color w:val="000000" w:themeColor="text1"/>
        <w:sz w:val="18"/>
        <w:szCs w:val="18"/>
      </w:rPr>
      <w:t xml:space="preserve"> </w:t>
    </w:r>
    <w:r w:rsidR="00E33A8E">
      <w:rPr>
        <w:color w:val="000000" w:themeColor="text1"/>
        <w:sz w:val="18"/>
        <w:szCs w:val="18"/>
      </w:rPr>
      <w:t>n</w:t>
    </w:r>
    <w:r w:rsidR="008C1921">
      <w:rPr>
        <w:color w:val="000000" w:themeColor="text1"/>
        <w:sz w:val="18"/>
        <w:szCs w:val="18"/>
      </w:rPr>
      <w:t>ame: Le Minh Tuan</w:t>
    </w:r>
  </w:p>
  <w:p w14:paraId="2ADA32DF" w14:textId="147D0F86" w:rsidR="0028057F" w:rsidRDefault="0028057F" w:rsidP="000C046A">
    <w:pPr>
      <w:pStyle w:val="Footer"/>
      <w:tabs>
        <w:tab w:val="left" w:pos="367"/>
      </w:tabs>
      <w:rPr>
        <w:color w:val="000000" w:themeColor="text1"/>
        <w:sz w:val="18"/>
        <w:szCs w:val="18"/>
      </w:rPr>
    </w:pPr>
    <w:r w:rsidRPr="00452209">
      <w:rPr>
        <w:color w:val="000000" w:themeColor="text1"/>
        <w:sz w:val="18"/>
        <w:szCs w:val="18"/>
      </w:rPr>
      <w:t>Address: Hanoi</w:t>
    </w:r>
    <w:r w:rsidR="009643F2">
      <w:rPr>
        <w:color w:val="000000" w:themeColor="text1"/>
        <w:sz w:val="18"/>
        <w:szCs w:val="18"/>
      </w:rPr>
      <w:t>, Vietnam</w:t>
    </w:r>
  </w:p>
  <w:p w14:paraId="22B2D9A8" w14:textId="1177E130" w:rsidR="00D623D1" w:rsidRDefault="00D623D1" w:rsidP="000C046A">
    <w:pPr>
      <w:pStyle w:val="Footer"/>
      <w:tabs>
        <w:tab w:val="left" w:pos="367"/>
      </w:tabs>
      <w:rPr>
        <w:color w:val="000000" w:themeColor="text1"/>
        <w:sz w:val="18"/>
        <w:szCs w:val="18"/>
      </w:rPr>
    </w:pPr>
    <w:r>
      <w:rPr>
        <w:color w:val="000000" w:themeColor="text1"/>
        <w:sz w:val="18"/>
        <w:szCs w:val="18"/>
      </w:rPr>
      <w:t>Mobile: (+84)1629715498</w:t>
    </w:r>
  </w:p>
  <w:p w14:paraId="16ACA79B" w14:textId="78A698EE" w:rsidR="00873B5B" w:rsidRPr="00452209" w:rsidRDefault="00873B5B" w:rsidP="000C046A">
    <w:pPr>
      <w:pStyle w:val="Footer"/>
      <w:tabs>
        <w:tab w:val="left" w:pos="367"/>
      </w:tabs>
      <w:rPr>
        <w:color w:val="000000" w:themeColor="text1"/>
        <w:sz w:val="18"/>
        <w:szCs w:val="18"/>
      </w:rPr>
    </w:pPr>
    <w:r>
      <w:rPr>
        <w:color w:val="000000" w:themeColor="text1"/>
        <w:sz w:val="18"/>
        <w:szCs w:val="18"/>
      </w:rPr>
      <w:t>Skype: tuan.techno</w:t>
    </w:r>
  </w:p>
  <w:p w14:paraId="0FDE67D0" w14:textId="0CD960A7" w:rsidR="0028057F" w:rsidRPr="00452209" w:rsidRDefault="0016375C" w:rsidP="000C046A">
    <w:pPr>
      <w:pStyle w:val="Footer"/>
      <w:tabs>
        <w:tab w:val="left" w:pos="367"/>
      </w:tabs>
      <w:rPr>
        <w:sz w:val="18"/>
        <w:szCs w:val="18"/>
      </w:rPr>
    </w:pPr>
    <w:r>
      <w:rPr>
        <w:color w:val="000000" w:themeColor="text1"/>
        <w:sz w:val="18"/>
        <w:szCs w:val="18"/>
      </w:rPr>
      <w:t>Github</w:t>
    </w:r>
    <w:r w:rsidR="0028057F" w:rsidRPr="00452209">
      <w:rPr>
        <w:color w:val="000000" w:themeColor="text1"/>
        <w:sz w:val="18"/>
        <w:szCs w:val="18"/>
      </w:rPr>
      <w:t xml:space="preserve">: </w:t>
    </w:r>
    <w:hyperlink r:id="rId1" w:history="1">
      <w:r w:rsidR="00BA7ED4" w:rsidRPr="00BA7ED4">
        <w:rPr>
          <w:rStyle w:val="Hyperlink"/>
          <w:sz w:val="18"/>
          <w:szCs w:val="18"/>
        </w:rPr>
        <w:t>https://github.com/leminhtuan2015</w:t>
      </w:r>
    </w:hyperlink>
  </w:p>
  <w:p w14:paraId="62413F06" w14:textId="77777777" w:rsidR="00A01F2B" w:rsidRDefault="00A01F2B" w:rsidP="0028057F">
    <w:pPr>
      <w:pStyle w:val="Header"/>
      <w:ind w:right="440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924282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0000011"/>
    <w:multiLevelType w:val="singleLevel"/>
    <w:tmpl w:val="00000011"/>
    <w:name w:val="WW8Num3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Arial" w:hint="default"/>
      </w:rPr>
    </w:lvl>
  </w:abstractNum>
  <w:abstractNum w:abstractNumId="11">
    <w:nsid w:val="08083CB8"/>
    <w:multiLevelType w:val="multilevel"/>
    <w:tmpl w:val="54CE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64A1EC7"/>
    <w:multiLevelType w:val="multilevel"/>
    <w:tmpl w:val="CB90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28D05EB1"/>
    <w:multiLevelType w:val="multilevel"/>
    <w:tmpl w:val="CA3E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61233AD5"/>
    <w:multiLevelType w:val="multilevel"/>
    <w:tmpl w:val="8FE2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769F0349"/>
    <w:multiLevelType w:val="multilevel"/>
    <w:tmpl w:val="7F6E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7401942"/>
    <w:multiLevelType w:val="multilevel"/>
    <w:tmpl w:val="80C6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20"/>
  </w:num>
  <w:num w:numId="16">
    <w:abstractNumId w:val="14"/>
  </w:num>
  <w:num w:numId="17">
    <w:abstractNumId w:val="19"/>
  </w:num>
  <w:num w:numId="18">
    <w:abstractNumId w:val="12"/>
  </w:num>
  <w:num w:numId="19">
    <w:abstractNumId w:val="24"/>
  </w:num>
  <w:num w:numId="20">
    <w:abstractNumId w:val="21"/>
  </w:num>
  <w:num w:numId="21">
    <w:abstractNumId w:val="13"/>
  </w:num>
  <w:num w:numId="22">
    <w:abstractNumId w:val="18"/>
  </w:num>
  <w:num w:numId="23">
    <w:abstractNumId w:val="23"/>
  </w:num>
  <w:num w:numId="24">
    <w:abstractNumId w:val="10"/>
  </w:num>
  <w:num w:numId="25">
    <w:abstractNumId w:val="26"/>
  </w:num>
  <w:num w:numId="26">
    <w:abstractNumId w:val="17"/>
  </w:num>
  <w:num w:numId="27">
    <w:abstractNumId w:val="15"/>
  </w:num>
  <w:num w:numId="28">
    <w:abstractNumId w:val="22"/>
  </w:num>
  <w:num w:numId="29">
    <w:abstractNumId w:val="25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27B"/>
    <w:rsid w:val="00003E67"/>
    <w:rsid w:val="00010918"/>
    <w:rsid w:val="00012A18"/>
    <w:rsid w:val="00014FEE"/>
    <w:rsid w:val="00016E5C"/>
    <w:rsid w:val="000201CA"/>
    <w:rsid w:val="0002087D"/>
    <w:rsid w:val="00027519"/>
    <w:rsid w:val="00033BB4"/>
    <w:rsid w:val="000347E1"/>
    <w:rsid w:val="00034D4F"/>
    <w:rsid w:val="0004417A"/>
    <w:rsid w:val="00071B18"/>
    <w:rsid w:val="0007418C"/>
    <w:rsid w:val="00075244"/>
    <w:rsid w:val="00084E38"/>
    <w:rsid w:val="00086797"/>
    <w:rsid w:val="00095CB8"/>
    <w:rsid w:val="00096A16"/>
    <w:rsid w:val="000A464A"/>
    <w:rsid w:val="000A4F59"/>
    <w:rsid w:val="000C046A"/>
    <w:rsid w:val="000D0F6E"/>
    <w:rsid w:val="000D1242"/>
    <w:rsid w:val="000D5DBE"/>
    <w:rsid w:val="000E44FE"/>
    <w:rsid w:val="000E7FC5"/>
    <w:rsid w:val="00115ADA"/>
    <w:rsid w:val="00116012"/>
    <w:rsid w:val="00117C10"/>
    <w:rsid w:val="00121D05"/>
    <w:rsid w:val="00125B17"/>
    <w:rsid w:val="00135327"/>
    <w:rsid w:val="00137650"/>
    <w:rsid w:val="00141A4C"/>
    <w:rsid w:val="00145ED5"/>
    <w:rsid w:val="00146158"/>
    <w:rsid w:val="001462BE"/>
    <w:rsid w:val="0015110E"/>
    <w:rsid w:val="00155B23"/>
    <w:rsid w:val="00160964"/>
    <w:rsid w:val="00162C56"/>
    <w:rsid w:val="001631B5"/>
    <w:rsid w:val="001632AE"/>
    <w:rsid w:val="0016375C"/>
    <w:rsid w:val="0016404C"/>
    <w:rsid w:val="00167F82"/>
    <w:rsid w:val="001706D4"/>
    <w:rsid w:val="00172C95"/>
    <w:rsid w:val="001926A8"/>
    <w:rsid w:val="001A229E"/>
    <w:rsid w:val="001A23A0"/>
    <w:rsid w:val="001A6145"/>
    <w:rsid w:val="001B1D59"/>
    <w:rsid w:val="001B29CF"/>
    <w:rsid w:val="001B68DA"/>
    <w:rsid w:val="001C1E79"/>
    <w:rsid w:val="001C3B62"/>
    <w:rsid w:val="001C585E"/>
    <w:rsid w:val="001C64DC"/>
    <w:rsid w:val="001D00F2"/>
    <w:rsid w:val="001D03A5"/>
    <w:rsid w:val="001D10E9"/>
    <w:rsid w:val="001D1717"/>
    <w:rsid w:val="001D3540"/>
    <w:rsid w:val="001D4503"/>
    <w:rsid w:val="001E099F"/>
    <w:rsid w:val="001E295C"/>
    <w:rsid w:val="001E2D1C"/>
    <w:rsid w:val="001F3D83"/>
    <w:rsid w:val="001F593D"/>
    <w:rsid w:val="00201F82"/>
    <w:rsid w:val="00205F67"/>
    <w:rsid w:val="00214A29"/>
    <w:rsid w:val="00222750"/>
    <w:rsid w:val="002233ED"/>
    <w:rsid w:val="00230A65"/>
    <w:rsid w:val="002355F6"/>
    <w:rsid w:val="002403D6"/>
    <w:rsid w:val="002412A2"/>
    <w:rsid w:val="00244DCF"/>
    <w:rsid w:val="002505D0"/>
    <w:rsid w:val="00253509"/>
    <w:rsid w:val="00262D87"/>
    <w:rsid w:val="00263D13"/>
    <w:rsid w:val="00266244"/>
    <w:rsid w:val="00273925"/>
    <w:rsid w:val="0028057F"/>
    <w:rsid w:val="00280F2B"/>
    <w:rsid w:val="0028220F"/>
    <w:rsid w:val="00282DE8"/>
    <w:rsid w:val="002839D5"/>
    <w:rsid w:val="00290CA7"/>
    <w:rsid w:val="002A11A5"/>
    <w:rsid w:val="002A1A24"/>
    <w:rsid w:val="002A4178"/>
    <w:rsid w:val="002C6A0A"/>
    <w:rsid w:val="002D44EF"/>
    <w:rsid w:val="002D75FA"/>
    <w:rsid w:val="002E2E10"/>
    <w:rsid w:val="002E575F"/>
    <w:rsid w:val="002F3F0C"/>
    <w:rsid w:val="00302505"/>
    <w:rsid w:val="00302D8A"/>
    <w:rsid w:val="003071CD"/>
    <w:rsid w:val="00307AC0"/>
    <w:rsid w:val="00307BAE"/>
    <w:rsid w:val="00311E1C"/>
    <w:rsid w:val="00326683"/>
    <w:rsid w:val="00330599"/>
    <w:rsid w:val="00331385"/>
    <w:rsid w:val="00342746"/>
    <w:rsid w:val="00343CC7"/>
    <w:rsid w:val="00350123"/>
    <w:rsid w:val="00350461"/>
    <w:rsid w:val="00356C14"/>
    <w:rsid w:val="00356D31"/>
    <w:rsid w:val="00362D28"/>
    <w:rsid w:val="00367D2D"/>
    <w:rsid w:val="003700EA"/>
    <w:rsid w:val="003747B9"/>
    <w:rsid w:val="00383A9E"/>
    <w:rsid w:val="00383F2A"/>
    <w:rsid w:val="003A0E1E"/>
    <w:rsid w:val="003A1A90"/>
    <w:rsid w:val="003A702F"/>
    <w:rsid w:val="003A772D"/>
    <w:rsid w:val="003A7D4A"/>
    <w:rsid w:val="003B1836"/>
    <w:rsid w:val="003B57A8"/>
    <w:rsid w:val="003B6585"/>
    <w:rsid w:val="003D6A36"/>
    <w:rsid w:val="003E152C"/>
    <w:rsid w:val="003E1D67"/>
    <w:rsid w:val="003E28C1"/>
    <w:rsid w:val="003F4CB1"/>
    <w:rsid w:val="003F5DAE"/>
    <w:rsid w:val="003F712B"/>
    <w:rsid w:val="00400B68"/>
    <w:rsid w:val="00402EA7"/>
    <w:rsid w:val="00406C05"/>
    <w:rsid w:val="004139F1"/>
    <w:rsid w:val="004346E8"/>
    <w:rsid w:val="00443708"/>
    <w:rsid w:val="004635C4"/>
    <w:rsid w:val="004702A8"/>
    <w:rsid w:val="004703CC"/>
    <w:rsid w:val="00475101"/>
    <w:rsid w:val="0047659A"/>
    <w:rsid w:val="00484C42"/>
    <w:rsid w:val="00487D5E"/>
    <w:rsid w:val="00496EE8"/>
    <w:rsid w:val="00497FF2"/>
    <w:rsid w:val="004A02C2"/>
    <w:rsid w:val="004A7168"/>
    <w:rsid w:val="004B7905"/>
    <w:rsid w:val="004C66B0"/>
    <w:rsid w:val="004D0E1B"/>
    <w:rsid w:val="004D11FE"/>
    <w:rsid w:val="004D2734"/>
    <w:rsid w:val="004D7B06"/>
    <w:rsid w:val="004E7F3E"/>
    <w:rsid w:val="004F71C0"/>
    <w:rsid w:val="00504969"/>
    <w:rsid w:val="0050499D"/>
    <w:rsid w:val="00507EE8"/>
    <w:rsid w:val="005120EC"/>
    <w:rsid w:val="00523FDA"/>
    <w:rsid w:val="00527BF1"/>
    <w:rsid w:val="005314CD"/>
    <w:rsid w:val="00541732"/>
    <w:rsid w:val="00544870"/>
    <w:rsid w:val="00545E3B"/>
    <w:rsid w:val="005473B7"/>
    <w:rsid w:val="005475F9"/>
    <w:rsid w:val="005525F2"/>
    <w:rsid w:val="00552AD4"/>
    <w:rsid w:val="00553CE2"/>
    <w:rsid w:val="00581D2D"/>
    <w:rsid w:val="00581F84"/>
    <w:rsid w:val="00595569"/>
    <w:rsid w:val="005A650F"/>
    <w:rsid w:val="005B0B6E"/>
    <w:rsid w:val="005B117F"/>
    <w:rsid w:val="005B627B"/>
    <w:rsid w:val="005C27CE"/>
    <w:rsid w:val="005C6261"/>
    <w:rsid w:val="005E6977"/>
    <w:rsid w:val="005F62BA"/>
    <w:rsid w:val="006033B7"/>
    <w:rsid w:val="00613C57"/>
    <w:rsid w:val="00616F3F"/>
    <w:rsid w:val="00617B26"/>
    <w:rsid w:val="00620F02"/>
    <w:rsid w:val="00621BA5"/>
    <w:rsid w:val="0062334B"/>
    <w:rsid w:val="006257FD"/>
    <w:rsid w:val="006270A9"/>
    <w:rsid w:val="006377A1"/>
    <w:rsid w:val="00651EF7"/>
    <w:rsid w:val="00663B20"/>
    <w:rsid w:val="00664238"/>
    <w:rsid w:val="00672595"/>
    <w:rsid w:val="00672F2D"/>
    <w:rsid w:val="00675956"/>
    <w:rsid w:val="00681034"/>
    <w:rsid w:val="006972BD"/>
    <w:rsid w:val="006A21DE"/>
    <w:rsid w:val="006A46F6"/>
    <w:rsid w:val="006B07DC"/>
    <w:rsid w:val="006C48A5"/>
    <w:rsid w:val="006C56F8"/>
    <w:rsid w:val="006C604F"/>
    <w:rsid w:val="006E710A"/>
    <w:rsid w:val="006F7266"/>
    <w:rsid w:val="0070737A"/>
    <w:rsid w:val="00707E33"/>
    <w:rsid w:val="00717841"/>
    <w:rsid w:val="00722A26"/>
    <w:rsid w:val="00723248"/>
    <w:rsid w:val="00735100"/>
    <w:rsid w:val="00737A61"/>
    <w:rsid w:val="007430C7"/>
    <w:rsid w:val="00744187"/>
    <w:rsid w:val="00745E66"/>
    <w:rsid w:val="00750D9C"/>
    <w:rsid w:val="00753638"/>
    <w:rsid w:val="007573CC"/>
    <w:rsid w:val="00773F94"/>
    <w:rsid w:val="00781CD9"/>
    <w:rsid w:val="0079680B"/>
    <w:rsid w:val="00797300"/>
    <w:rsid w:val="007A0B41"/>
    <w:rsid w:val="007A3960"/>
    <w:rsid w:val="007A4E11"/>
    <w:rsid w:val="007A66B7"/>
    <w:rsid w:val="007B360D"/>
    <w:rsid w:val="007B6237"/>
    <w:rsid w:val="007B6EA0"/>
    <w:rsid w:val="007B7C5A"/>
    <w:rsid w:val="007C06C5"/>
    <w:rsid w:val="007D56FE"/>
    <w:rsid w:val="007D7008"/>
    <w:rsid w:val="007F1CD9"/>
    <w:rsid w:val="007F5A27"/>
    <w:rsid w:val="00806423"/>
    <w:rsid w:val="00806B1A"/>
    <w:rsid w:val="00813B1E"/>
    <w:rsid w:val="00816216"/>
    <w:rsid w:val="00824A04"/>
    <w:rsid w:val="00836E57"/>
    <w:rsid w:val="00837DA4"/>
    <w:rsid w:val="008475AB"/>
    <w:rsid w:val="008569D7"/>
    <w:rsid w:val="00860692"/>
    <w:rsid w:val="0086339D"/>
    <w:rsid w:val="00867009"/>
    <w:rsid w:val="00873B5B"/>
    <w:rsid w:val="00875352"/>
    <w:rsid w:val="0087734B"/>
    <w:rsid w:val="00883A93"/>
    <w:rsid w:val="00891296"/>
    <w:rsid w:val="008972E6"/>
    <w:rsid w:val="00897564"/>
    <w:rsid w:val="008A555A"/>
    <w:rsid w:val="008A6C85"/>
    <w:rsid w:val="008B732D"/>
    <w:rsid w:val="008C1921"/>
    <w:rsid w:val="008C31A9"/>
    <w:rsid w:val="008F5215"/>
    <w:rsid w:val="009001C7"/>
    <w:rsid w:val="00900C3A"/>
    <w:rsid w:val="00911518"/>
    <w:rsid w:val="00912B22"/>
    <w:rsid w:val="009150FF"/>
    <w:rsid w:val="00917103"/>
    <w:rsid w:val="009206BE"/>
    <w:rsid w:val="00925D50"/>
    <w:rsid w:val="009334B4"/>
    <w:rsid w:val="00947012"/>
    <w:rsid w:val="00954117"/>
    <w:rsid w:val="00960079"/>
    <w:rsid w:val="009643F2"/>
    <w:rsid w:val="00995679"/>
    <w:rsid w:val="00997F3A"/>
    <w:rsid w:val="009A4087"/>
    <w:rsid w:val="009C1BF8"/>
    <w:rsid w:val="009C303C"/>
    <w:rsid w:val="009C7D12"/>
    <w:rsid w:val="009D38CE"/>
    <w:rsid w:val="009D5933"/>
    <w:rsid w:val="009D5E32"/>
    <w:rsid w:val="009D6178"/>
    <w:rsid w:val="009E13BC"/>
    <w:rsid w:val="009E650F"/>
    <w:rsid w:val="009F46DC"/>
    <w:rsid w:val="009F6DEB"/>
    <w:rsid w:val="00A01F2B"/>
    <w:rsid w:val="00A03880"/>
    <w:rsid w:val="00A07835"/>
    <w:rsid w:val="00A07D65"/>
    <w:rsid w:val="00A12F56"/>
    <w:rsid w:val="00A14D3E"/>
    <w:rsid w:val="00A21478"/>
    <w:rsid w:val="00A220BF"/>
    <w:rsid w:val="00A31AEC"/>
    <w:rsid w:val="00A34DA1"/>
    <w:rsid w:val="00A35AAA"/>
    <w:rsid w:val="00A366BC"/>
    <w:rsid w:val="00A4056D"/>
    <w:rsid w:val="00A46600"/>
    <w:rsid w:val="00A554C2"/>
    <w:rsid w:val="00A600CC"/>
    <w:rsid w:val="00A61850"/>
    <w:rsid w:val="00A6225C"/>
    <w:rsid w:val="00A65172"/>
    <w:rsid w:val="00A77523"/>
    <w:rsid w:val="00A775C5"/>
    <w:rsid w:val="00A860C3"/>
    <w:rsid w:val="00A86AE6"/>
    <w:rsid w:val="00AA0BF1"/>
    <w:rsid w:val="00AB22C6"/>
    <w:rsid w:val="00AC1166"/>
    <w:rsid w:val="00AF00F6"/>
    <w:rsid w:val="00B171CD"/>
    <w:rsid w:val="00B17AC8"/>
    <w:rsid w:val="00B20D5F"/>
    <w:rsid w:val="00B30D58"/>
    <w:rsid w:val="00B35924"/>
    <w:rsid w:val="00B4078C"/>
    <w:rsid w:val="00B439DD"/>
    <w:rsid w:val="00B55E10"/>
    <w:rsid w:val="00B7562D"/>
    <w:rsid w:val="00B80A21"/>
    <w:rsid w:val="00B83997"/>
    <w:rsid w:val="00B83F5F"/>
    <w:rsid w:val="00BA3A5F"/>
    <w:rsid w:val="00BA5A95"/>
    <w:rsid w:val="00BA7957"/>
    <w:rsid w:val="00BA7ED4"/>
    <w:rsid w:val="00BD53A0"/>
    <w:rsid w:val="00BD768D"/>
    <w:rsid w:val="00BE221B"/>
    <w:rsid w:val="00BE2CB3"/>
    <w:rsid w:val="00BE3E99"/>
    <w:rsid w:val="00BF2721"/>
    <w:rsid w:val="00C22D92"/>
    <w:rsid w:val="00C327A3"/>
    <w:rsid w:val="00C42556"/>
    <w:rsid w:val="00C464EC"/>
    <w:rsid w:val="00C544FC"/>
    <w:rsid w:val="00C61826"/>
    <w:rsid w:val="00C61F8E"/>
    <w:rsid w:val="00C73329"/>
    <w:rsid w:val="00C74A93"/>
    <w:rsid w:val="00C85D24"/>
    <w:rsid w:val="00C91B6A"/>
    <w:rsid w:val="00C95672"/>
    <w:rsid w:val="00CA02F3"/>
    <w:rsid w:val="00CE0BBB"/>
    <w:rsid w:val="00CE43C9"/>
    <w:rsid w:val="00CF3CBA"/>
    <w:rsid w:val="00D00727"/>
    <w:rsid w:val="00D03758"/>
    <w:rsid w:val="00D11C77"/>
    <w:rsid w:val="00D22770"/>
    <w:rsid w:val="00D34E80"/>
    <w:rsid w:val="00D35324"/>
    <w:rsid w:val="00D43271"/>
    <w:rsid w:val="00D601FD"/>
    <w:rsid w:val="00D6051D"/>
    <w:rsid w:val="00D6166E"/>
    <w:rsid w:val="00D61D6C"/>
    <w:rsid w:val="00D623D1"/>
    <w:rsid w:val="00D65D56"/>
    <w:rsid w:val="00D7189B"/>
    <w:rsid w:val="00D73A24"/>
    <w:rsid w:val="00D75F27"/>
    <w:rsid w:val="00D76BBD"/>
    <w:rsid w:val="00D76D02"/>
    <w:rsid w:val="00D82CD4"/>
    <w:rsid w:val="00D83F28"/>
    <w:rsid w:val="00D84015"/>
    <w:rsid w:val="00D9260F"/>
    <w:rsid w:val="00D93DCC"/>
    <w:rsid w:val="00DB6077"/>
    <w:rsid w:val="00DB6B3D"/>
    <w:rsid w:val="00DB7B9A"/>
    <w:rsid w:val="00DC01FB"/>
    <w:rsid w:val="00DC178D"/>
    <w:rsid w:val="00DC4B45"/>
    <w:rsid w:val="00DC6EBA"/>
    <w:rsid w:val="00DC7536"/>
    <w:rsid w:val="00DD1DBB"/>
    <w:rsid w:val="00DD6549"/>
    <w:rsid w:val="00DD6DCD"/>
    <w:rsid w:val="00DF1577"/>
    <w:rsid w:val="00DF1BCC"/>
    <w:rsid w:val="00DF28E5"/>
    <w:rsid w:val="00E06DFF"/>
    <w:rsid w:val="00E2130D"/>
    <w:rsid w:val="00E226F7"/>
    <w:rsid w:val="00E3198D"/>
    <w:rsid w:val="00E320FE"/>
    <w:rsid w:val="00E322FA"/>
    <w:rsid w:val="00E32D95"/>
    <w:rsid w:val="00E33A8E"/>
    <w:rsid w:val="00E3438A"/>
    <w:rsid w:val="00E46E5C"/>
    <w:rsid w:val="00E47E8F"/>
    <w:rsid w:val="00E5093D"/>
    <w:rsid w:val="00E51146"/>
    <w:rsid w:val="00E547E6"/>
    <w:rsid w:val="00E5625D"/>
    <w:rsid w:val="00E6666F"/>
    <w:rsid w:val="00E81575"/>
    <w:rsid w:val="00E81D6F"/>
    <w:rsid w:val="00E83E4B"/>
    <w:rsid w:val="00E83FE5"/>
    <w:rsid w:val="00E85752"/>
    <w:rsid w:val="00EA15B5"/>
    <w:rsid w:val="00EA26FC"/>
    <w:rsid w:val="00EB0A4A"/>
    <w:rsid w:val="00EC7019"/>
    <w:rsid w:val="00EE0F18"/>
    <w:rsid w:val="00EE1ACB"/>
    <w:rsid w:val="00EE6A7D"/>
    <w:rsid w:val="00F01A5A"/>
    <w:rsid w:val="00F0407E"/>
    <w:rsid w:val="00F11D2B"/>
    <w:rsid w:val="00F15226"/>
    <w:rsid w:val="00F23965"/>
    <w:rsid w:val="00F41626"/>
    <w:rsid w:val="00F43BA2"/>
    <w:rsid w:val="00F658BA"/>
    <w:rsid w:val="00F73C58"/>
    <w:rsid w:val="00F73D9E"/>
    <w:rsid w:val="00F85332"/>
    <w:rsid w:val="00F856BE"/>
    <w:rsid w:val="00F91494"/>
    <w:rsid w:val="00F955AF"/>
    <w:rsid w:val="00F971F4"/>
    <w:rsid w:val="00F9794F"/>
    <w:rsid w:val="00FB123F"/>
    <w:rsid w:val="00FB29D1"/>
    <w:rsid w:val="00FB57D1"/>
    <w:rsid w:val="00FB6FC0"/>
    <w:rsid w:val="00FC045B"/>
    <w:rsid w:val="00FD4674"/>
    <w:rsid w:val="00FD6346"/>
    <w:rsid w:val="00FE34BF"/>
    <w:rsid w:val="00FE606B"/>
    <w:rsid w:val="00FF33FF"/>
    <w:rsid w:val="00FF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BACED"/>
  <w15:chartTrackingRefBased/>
  <w15:docId w15:val="{884FDB7A-2011-431A-8B81-76475522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D10E9"/>
    <w:pPr>
      <w:spacing w:after="0"/>
    </w:pPr>
    <w:rPr>
      <w:rFonts w:ascii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  <w:szCs w:val="22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after="240" w:line="288" w:lineRule="auto"/>
      <w:contextualSpacing/>
    </w:pPr>
    <w:rPr>
      <w:rFonts w:asciiTheme="minorHAnsi" w:hAnsiTheme="minorHAnsi" w:cstheme="minorBidi"/>
      <w:color w:val="404040" w:themeColor="text1" w:themeTint="BF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Pr>
      <w:rFonts w:asciiTheme="minorHAnsi" w:hAnsiTheme="minorHAnsi" w:cstheme="minorBidi"/>
      <w:color w:val="404040" w:themeColor="text1" w:themeTint="BF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jc w:val="right"/>
    </w:pPr>
    <w:rPr>
      <w:rFonts w:asciiTheme="minorHAnsi" w:hAnsiTheme="minorHAnsi" w:cstheme="minorBidi"/>
      <w:color w:val="2A7B88" w:themeColor="accent1" w:themeShade="BF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2A7B88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after="240" w:line="288" w:lineRule="auto"/>
      <w:contextualSpacing/>
    </w:pPr>
    <w:rPr>
      <w:rFonts w:asciiTheme="minorHAnsi" w:hAnsiTheme="minorHAnsi" w:cstheme="minorBidi"/>
      <w:color w:val="404040" w:themeColor="text1" w:themeTint="BF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rFonts w:asciiTheme="minorHAnsi" w:hAnsiTheme="minorHAnsi" w:cstheme="minorBidi"/>
      <w:color w:val="404040" w:themeColor="text1" w:themeTint="BF"/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spacing w:after="240"/>
      <w:ind w:left="1152" w:right="1152"/>
    </w:pPr>
    <w:rPr>
      <w:rFonts w:asciiTheme="minorHAnsi" w:hAnsiTheme="minorHAnsi" w:cstheme="minorBidi"/>
      <w:i/>
      <w:iCs/>
      <w:color w:val="2A7B88" w:themeColor="accent1" w:themeShade="BF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rFonts w:asciiTheme="minorHAnsi" w:hAnsiTheme="minorHAnsi" w:cstheme="minorBidi"/>
      <w:color w:val="404040" w:themeColor="text1" w:themeTint="BF"/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rPr>
      <w:rFonts w:ascii="Segoe UI" w:hAnsi="Segoe UI" w:cs="Segoe UI"/>
      <w:color w:val="404040" w:themeColor="text1" w:themeTint="BF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rFonts w:asciiTheme="minorHAnsi" w:hAnsiTheme="minorHAnsi" w:cstheme="minorBidi"/>
      <w:i/>
      <w:iCs/>
      <w:color w:val="4D4D4D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rPr>
      <w:rFonts w:ascii="Segoe UI" w:hAnsi="Segoe UI" w:cs="Segoe UI"/>
      <w:color w:val="404040" w:themeColor="text1" w:themeTint="BF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pPr>
      <w:spacing w:after="240"/>
    </w:pPr>
    <w:rPr>
      <w:rFonts w:asciiTheme="minorHAnsi" w:hAnsiTheme="minorHAnsi" w:cstheme="minorBidi"/>
      <w:color w:val="404040" w:themeColor="text1" w:themeTint="BF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rPr>
      <w:rFonts w:asciiTheme="minorHAnsi" w:hAnsiTheme="minorHAnsi" w:cstheme="minorBidi"/>
      <w:color w:val="404040" w:themeColor="text1" w:themeTint="BF"/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rPr>
      <w:rFonts w:asciiTheme="majorHAnsi" w:eastAsiaTheme="majorEastAsia" w:hAnsiTheme="majorHAnsi" w:cstheme="majorBidi"/>
      <w:color w:val="404040" w:themeColor="text1" w:themeTint="BF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rPr>
      <w:rFonts w:asciiTheme="minorHAnsi" w:hAnsiTheme="minorHAnsi" w:cstheme="minorBidi"/>
      <w:color w:val="404040" w:themeColor="text1" w:themeTint="BF"/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rPr>
      <w:rFonts w:ascii="Consolas" w:hAnsi="Consolas" w:cstheme="minorBidi"/>
      <w:color w:val="404040" w:themeColor="text1" w:themeTint="BF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rPr>
      <w:rFonts w:ascii="Consolas" w:hAnsi="Consolas" w:cstheme="minorBidi"/>
      <w:color w:val="404040" w:themeColor="text1" w:themeTint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9001C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unhideWhenUsed/>
    <w:qFormat/>
    <w:rsid w:val="00E32D95"/>
    <w:pPr>
      <w:spacing w:after="240"/>
      <w:ind w:left="720"/>
      <w:contextualSpacing/>
    </w:pPr>
    <w:rPr>
      <w:rFonts w:asciiTheme="minorHAnsi" w:hAnsiTheme="minorHAnsi" w:cstheme="minorBidi"/>
      <w:color w:val="404040" w:themeColor="text1" w:themeTint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s://www.hust.edu.vn/" TargetMode="External"/><Relationship Id="rId10" Type="http://schemas.openxmlformats.org/officeDocument/2006/relationships/hyperlink" Target="https://github.com/leminhtuan201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leminhtuan2015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/Users/ThuHuong/AppData/Roaming/Microsoft/Templates/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E6832-56C2-9D49-9EA7-0FB1D5693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</TotalTime>
  <Pages>6</Pages>
  <Words>711</Words>
  <Characters>4056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Thu Huong Vo</dc:creator>
  <cp:keywords/>
  <cp:lastModifiedBy>Microsoft Office User</cp:lastModifiedBy>
  <cp:revision>4</cp:revision>
  <cp:lastPrinted>2019-07-06T03:03:00Z</cp:lastPrinted>
  <dcterms:created xsi:type="dcterms:W3CDTF">2019-07-06T03:03:00Z</dcterms:created>
  <dcterms:modified xsi:type="dcterms:W3CDTF">2019-07-06T03:04:00Z</dcterms:modified>
  <cp:version/>
</cp:coreProperties>
</file>