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C5597" w14:textId="77777777" w:rsidR="004357ED" w:rsidRPr="00FD708D" w:rsidRDefault="004357ED">
      <w:pPr>
        <w:rPr>
          <w:rFonts w:hAnsi="MS Mincho"/>
          <w:color w:val="000000"/>
        </w:rPr>
      </w:pPr>
      <w:r w:rsidRPr="003610E9">
        <w:rPr>
          <w:rFonts w:ascii="MS Gothic" w:eastAsia="MS Gothic" w:hAnsi="MS Gothic" w:hint="eastAsia"/>
          <w:color w:val="000000"/>
        </w:rPr>
        <w:t xml:space="preserve">別記様式第11　　　　　　　　　　　　　　　　　　　　　　　　　　　　　　　　　</w:t>
      </w:r>
      <w:r w:rsidRPr="00FD708D">
        <w:rPr>
          <w:rFonts w:hAnsi="MS Mincho" w:hint="eastAsia"/>
          <w:color w:val="000000"/>
        </w:rPr>
        <w:t>（その１）</w:t>
      </w:r>
    </w:p>
    <w:tbl>
      <w:tblPr>
        <w:tblW w:w="10081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"/>
        <w:gridCol w:w="258"/>
        <w:gridCol w:w="420"/>
        <w:gridCol w:w="1002"/>
        <w:gridCol w:w="996"/>
        <w:gridCol w:w="9"/>
        <w:gridCol w:w="255"/>
        <w:gridCol w:w="997"/>
        <w:gridCol w:w="1099"/>
        <w:gridCol w:w="849"/>
        <w:gridCol w:w="211"/>
        <w:gridCol w:w="839"/>
        <w:gridCol w:w="859"/>
        <w:gridCol w:w="1914"/>
      </w:tblGrid>
      <w:tr w:rsidR="004357ED" w:rsidRPr="00FD708D" w14:paraId="19AB60A0" w14:textId="77777777" w:rsidTr="000609FA">
        <w:trPr>
          <w:cantSplit/>
          <w:trHeight w:hRule="exact" w:val="630"/>
        </w:trPr>
        <w:tc>
          <w:tcPr>
            <w:tcW w:w="10081" w:type="dxa"/>
            <w:gridSpan w:val="1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ECC2B71" w14:textId="77777777" w:rsidR="004357ED" w:rsidRPr="00FD708D" w:rsidRDefault="004357ED">
            <w:pPr>
              <w:wordWrap w:val="0"/>
              <w:ind w:left="100" w:right="100"/>
              <w:jc w:val="center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>自　動　火　災　報　知　設　備　点　検　票</w:t>
            </w:r>
          </w:p>
        </w:tc>
      </w:tr>
      <w:tr w:rsidR="004357ED" w:rsidRPr="00FD708D" w14:paraId="138F3929" w14:textId="77777777" w:rsidTr="000609FA">
        <w:trPr>
          <w:cantSplit/>
          <w:trHeight w:hRule="exact" w:val="480"/>
        </w:trPr>
        <w:tc>
          <w:tcPr>
            <w:tcW w:w="1051" w:type="dxa"/>
            <w:gridSpan w:val="3"/>
            <w:tcBorders>
              <w:left w:val="single" w:sz="8" w:space="0" w:color="auto"/>
              <w:right w:val="single" w:sz="4" w:space="0" w:color="auto"/>
            </w:tcBorders>
            <w:tcFitText/>
            <w:vAlign w:val="center"/>
          </w:tcPr>
          <w:p w14:paraId="5EA6940B" w14:textId="5B3CBFB1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197"/>
                <w:kern w:val="0"/>
              </w:rPr>
              <w:t>名</w:t>
            </w:r>
            <w:r w:rsidRPr="00AA36C5">
              <w:rPr>
                <w:rFonts w:hAnsi="MS Mincho" w:hint="eastAsia"/>
                <w:color w:val="000000"/>
                <w:kern w:val="0"/>
              </w:rPr>
              <w:t>称</w:t>
            </w:r>
          </w:p>
        </w:tc>
        <w:tc>
          <w:tcPr>
            <w:tcW w:w="5418" w:type="dxa"/>
            <w:gridSpan w:val="8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378A537F" w14:textId="77777777" w:rsidR="004357ED" w:rsidRPr="00FD708D" w:rsidRDefault="00CC35E7">
            <w:pPr>
              <w:wordWrap w:val="0"/>
              <w:spacing w:line="210" w:lineRule="exact"/>
              <w:ind w:left="100" w:right="100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>LeviPhung1</w:t>
            </w:r>
          </w:p>
        </w:tc>
        <w:tc>
          <w:tcPr>
            <w:tcW w:w="839" w:type="dxa"/>
            <w:tcBorders>
              <w:left w:val="nil"/>
              <w:right w:val="single" w:sz="4" w:space="0" w:color="auto"/>
            </w:tcBorders>
            <w:vAlign w:val="center"/>
          </w:tcPr>
          <w:p w14:paraId="50B1FF62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防　火管理者</w:t>
            </w:r>
          </w:p>
        </w:tc>
        <w:tc>
          <w:tcPr>
            <w:tcW w:w="2773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79F410B" w14:textId="4492D69F" w:rsidR="004357ED" w:rsidRPr="00FD708D" w:rsidRDefault="00F4742A">
            <w:pPr>
              <w:wordWrap w:val="0"/>
              <w:spacing w:line="210" w:lineRule="exact"/>
              <w:ind w:left="100" w:right="100"/>
              <w:jc w:val="right"/>
              <w:rPr>
                <w:rFonts w:hAnsi="MS Mincho"/>
                <w:color w:val="000000"/>
              </w:rPr>
            </w:pPr>
            <w:r>
              <w:rPr>
                <w:rFonts w:hAnsi="MS Mincho"/>
                <w:noProof/>
                <w:color w:val="000000"/>
                <w:spacing w:val="197"/>
                <w:kern w:val="0"/>
              </w:rPr>
              <w:pict w14:anchorId="21994E3B">
                <v:oval id="_x0000_s1029" style="position:absolute;left:0;text-align:left;margin-left:473.2pt;margin-top:6.35pt;width:10.5pt;height:10.5pt;z-index:1;mso-position-horizontal-relative:text;mso-position-vertical-relative:text" o:allowincell="f" filled="f" strokeweight=".5pt"/>
              </w:pict>
            </w:r>
            <w:r w:rsidR="004357ED" w:rsidRPr="00FD708D">
              <w:rPr>
                <w:rFonts w:hAnsi="MS Mincho" w:hint="eastAsia"/>
                <w:color w:val="000000"/>
              </w:rPr>
              <w:t>印</w:t>
            </w:r>
          </w:p>
        </w:tc>
      </w:tr>
      <w:tr w:rsidR="004357ED" w:rsidRPr="00FD708D" w14:paraId="56C003A5" w14:textId="77777777" w:rsidTr="000609FA">
        <w:trPr>
          <w:cantSplit/>
          <w:trHeight w:hRule="exact" w:val="480"/>
        </w:trPr>
        <w:tc>
          <w:tcPr>
            <w:tcW w:w="1051" w:type="dxa"/>
            <w:gridSpan w:val="3"/>
            <w:tcBorders>
              <w:left w:val="single" w:sz="8" w:space="0" w:color="auto"/>
              <w:right w:val="single" w:sz="4" w:space="0" w:color="auto"/>
            </w:tcBorders>
            <w:tcFitText/>
            <w:vAlign w:val="center"/>
          </w:tcPr>
          <w:p w14:paraId="78909E87" w14:textId="2333B836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197"/>
                <w:kern w:val="0"/>
              </w:rPr>
              <w:t>所</w:t>
            </w:r>
            <w:r w:rsidRPr="00AA36C5">
              <w:rPr>
                <w:rFonts w:hAnsi="MS Mincho" w:hint="eastAsia"/>
                <w:color w:val="000000"/>
                <w:kern w:val="0"/>
              </w:rPr>
              <w:t>在</w:t>
            </w:r>
          </w:p>
        </w:tc>
        <w:tc>
          <w:tcPr>
            <w:tcW w:w="5418" w:type="dxa"/>
            <w:gridSpan w:val="8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F1E8991" w14:textId="77777777" w:rsidR="004357ED" w:rsidRPr="00FD708D" w:rsidRDefault="00CC35E7">
            <w:pPr>
              <w:wordWrap w:val="0"/>
              <w:spacing w:line="210" w:lineRule="exact"/>
              <w:ind w:left="100" w:right="100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>東京都足立区18</w:t>
            </w:r>
          </w:p>
        </w:tc>
        <w:tc>
          <w:tcPr>
            <w:tcW w:w="839" w:type="dxa"/>
            <w:tcBorders>
              <w:left w:val="nil"/>
              <w:right w:val="single" w:sz="4" w:space="0" w:color="auto"/>
            </w:tcBorders>
            <w:vAlign w:val="center"/>
          </w:tcPr>
          <w:p w14:paraId="31906880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立会者</w:t>
            </w:r>
          </w:p>
        </w:tc>
        <w:tc>
          <w:tcPr>
            <w:tcW w:w="2773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C05D4C3" w14:textId="79F4FDAE" w:rsidR="004357ED" w:rsidRPr="00FD708D" w:rsidRDefault="00F4742A">
            <w:pPr>
              <w:wordWrap w:val="0"/>
              <w:spacing w:line="210" w:lineRule="exact"/>
              <w:ind w:left="100" w:right="100"/>
              <w:jc w:val="right"/>
              <w:rPr>
                <w:rFonts w:hAnsi="MS Mincho"/>
                <w:color w:val="000000"/>
              </w:rPr>
            </w:pPr>
            <w:r>
              <w:rPr>
                <w:rFonts w:hAnsi="MS Mincho"/>
                <w:noProof/>
                <w:color w:val="000000"/>
                <w:spacing w:val="197"/>
                <w:kern w:val="0"/>
              </w:rPr>
              <w:pict w14:anchorId="115B0148">
                <v:oval id="_x0000_s1030" style="position:absolute;left:0;text-align:left;margin-left:473.95pt;margin-top:5.65pt;width:10.5pt;height:10.5pt;z-index:2;mso-position-horizontal-relative:text;mso-position-vertical-relative:text" o:allowincell="f" filled="f" strokeweight=".5pt"/>
              </w:pict>
            </w:r>
            <w:r w:rsidR="004357ED" w:rsidRPr="00FD708D">
              <w:rPr>
                <w:rFonts w:hAnsi="MS Mincho" w:hint="eastAsia"/>
                <w:color w:val="000000"/>
              </w:rPr>
              <w:t>印</w:t>
            </w:r>
          </w:p>
        </w:tc>
      </w:tr>
      <w:tr w:rsidR="004357ED" w:rsidRPr="00FD708D" w14:paraId="00A659DC" w14:textId="77777777" w:rsidTr="000609FA">
        <w:trPr>
          <w:cantSplit/>
          <w:trHeight w:hRule="exact" w:val="328"/>
        </w:trPr>
        <w:tc>
          <w:tcPr>
            <w:tcW w:w="1051" w:type="dxa"/>
            <w:gridSpan w:val="3"/>
            <w:tcBorders>
              <w:left w:val="single" w:sz="8" w:space="0" w:color="auto"/>
              <w:right w:val="single" w:sz="4" w:space="0" w:color="auto"/>
            </w:tcBorders>
            <w:tcFitText/>
            <w:vAlign w:val="center"/>
          </w:tcPr>
          <w:p w14:paraId="1F58C3BC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0609FA">
              <w:rPr>
                <w:rFonts w:hAnsi="MS Mincho" w:hint="eastAsia"/>
                <w:color w:val="000000"/>
                <w:spacing w:val="29"/>
                <w:kern w:val="0"/>
              </w:rPr>
              <w:t>点検種</w:t>
            </w:r>
            <w:r w:rsidRPr="000609FA">
              <w:rPr>
                <w:rFonts w:hAnsi="MS Mincho" w:hint="eastAsia"/>
                <w:color w:val="000000"/>
                <w:spacing w:val="1"/>
                <w:kern w:val="0"/>
              </w:rPr>
              <w:t>別</w:t>
            </w:r>
          </w:p>
        </w:tc>
        <w:tc>
          <w:tcPr>
            <w:tcW w:w="2007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2B59C144" w14:textId="77777777" w:rsidR="00CC35E7" w:rsidRPr="00FD708D" w:rsidRDefault="00917D9E" w:rsidP="00785410">
            <w:pPr>
              <w:wordWrap w:val="0"/>
              <w:spacing w:line="210" w:lineRule="exact"/>
              <w:ind w:right="100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 xml:space="preserve"> </w:t>
            </w:r>
            <w:r w:rsidR="00CC35E7" w:rsidRPr="00FD708D">
              <w:rPr>
                <w:rFonts w:hAnsi="MS Mincho"/>
                <w:color w:val="000000"/>
              </w:rPr>
              <w:t>機器</w:t>
            </w:r>
            <w:r w:rsidR="00963EB8">
              <w:rPr>
                <w:rFonts w:hAnsi="MS Mincho" w:cs="Calibri"/>
                <w:color w:val="000000"/>
                <w:lang w:val="en-SG"/>
              </w:rPr>
              <w:t xml:space="preserve"> </w:t>
            </w:r>
            <w:r w:rsidR="000B7A6A" w:rsidRPr="00FD708D">
              <w:rPr>
                <w:rFonts w:hAnsi="MS Mincho" w:cs="Calibri"/>
                <w:color w:val="000000"/>
                <w:lang w:val="en-SG"/>
              </w:rPr>
              <w:t>.</w:t>
            </w:r>
            <w:proofErr w:type="gramEnd"/>
            <w:r w:rsidR="00963EB8">
              <w:rPr>
                <w:rFonts w:hAnsi="MS Mincho" w:cs="Calibri"/>
                <w:color w:val="000000"/>
                <w:lang w:val="en-SG"/>
              </w:rPr>
              <w:t xml:space="preserve"> </w:t>
            </w:r>
            <w:r w:rsidR="00CC35E7" w:rsidRPr="00FD708D">
              <w:rPr>
                <w:rFonts w:hAnsi="MS Mincho" w:cs="Calibri"/>
                <w:color w:val="000000"/>
                <w:lang w:val="en-SG"/>
              </w:rPr>
              <w:t>総合</w:t>
            </w:r>
          </w:p>
        </w:tc>
        <w:tc>
          <w:tcPr>
            <w:tcW w:w="1252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2D58097F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点検年月日</w:t>
            </w:r>
          </w:p>
        </w:tc>
        <w:tc>
          <w:tcPr>
            <w:tcW w:w="5771" w:type="dxa"/>
            <w:gridSpan w:val="6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5712508" w14:textId="77777777" w:rsidR="00CC35E7" w:rsidRPr="00FD708D" w:rsidRDefault="00CC35E7">
            <w:pPr>
              <w:wordWrap w:val="0"/>
              <w:spacing w:line="210" w:lineRule="exact"/>
              <w:ind w:left="100" w:right="100"/>
              <w:rPr>
                <w:rFonts w:hAnsi="MS Mincho" w:cs="Calibri"/>
                <w:color w:val="000000"/>
                <w:spacing w:val="-2"/>
                <w:lang w:val="en-SG"/>
              </w:rPr>
            </w:pPr>
            <w:r w:rsidRPr="00FD708D">
              <w:rPr>
                <w:rFonts w:hAnsi="MS Mincho"/>
                <w:color w:val="000000"/>
                <w:spacing w:val="-2"/>
              </w:rPr>
              <w:t>2018年10月03日     </w:t>
            </w:r>
            <w:r w:rsidR="00A13425" w:rsidRPr="00FD708D">
              <w:rPr>
                <w:rFonts w:hAnsi="MS Mincho" w:hint="eastAsia"/>
                <w:color w:val="000000"/>
                <w:spacing w:val="-2"/>
              </w:rPr>
              <w:t>～</w:t>
            </w:r>
            <w:r w:rsidRPr="00FD708D">
              <w:rPr>
                <w:rFonts w:hAnsi="MS Mincho" w:cs="Calibri"/>
                <w:color w:val="000000"/>
                <w:spacing w:val="-2"/>
                <w:lang w:val="en-SG"/>
              </w:rPr>
              <w:t xml:space="preserve">             年  月  日</w:t>
            </w:r>
          </w:p>
        </w:tc>
      </w:tr>
      <w:tr w:rsidR="004357ED" w:rsidRPr="00FD708D" w14:paraId="38CF2749" w14:textId="77777777" w:rsidTr="000609FA">
        <w:trPr>
          <w:cantSplit/>
          <w:trHeight w:hRule="exact" w:val="737"/>
        </w:trPr>
        <w:tc>
          <w:tcPr>
            <w:tcW w:w="1051" w:type="dxa"/>
            <w:gridSpan w:val="3"/>
            <w:vMerge w:val="restart"/>
            <w:tcBorders>
              <w:left w:val="single" w:sz="8" w:space="0" w:color="auto"/>
              <w:right w:val="single" w:sz="4" w:space="0" w:color="auto"/>
            </w:tcBorders>
            <w:tcFitText/>
            <w:vAlign w:val="center"/>
          </w:tcPr>
          <w:p w14:paraId="08D1F802" w14:textId="77777777" w:rsidR="004357ED" w:rsidRPr="00FD708D" w:rsidRDefault="00F4742A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>
              <w:rPr>
                <w:rFonts w:hAnsi="MS Mincho"/>
                <w:noProof/>
                <w:color w:val="000000"/>
                <w:spacing w:val="47"/>
                <w:kern w:val="0"/>
              </w:rPr>
              <w:pict w14:anchorId="6B4CE472">
                <v:oval id="_x0000_s1031" style="position:absolute;left:0;text-align:left;margin-left:122.6pt;margin-top:59.85pt;width:10.5pt;height:10.5pt;z-index:3;mso-position-horizontal-relative:text;mso-position-vertical-relative:text" o:allowincell="f" filled="f" strokeweight=".5pt">
                  <w10:anchorlock/>
                </v:oval>
              </w:pict>
            </w:r>
            <w:r w:rsidR="004357ED" w:rsidRPr="000609FA">
              <w:rPr>
                <w:rFonts w:hAnsi="MS Mincho" w:hint="eastAsia"/>
                <w:color w:val="000000"/>
                <w:spacing w:val="47"/>
                <w:kern w:val="0"/>
              </w:rPr>
              <w:t>点検</w:t>
            </w:r>
            <w:r w:rsidR="004357ED" w:rsidRPr="000609FA">
              <w:rPr>
                <w:rFonts w:hAnsi="MS Mincho" w:hint="eastAsia"/>
                <w:color w:val="000000"/>
                <w:spacing w:val="-1"/>
                <w:kern w:val="0"/>
              </w:rPr>
              <w:t>者</w:t>
            </w:r>
          </w:p>
        </w:tc>
        <w:tc>
          <w:tcPr>
            <w:tcW w:w="2007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7A242935" w14:textId="77777777" w:rsidR="004357ED" w:rsidRPr="00FD708D" w:rsidRDefault="004357ED" w:rsidP="0007251D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資格　　番号</w:t>
            </w:r>
          </w:p>
          <w:p w14:paraId="584DE2B5" w14:textId="77777777" w:rsidR="00CC35E7" w:rsidRPr="00FD708D" w:rsidRDefault="00CC35E7" w:rsidP="0007251D">
            <w:pPr>
              <w:wordWrap w:val="0"/>
              <w:spacing w:line="210" w:lineRule="exact"/>
              <w:ind w:left="100" w:right="100"/>
              <w:jc w:val="left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>第2種</w:t>
            </w:r>
          </w:p>
          <w:p w14:paraId="3EFF1325" w14:textId="77777777" w:rsidR="004357ED" w:rsidRPr="00FD708D" w:rsidRDefault="004357ED" w:rsidP="0007251D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</w:p>
        </w:tc>
        <w:tc>
          <w:tcPr>
            <w:tcW w:w="1252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A8E40A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点検者</w:t>
            </w:r>
          </w:p>
          <w:p w14:paraId="1E53ABE0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所属会社</w:t>
            </w:r>
          </w:p>
        </w:tc>
        <w:tc>
          <w:tcPr>
            <w:tcW w:w="5771" w:type="dxa"/>
            <w:gridSpan w:val="6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AF57C5B" w14:textId="77777777" w:rsidR="004357ED" w:rsidRPr="00FD708D" w:rsidRDefault="004357ED" w:rsidP="00392E38">
            <w:pPr>
              <w:wordWrap w:val="0"/>
              <w:spacing w:line="210" w:lineRule="exact"/>
              <w:ind w:left="100" w:right="100"/>
              <w:jc w:val="left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 w:hint="eastAsia"/>
                <w:color w:val="000000"/>
              </w:rPr>
              <w:t>社名</w:t>
            </w:r>
            <w:r w:rsidR="001C0811" w:rsidRPr="00FD708D">
              <w:rPr>
                <w:rFonts w:hAnsi="MS Mincho" w:hint="eastAsia"/>
                <w:color w:val="000000"/>
              </w:rPr>
              <w:t xml:space="preserve"> </w:t>
            </w:r>
            <w:r w:rsidR="00CC35E7" w:rsidRPr="00FD708D">
              <w:rPr>
                <w:rFonts w:hAnsi="MS Mincho" w:hint="eastAsia"/>
                <w:color w:val="000000"/>
              </w:rPr>
              <w:t>株式会社スマテン</w:t>
            </w:r>
            <w:r w:rsidRPr="00FD708D">
              <w:rPr>
                <w:rFonts w:hAnsi="MS Mincho" w:hint="eastAsia"/>
                <w:color w:val="000000"/>
              </w:rPr>
              <w:t xml:space="preserve">　</w:t>
            </w:r>
            <w:r w:rsidRPr="00FD708D">
              <w:rPr>
                <w:rFonts w:hAnsi="MS Mincho"/>
                <w:color w:val="000000"/>
              </w:rPr>
              <w:t>TEL</w:t>
            </w:r>
            <w:r w:rsidR="00CC35E7" w:rsidRPr="00FD708D">
              <w:rPr>
                <w:rFonts w:hAnsi="MS Mincho"/>
                <w:color w:val="000000"/>
              </w:rPr>
              <w:t>052-228-0446</w:t>
            </w:r>
          </w:p>
          <w:p w14:paraId="06B06995" w14:textId="77777777" w:rsidR="004357ED" w:rsidRPr="00FD708D" w:rsidRDefault="004357ED" w:rsidP="00392E38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</w:p>
        </w:tc>
      </w:tr>
      <w:tr w:rsidR="004357ED" w:rsidRPr="00FD708D" w14:paraId="4E1E4430" w14:textId="77777777" w:rsidTr="000609FA">
        <w:trPr>
          <w:cantSplit/>
          <w:trHeight w:hRule="exact" w:val="737"/>
        </w:trPr>
        <w:tc>
          <w:tcPr>
            <w:tcW w:w="1051" w:type="dxa"/>
            <w:gridSpan w:val="3"/>
            <w:vMerge/>
            <w:tcBorders>
              <w:left w:val="single" w:sz="8" w:space="0" w:color="auto"/>
              <w:right w:val="single" w:sz="4" w:space="0" w:color="auto"/>
            </w:tcBorders>
            <w:tcFitText/>
            <w:vAlign w:val="center"/>
          </w:tcPr>
          <w:p w14:paraId="7E22F12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</w:p>
        </w:tc>
        <w:tc>
          <w:tcPr>
            <w:tcW w:w="2007" w:type="dxa"/>
            <w:gridSpan w:val="3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4D79685D" w14:textId="77777777" w:rsidR="000609FA" w:rsidRDefault="004357ED" w:rsidP="001C0811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氏名</w:t>
            </w:r>
          </w:p>
          <w:p w14:paraId="1D8AA357" w14:textId="357B124A" w:rsidR="001C0811" w:rsidRPr="00FD708D" w:rsidRDefault="00CC35E7" w:rsidP="001C0811">
            <w:pPr>
              <w:wordWrap w:val="0"/>
              <w:spacing w:line="210" w:lineRule="exact"/>
              <w:ind w:left="100" w:right="100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 w:hint="eastAsia"/>
                <w:color w:val="000000"/>
              </w:rPr>
              <w:t>Levi</w:t>
            </w:r>
          </w:p>
          <w:p w14:paraId="6AA8F461" w14:textId="77777777" w:rsidR="004357ED" w:rsidRPr="00FD708D" w:rsidRDefault="004357ED" w:rsidP="001C0811">
            <w:pPr>
              <w:wordWrap w:val="0"/>
              <w:spacing w:line="210" w:lineRule="exact"/>
              <w:ind w:left="100" w:right="100"/>
              <w:jc w:val="right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印</w:t>
            </w:r>
          </w:p>
        </w:tc>
        <w:tc>
          <w:tcPr>
            <w:tcW w:w="1252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B41AC8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5771" w:type="dxa"/>
            <w:gridSpan w:val="6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E7459EE" w14:textId="77777777" w:rsidR="004357ED" w:rsidRPr="00FD708D" w:rsidRDefault="004357ED" w:rsidP="00392E38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住所</w:t>
            </w:r>
            <w:r w:rsidR="00CC35E7" w:rsidRPr="00FD708D">
              <w:rPr>
                <w:rFonts w:hAnsi="MS Mincho" w:hint="eastAsia"/>
                <w:color w:val="000000"/>
              </w:rPr>
              <w:t xml:space="preserve"> </w:t>
            </w:r>
            <w:r w:rsidR="00CC35E7" w:rsidRPr="00FD708D">
              <w:rPr>
                <w:rFonts w:hAnsi="MS Mincho"/>
                <w:color w:val="000000"/>
              </w:rPr>
              <w:t>愛知県名古屋市中区栄2-9-5アーク東海ビル7階</w:t>
            </w:r>
          </w:p>
          <w:p w14:paraId="20AAA8E6" w14:textId="77777777" w:rsidR="004357ED" w:rsidRPr="00FD708D" w:rsidRDefault="004357ED" w:rsidP="00392E38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</w:p>
        </w:tc>
      </w:tr>
      <w:tr w:rsidR="004357ED" w:rsidRPr="00FD708D" w14:paraId="3441C0C5" w14:textId="77777777" w:rsidTr="000609FA">
        <w:trPr>
          <w:cantSplit/>
          <w:trHeight w:hRule="exact" w:val="280"/>
        </w:trPr>
        <w:tc>
          <w:tcPr>
            <w:tcW w:w="1051" w:type="dxa"/>
            <w:gridSpan w:val="3"/>
            <w:vMerge w:val="restart"/>
            <w:tcBorders>
              <w:left w:val="single" w:sz="8" w:space="0" w:color="auto"/>
            </w:tcBorders>
            <w:tcFitText/>
            <w:vAlign w:val="center"/>
          </w:tcPr>
          <w:p w14:paraId="7A2ACDF6" w14:textId="77777777" w:rsidR="004357ED" w:rsidRPr="00AA36C5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kern w:val="0"/>
              </w:rPr>
            </w:pPr>
            <w:r w:rsidRPr="00AA36C5">
              <w:rPr>
                <w:rFonts w:hAnsi="MS Mincho" w:hint="eastAsia"/>
                <w:color w:val="000000"/>
                <w:spacing w:val="197"/>
                <w:kern w:val="0"/>
              </w:rPr>
              <w:t>点</w:t>
            </w:r>
            <w:r w:rsidRPr="00AA36C5">
              <w:rPr>
                <w:rFonts w:hAnsi="MS Mincho" w:hint="eastAsia"/>
                <w:color w:val="000000"/>
                <w:kern w:val="0"/>
              </w:rPr>
              <w:t>検</w:t>
            </w:r>
          </w:p>
          <w:p w14:paraId="572C3F1E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46"/>
                <w:kern w:val="0"/>
              </w:rPr>
              <w:t>設備</w:t>
            </w:r>
            <w:r w:rsidRPr="00AA36C5">
              <w:rPr>
                <w:rFonts w:hAnsi="MS Mincho" w:hint="eastAsia"/>
                <w:color w:val="000000"/>
                <w:kern w:val="0"/>
              </w:rPr>
              <w:t>名</w:t>
            </w:r>
          </w:p>
        </w:tc>
        <w:tc>
          <w:tcPr>
            <w:tcW w:w="1998" w:type="dxa"/>
            <w:gridSpan w:val="2"/>
            <w:vMerge w:val="restart"/>
            <w:vAlign w:val="center"/>
          </w:tcPr>
          <w:p w14:paraId="577E3957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受信機</w:t>
            </w:r>
          </w:p>
        </w:tc>
        <w:tc>
          <w:tcPr>
            <w:tcW w:w="7032" w:type="dxa"/>
            <w:gridSpan w:val="9"/>
            <w:tcBorders>
              <w:right w:val="single" w:sz="8" w:space="0" w:color="auto"/>
            </w:tcBorders>
            <w:vAlign w:val="center"/>
          </w:tcPr>
          <w:p w14:paraId="206A977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製造者名</w:t>
            </w:r>
            <w:r w:rsidR="00CC35E7" w:rsidRPr="00FD708D">
              <w:rPr>
                <w:rFonts w:hAnsi="MS Mincho" w:hint="eastAsia"/>
                <w:color w:val="000000"/>
              </w:rPr>
              <w:t xml:space="preserve"> </w:t>
            </w:r>
            <w:r w:rsidR="00CC35E7"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0A4968C3" w14:textId="77777777" w:rsidTr="000609FA">
        <w:trPr>
          <w:cantSplit/>
          <w:trHeight w:hRule="exact" w:val="280"/>
        </w:trPr>
        <w:tc>
          <w:tcPr>
            <w:tcW w:w="1051" w:type="dxa"/>
            <w:gridSpan w:val="3"/>
            <w:vMerge/>
            <w:tcBorders>
              <w:left w:val="single" w:sz="8" w:space="0" w:color="auto"/>
              <w:bottom w:val="double" w:sz="4" w:space="0" w:color="auto"/>
            </w:tcBorders>
            <w:vAlign w:val="center"/>
          </w:tcPr>
          <w:p w14:paraId="598D07C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998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271333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7032" w:type="dxa"/>
            <w:gridSpan w:val="9"/>
            <w:tcBorders>
              <w:bottom w:val="double" w:sz="4" w:space="0" w:color="auto"/>
              <w:right w:val="single" w:sz="8" w:space="0" w:color="auto"/>
            </w:tcBorders>
            <w:vAlign w:val="center"/>
          </w:tcPr>
          <w:p w14:paraId="1BC5B1F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型 式 等</w:t>
            </w:r>
            <w:r w:rsidR="00CC35E7" w:rsidRPr="00FD708D">
              <w:rPr>
                <w:rFonts w:hAnsi="MS Mincho" w:hint="eastAsia"/>
                <w:color w:val="000000"/>
              </w:rPr>
              <w:t xml:space="preserve"> </w:t>
            </w:r>
            <w:r w:rsidR="00CC35E7" w:rsidRPr="00FD708D">
              <w:rPr>
                <w:rFonts w:hAnsi="MS Mincho"/>
                <w:color w:val="000000"/>
              </w:rPr>
              <w:t/>
            </w:r>
          </w:p>
        </w:tc>
      </w:tr>
      <w:tr w:rsidR="00AA36C5" w:rsidRPr="00FD708D" w14:paraId="3EEB1229" w14:textId="77777777" w:rsidTr="000609FA">
        <w:trPr>
          <w:cantSplit/>
          <w:trHeight w:hRule="exact" w:val="280"/>
        </w:trPr>
        <w:tc>
          <w:tcPr>
            <w:tcW w:w="3313" w:type="dxa"/>
            <w:gridSpan w:val="7"/>
            <w:vMerge w:val="restart"/>
            <w:tcBorders>
              <w:top w:val="double" w:sz="4" w:space="0" w:color="auto"/>
              <w:left w:val="single" w:sz="8" w:space="0" w:color="auto"/>
            </w:tcBorders>
            <w:vAlign w:val="center"/>
          </w:tcPr>
          <w:p w14:paraId="3D44C95F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点　検　項　目</w:t>
            </w:r>
          </w:p>
        </w:tc>
        <w:tc>
          <w:tcPr>
            <w:tcW w:w="4854" w:type="dxa"/>
            <w:gridSpan w:val="6"/>
            <w:tcBorders>
              <w:top w:val="double" w:sz="4" w:space="0" w:color="auto"/>
            </w:tcBorders>
            <w:vAlign w:val="center"/>
          </w:tcPr>
          <w:p w14:paraId="12EE14C3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>点　　検　　結　　果</w:t>
            </w:r>
          </w:p>
        </w:tc>
        <w:tc>
          <w:tcPr>
            <w:tcW w:w="1914" w:type="dxa"/>
            <w:vMerge w:val="restart"/>
            <w:tcBorders>
              <w:top w:val="double" w:sz="4" w:space="0" w:color="auto"/>
              <w:right w:val="single" w:sz="8" w:space="0" w:color="auto"/>
            </w:tcBorders>
            <w:vAlign w:val="center"/>
          </w:tcPr>
          <w:p w14:paraId="529F28BF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措置内容</w:t>
            </w:r>
          </w:p>
        </w:tc>
      </w:tr>
      <w:tr w:rsidR="00AA36C5" w:rsidRPr="00FD708D" w14:paraId="4538E9D1" w14:textId="77777777" w:rsidTr="000609FA">
        <w:trPr>
          <w:cantSplit/>
          <w:trHeight w:hRule="exact" w:val="280"/>
        </w:trPr>
        <w:tc>
          <w:tcPr>
            <w:tcW w:w="3313" w:type="dxa"/>
            <w:gridSpan w:val="7"/>
            <w:vMerge/>
            <w:tcBorders>
              <w:left w:val="single" w:sz="8" w:space="0" w:color="auto"/>
            </w:tcBorders>
            <w:vAlign w:val="center"/>
          </w:tcPr>
          <w:p w14:paraId="5B248283" w14:textId="77777777" w:rsidR="00AA36C5" w:rsidRPr="00FD708D" w:rsidRDefault="00AA36C5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096" w:type="dxa"/>
            <w:gridSpan w:val="2"/>
            <w:vAlign w:val="center"/>
          </w:tcPr>
          <w:p w14:paraId="22AFD0B4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種別・容量等の内容</w:t>
            </w:r>
          </w:p>
        </w:tc>
        <w:tc>
          <w:tcPr>
            <w:tcW w:w="849" w:type="dxa"/>
            <w:vAlign w:val="center"/>
          </w:tcPr>
          <w:p w14:paraId="4DE65F8F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判定</w:t>
            </w:r>
          </w:p>
        </w:tc>
        <w:tc>
          <w:tcPr>
            <w:tcW w:w="1909" w:type="dxa"/>
            <w:gridSpan w:val="3"/>
            <w:vAlign w:val="center"/>
          </w:tcPr>
          <w:p w14:paraId="19ECC672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不良内容</w:t>
            </w:r>
          </w:p>
        </w:tc>
        <w:tc>
          <w:tcPr>
            <w:tcW w:w="1914" w:type="dxa"/>
            <w:vMerge/>
            <w:tcBorders>
              <w:right w:val="single" w:sz="8" w:space="0" w:color="auto"/>
            </w:tcBorders>
            <w:vAlign w:val="center"/>
          </w:tcPr>
          <w:p w14:paraId="2B85C08F" w14:textId="77777777" w:rsidR="00AA36C5" w:rsidRPr="00FD708D" w:rsidRDefault="00AA36C5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</w:p>
        </w:tc>
      </w:tr>
      <w:tr w:rsidR="004357ED" w:rsidRPr="00FD708D" w14:paraId="3E0C5836" w14:textId="77777777" w:rsidTr="000609FA">
        <w:trPr>
          <w:cantSplit/>
          <w:trHeight w:hRule="exact" w:val="331"/>
        </w:trPr>
        <w:tc>
          <w:tcPr>
            <w:tcW w:w="10081" w:type="dxa"/>
            <w:gridSpan w:val="14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36ED5C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>機　　　器　　　点　　　検</w:t>
            </w:r>
          </w:p>
        </w:tc>
      </w:tr>
      <w:tr w:rsidR="004357ED" w:rsidRPr="00FD708D" w14:paraId="5FCDD507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 w:val="restart"/>
            <w:tcBorders>
              <w:left w:val="single" w:sz="8" w:space="0" w:color="auto"/>
            </w:tcBorders>
            <w:textDirection w:val="tbRlV"/>
            <w:vAlign w:val="center"/>
          </w:tcPr>
          <w:p w14:paraId="7AA0E170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（内蔵型）</w:t>
            </w:r>
          </w:p>
          <w:p w14:paraId="08F56D04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  <w:w w:val="85"/>
              </w:rPr>
            </w:pPr>
            <w:r w:rsidRPr="00FD708D">
              <w:rPr>
                <w:rFonts w:hAnsi="MS Mincho" w:hint="eastAsia"/>
                <w:color w:val="000000"/>
                <w:w w:val="85"/>
              </w:rPr>
              <w:t>予備電源・非常電源</w:t>
            </w:r>
          </w:p>
        </w:tc>
        <w:tc>
          <w:tcPr>
            <w:tcW w:w="2682" w:type="dxa"/>
            <w:gridSpan w:val="5"/>
            <w:tcFitText/>
            <w:vAlign w:val="center"/>
          </w:tcPr>
          <w:p w14:paraId="4A63F883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016"/>
                <w:kern w:val="0"/>
              </w:rPr>
              <w:t>外</w:t>
            </w:r>
            <w:r w:rsidRPr="00FD708D">
              <w:rPr>
                <w:rFonts w:hAnsi="MS Mincho" w:hint="eastAsia"/>
                <w:color w:val="000000"/>
                <w:kern w:val="0"/>
              </w:rPr>
              <w:t>形</w:t>
            </w:r>
          </w:p>
        </w:tc>
        <w:tc>
          <w:tcPr>
            <w:tcW w:w="2096" w:type="dxa"/>
            <w:gridSpan w:val="2"/>
            <w:vAlign w:val="center"/>
          </w:tcPr>
          <w:p w14:paraId="78418D0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5CD5FA1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32DA5B9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DF94B6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2CC67A7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14:paraId="76725311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82" w:type="dxa"/>
            <w:gridSpan w:val="5"/>
            <w:tcFitText/>
            <w:vAlign w:val="center"/>
          </w:tcPr>
          <w:p w14:paraId="1AE9B81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016"/>
                <w:kern w:val="0"/>
              </w:rPr>
              <w:t>表</w:t>
            </w:r>
            <w:r w:rsidRPr="00FD708D">
              <w:rPr>
                <w:rFonts w:hAnsi="MS Mincho" w:hint="eastAsia"/>
                <w:color w:val="000000"/>
                <w:kern w:val="0"/>
              </w:rPr>
              <w:t>示</w:t>
            </w:r>
          </w:p>
        </w:tc>
        <w:tc>
          <w:tcPr>
            <w:tcW w:w="2096" w:type="dxa"/>
            <w:gridSpan w:val="2"/>
            <w:vAlign w:val="center"/>
          </w:tcPr>
          <w:p w14:paraId="134879E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5E79CFE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0229150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D19688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CA94AE2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14:paraId="06B1434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82" w:type="dxa"/>
            <w:gridSpan w:val="5"/>
            <w:vAlign w:val="center"/>
          </w:tcPr>
          <w:p w14:paraId="596E5A1F" w14:textId="77777777" w:rsidR="004357ED" w:rsidRPr="00FD708D" w:rsidRDefault="004357ED">
            <w:pPr>
              <w:wordWrap w:val="0"/>
              <w:spacing w:line="210" w:lineRule="exact"/>
              <w:ind w:left="80" w:right="8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 xml:space="preserve">※端　</w:t>
            </w:r>
            <w:r w:rsidRPr="00FD708D">
              <w:rPr>
                <w:rFonts w:hAnsi="MS Mincho" w:hint="eastAsia"/>
                <w:color w:val="000000"/>
                <w:spacing w:val="30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子　</w:t>
            </w:r>
            <w:r w:rsidRPr="00FD708D">
              <w:rPr>
                <w:rFonts w:hAnsi="MS Mincho" w:hint="eastAsia"/>
                <w:color w:val="000000"/>
                <w:spacing w:val="34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電　</w:t>
            </w:r>
            <w:r w:rsidRPr="00FD708D">
              <w:rPr>
                <w:rFonts w:hAnsi="MS Mincho" w:hint="eastAsia"/>
                <w:color w:val="000000"/>
                <w:spacing w:val="34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>圧</w:t>
            </w:r>
          </w:p>
        </w:tc>
        <w:tc>
          <w:tcPr>
            <w:tcW w:w="2096" w:type="dxa"/>
            <w:gridSpan w:val="2"/>
            <w:vAlign w:val="center"/>
          </w:tcPr>
          <w:p w14:paraId="79844FF8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  <w:r w:rsidR="004357ED" w:rsidRPr="00FD708D">
              <w:rPr>
                <w:rFonts w:hAnsi="MS Mincho" w:hint="eastAsia"/>
                <w:color w:val="000000"/>
              </w:rPr>
              <w:t>Ｖ</w:t>
            </w:r>
            <w:proofErr w:type="gramEnd"/>
          </w:p>
        </w:tc>
        <w:tc>
          <w:tcPr>
            <w:tcW w:w="849" w:type="dxa"/>
            <w:vAlign w:val="center"/>
          </w:tcPr>
          <w:p w14:paraId="63FCCED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7497B76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B63546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7007A82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14:paraId="75AA8FB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82" w:type="dxa"/>
            <w:gridSpan w:val="5"/>
            <w:vAlign w:val="center"/>
          </w:tcPr>
          <w:p w14:paraId="2B5995D0" w14:textId="77777777" w:rsidR="004357ED" w:rsidRPr="00FD708D" w:rsidRDefault="004357ED">
            <w:pPr>
              <w:wordWrap w:val="0"/>
              <w:spacing w:line="210" w:lineRule="exact"/>
              <w:ind w:left="80" w:right="80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※切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替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装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>置</w:t>
            </w:r>
          </w:p>
        </w:tc>
        <w:tc>
          <w:tcPr>
            <w:tcW w:w="2096" w:type="dxa"/>
            <w:gridSpan w:val="2"/>
            <w:vAlign w:val="center"/>
          </w:tcPr>
          <w:p w14:paraId="26D5171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57E4A979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7A465D0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86C8A3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C45CB94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14:paraId="6868D58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82" w:type="dxa"/>
            <w:gridSpan w:val="5"/>
            <w:vAlign w:val="center"/>
          </w:tcPr>
          <w:p w14:paraId="18D438BE" w14:textId="77777777" w:rsidR="004357ED" w:rsidRPr="00FD708D" w:rsidRDefault="004357ED">
            <w:pPr>
              <w:wordWrap w:val="0"/>
              <w:spacing w:line="210" w:lineRule="exact"/>
              <w:ind w:left="80" w:right="80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※充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電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装　</w:t>
            </w:r>
            <w:r w:rsidRPr="00FD708D">
              <w:rPr>
                <w:rFonts w:hAnsi="MS Mincho" w:hint="eastAsia"/>
                <w:color w:val="000000"/>
                <w:spacing w:val="32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>置</w:t>
            </w:r>
          </w:p>
        </w:tc>
        <w:tc>
          <w:tcPr>
            <w:tcW w:w="2096" w:type="dxa"/>
            <w:gridSpan w:val="2"/>
            <w:vAlign w:val="center"/>
          </w:tcPr>
          <w:p w14:paraId="20919A4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CD96E8B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0C72738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1DC7FD1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BAA3522" w14:textId="77777777" w:rsidTr="000609FA">
        <w:trPr>
          <w:cantSplit/>
          <w:trHeight w:hRule="exact" w:val="280"/>
        </w:trPr>
        <w:tc>
          <w:tcPr>
            <w:tcW w:w="631" w:type="dxa"/>
            <w:gridSpan w:val="2"/>
            <w:vMerge/>
            <w:tcBorders>
              <w:left w:val="single" w:sz="8" w:space="0" w:color="auto"/>
            </w:tcBorders>
            <w:vAlign w:val="center"/>
          </w:tcPr>
          <w:p w14:paraId="3C9FAD48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82" w:type="dxa"/>
            <w:gridSpan w:val="5"/>
            <w:vAlign w:val="center"/>
          </w:tcPr>
          <w:p w14:paraId="54C765B1" w14:textId="77777777" w:rsidR="004357ED" w:rsidRPr="00FD708D" w:rsidRDefault="004357ED">
            <w:pPr>
              <w:wordWrap w:val="0"/>
              <w:spacing w:line="210" w:lineRule="exact"/>
              <w:ind w:left="80" w:right="8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 xml:space="preserve">※結　</w:t>
            </w:r>
            <w:r w:rsidRPr="00FD708D">
              <w:rPr>
                <w:rFonts w:hAnsi="MS Mincho" w:hint="eastAsia"/>
                <w:color w:val="000000"/>
                <w:spacing w:val="32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線　</w:t>
            </w:r>
            <w:r w:rsidRPr="00FD708D">
              <w:rPr>
                <w:rFonts w:hAnsi="MS Mincho" w:hint="eastAsia"/>
                <w:color w:val="000000"/>
                <w:spacing w:val="32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接　</w:t>
            </w:r>
            <w:r w:rsidRPr="00FD708D">
              <w:rPr>
                <w:rFonts w:hAnsi="MS Mincho" w:hint="eastAsia"/>
                <w:color w:val="000000"/>
                <w:spacing w:val="32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>続</w:t>
            </w:r>
          </w:p>
        </w:tc>
        <w:tc>
          <w:tcPr>
            <w:tcW w:w="2096" w:type="dxa"/>
            <w:gridSpan w:val="2"/>
            <w:vAlign w:val="center"/>
          </w:tcPr>
          <w:p w14:paraId="00951C8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73745017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5031758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14765BB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B0F2470" w14:textId="77777777" w:rsidTr="000609FA">
        <w:trPr>
          <w:cantSplit/>
          <w:trHeight w:hRule="exact" w:val="280"/>
        </w:trPr>
        <w:tc>
          <w:tcPr>
            <w:tcW w:w="373" w:type="dxa"/>
            <w:vMerge w:val="restart"/>
            <w:tcBorders>
              <w:left w:val="single" w:sz="8" w:space="0" w:color="auto"/>
            </w:tcBorders>
            <w:textDirection w:val="tbRlV"/>
            <w:vAlign w:val="center"/>
          </w:tcPr>
          <w:p w14:paraId="6BC51A2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受　　信　　機　　・　　中　　継　　器</w:t>
            </w:r>
          </w:p>
        </w:tc>
        <w:tc>
          <w:tcPr>
            <w:tcW w:w="2940" w:type="dxa"/>
            <w:gridSpan w:val="6"/>
            <w:tcFitText/>
            <w:vAlign w:val="center"/>
          </w:tcPr>
          <w:p w14:paraId="03899BA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07"/>
                <w:kern w:val="0"/>
              </w:rPr>
              <w:t>周囲の状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況</w:t>
            </w:r>
          </w:p>
        </w:tc>
        <w:tc>
          <w:tcPr>
            <w:tcW w:w="2096" w:type="dxa"/>
            <w:gridSpan w:val="2"/>
            <w:vAlign w:val="center"/>
          </w:tcPr>
          <w:p w14:paraId="5125C3D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30D7DFD6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64B2D37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3B670A9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049AD25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0EF5E31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0A167DE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45"/>
                <w:kern w:val="0"/>
              </w:rPr>
              <w:t>外</w:t>
            </w:r>
            <w:r w:rsidRPr="00FD708D">
              <w:rPr>
                <w:rFonts w:hAnsi="MS Mincho" w:hint="eastAsia"/>
                <w:color w:val="000000"/>
                <w:kern w:val="0"/>
              </w:rPr>
              <w:t>形</w:t>
            </w:r>
          </w:p>
        </w:tc>
        <w:tc>
          <w:tcPr>
            <w:tcW w:w="2096" w:type="dxa"/>
            <w:gridSpan w:val="2"/>
            <w:vAlign w:val="center"/>
          </w:tcPr>
          <w:p w14:paraId="1BE9648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63C380AA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5E2BD4D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5292440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6C131DED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3584390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2C8CEAE2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45"/>
                <w:kern w:val="0"/>
              </w:rPr>
              <w:t>表</w:t>
            </w:r>
            <w:r w:rsidRPr="00FD708D">
              <w:rPr>
                <w:rFonts w:hAnsi="MS Mincho" w:hint="eastAsia"/>
                <w:color w:val="000000"/>
                <w:kern w:val="0"/>
              </w:rPr>
              <w:t>示</w:t>
            </w:r>
          </w:p>
        </w:tc>
        <w:tc>
          <w:tcPr>
            <w:tcW w:w="2096" w:type="dxa"/>
            <w:gridSpan w:val="2"/>
            <w:vAlign w:val="center"/>
          </w:tcPr>
          <w:p w14:paraId="351BA70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0E4C4D1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635F3BA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5780323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09E61660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347004E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4879233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51"/>
                <w:kern w:val="0"/>
              </w:rPr>
              <w:t>警戒区域の表示装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置</w:t>
            </w:r>
          </w:p>
        </w:tc>
        <w:tc>
          <w:tcPr>
            <w:tcW w:w="2096" w:type="dxa"/>
            <w:gridSpan w:val="2"/>
            <w:vAlign w:val="center"/>
          </w:tcPr>
          <w:p w14:paraId="6A48637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761BF948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2A373C7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2416632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C2EBE0E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5AF5207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08EC3D6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520"/>
                <w:kern w:val="0"/>
              </w:rPr>
              <w:t>電圧</w:t>
            </w:r>
            <w:r w:rsidRPr="00FD708D">
              <w:rPr>
                <w:rFonts w:hAnsi="MS Mincho" w:hint="eastAsia"/>
                <w:color w:val="000000"/>
                <w:kern w:val="0"/>
              </w:rPr>
              <w:t>計</w:t>
            </w:r>
          </w:p>
        </w:tc>
        <w:tc>
          <w:tcPr>
            <w:tcW w:w="2096" w:type="dxa"/>
            <w:gridSpan w:val="2"/>
            <w:vAlign w:val="center"/>
          </w:tcPr>
          <w:p w14:paraId="69FCFBD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  <w:r w:rsidR="004357ED" w:rsidRPr="00FD708D">
              <w:rPr>
                <w:rFonts w:hAnsi="MS Mincho" w:hint="eastAsia"/>
                <w:color w:val="000000"/>
              </w:rPr>
              <w:t>Ｖ</w:t>
            </w:r>
            <w:proofErr w:type="gramEnd"/>
          </w:p>
        </w:tc>
        <w:tc>
          <w:tcPr>
            <w:tcW w:w="849" w:type="dxa"/>
            <w:vAlign w:val="center"/>
          </w:tcPr>
          <w:p w14:paraId="2955B23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57A26BF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0D143B2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786B948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083E0C56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4F6BEC46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07"/>
                <w:kern w:val="0"/>
              </w:rPr>
              <w:t>スイッチ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類</w:t>
            </w:r>
          </w:p>
        </w:tc>
        <w:tc>
          <w:tcPr>
            <w:tcW w:w="2096" w:type="dxa"/>
            <w:gridSpan w:val="2"/>
            <w:vAlign w:val="center"/>
          </w:tcPr>
          <w:p w14:paraId="7A5419A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76864C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4AEDC7D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1F18050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074277C5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067EFF23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510E9E7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07"/>
                <w:kern w:val="0"/>
              </w:rPr>
              <w:t>ヒューズ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類</w:t>
            </w:r>
          </w:p>
        </w:tc>
        <w:tc>
          <w:tcPr>
            <w:tcW w:w="2096" w:type="dxa"/>
            <w:gridSpan w:val="2"/>
            <w:vAlign w:val="center"/>
          </w:tcPr>
          <w:p w14:paraId="38E2BA7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  <w:r w:rsidR="004357ED" w:rsidRPr="00FD708D">
              <w:rPr>
                <w:rFonts w:hAnsi="MS Mincho" w:hint="eastAsia"/>
                <w:color w:val="000000"/>
              </w:rPr>
              <w:t>Ａ</w:t>
            </w:r>
            <w:proofErr w:type="gramEnd"/>
          </w:p>
        </w:tc>
        <w:tc>
          <w:tcPr>
            <w:tcW w:w="849" w:type="dxa"/>
            <w:vAlign w:val="center"/>
          </w:tcPr>
          <w:p w14:paraId="6D1727C9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2C5E46B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37CB247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B12EE8A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1BF97D30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4D444BE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8"/>
                <w:kern w:val="0"/>
              </w:rPr>
              <w:t xml:space="preserve">※継　　　　電　　　　</w:t>
            </w:r>
            <w:r w:rsidRPr="00FD708D">
              <w:rPr>
                <w:rFonts w:hAnsi="MS Mincho" w:hint="eastAsia"/>
                <w:color w:val="000000"/>
                <w:spacing w:val="7"/>
                <w:kern w:val="0"/>
              </w:rPr>
              <w:t>器</w:t>
            </w:r>
          </w:p>
        </w:tc>
        <w:tc>
          <w:tcPr>
            <w:tcW w:w="2096" w:type="dxa"/>
            <w:gridSpan w:val="2"/>
            <w:vAlign w:val="center"/>
          </w:tcPr>
          <w:p w14:paraId="50203F2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024508F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0C331BB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1FBA59C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9295254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30560B1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6FF58478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520"/>
                <w:kern w:val="0"/>
              </w:rPr>
              <w:t>表示</w:t>
            </w:r>
            <w:r w:rsidRPr="00FD708D">
              <w:rPr>
                <w:rFonts w:hAnsi="MS Mincho" w:hint="eastAsia"/>
                <w:color w:val="000000"/>
                <w:kern w:val="0"/>
              </w:rPr>
              <w:t>灯</w:t>
            </w:r>
          </w:p>
        </w:tc>
        <w:tc>
          <w:tcPr>
            <w:tcW w:w="2096" w:type="dxa"/>
            <w:gridSpan w:val="2"/>
            <w:vAlign w:val="center"/>
          </w:tcPr>
          <w:p w14:paraId="38E7D22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3074EA12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1044833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2F6AA42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51E6F33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31481D4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369838E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311"/>
                <w:kern w:val="0"/>
              </w:rPr>
              <w:t>通話装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置</w:t>
            </w:r>
          </w:p>
        </w:tc>
        <w:tc>
          <w:tcPr>
            <w:tcW w:w="2096" w:type="dxa"/>
            <w:gridSpan w:val="2"/>
            <w:vAlign w:val="center"/>
          </w:tcPr>
          <w:p w14:paraId="08CC0FC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1784E8B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60E024D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11F1678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465E557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2B9CF5B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vAlign w:val="center"/>
          </w:tcPr>
          <w:p w14:paraId="3F8AF61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※結　 　線　 　接　 　続</w:t>
            </w:r>
          </w:p>
        </w:tc>
        <w:tc>
          <w:tcPr>
            <w:tcW w:w="2096" w:type="dxa"/>
            <w:gridSpan w:val="2"/>
            <w:vAlign w:val="center"/>
          </w:tcPr>
          <w:p w14:paraId="510FF2A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6BDCB4C7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0D10146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3CEB92A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6303A678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441BF7D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7FFF1C7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45"/>
                <w:kern w:val="0"/>
              </w:rPr>
              <w:t>接</w:t>
            </w:r>
            <w:r w:rsidRPr="00FD708D">
              <w:rPr>
                <w:rFonts w:hAnsi="MS Mincho" w:hint="eastAsia"/>
                <w:color w:val="000000"/>
                <w:kern w:val="0"/>
              </w:rPr>
              <w:t>地</w:t>
            </w:r>
          </w:p>
        </w:tc>
        <w:tc>
          <w:tcPr>
            <w:tcW w:w="2096" w:type="dxa"/>
            <w:gridSpan w:val="2"/>
            <w:vAlign w:val="center"/>
          </w:tcPr>
          <w:p w14:paraId="78F4C22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60C90471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1ABC5EC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478C0E0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B56E0C8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1E1627B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52FE03A0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311"/>
                <w:kern w:val="0"/>
              </w:rPr>
              <w:t>附属装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置</w:t>
            </w:r>
          </w:p>
        </w:tc>
        <w:tc>
          <w:tcPr>
            <w:tcW w:w="2096" w:type="dxa"/>
            <w:gridSpan w:val="2"/>
            <w:vAlign w:val="center"/>
          </w:tcPr>
          <w:p w14:paraId="75DDE5C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5CC5805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1FD8D96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5D1A0C4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06EBD3A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5EFA2754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680" w:type="dxa"/>
            <w:gridSpan w:val="3"/>
            <w:vMerge w:val="restart"/>
            <w:vAlign w:val="center"/>
          </w:tcPr>
          <w:p w14:paraId="3DC3B71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※火災表示等</w:t>
            </w:r>
          </w:p>
        </w:tc>
        <w:tc>
          <w:tcPr>
            <w:tcW w:w="1260" w:type="dxa"/>
            <w:gridSpan w:val="3"/>
            <w:vAlign w:val="center"/>
          </w:tcPr>
          <w:p w14:paraId="185353E2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蓄積式</w:t>
            </w:r>
          </w:p>
        </w:tc>
        <w:tc>
          <w:tcPr>
            <w:tcW w:w="2096" w:type="dxa"/>
            <w:gridSpan w:val="2"/>
            <w:vAlign w:val="center"/>
          </w:tcPr>
          <w:p w14:paraId="4FC5C1D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70AB4766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75DF078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08304FB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FAF0911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735E382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680" w:type="dxa"/>
            <w:gridSpan w:val="3"/>
            <w:vMerge/>
            <w:vAlign w:val="center"/>
          </w:tcPr>
          <w:p w14:paraId="009E1BF3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4CA2E7A8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アナログ式</w:t>
            </w:r>
          </w:p>
        </w:tc>
        <w:tc>
          <w:tcPr>
            <w:tcW w:w="2096" w:type="dxa"/>
            <w:gridSpan w:val="2"/>
            <w:vAlign w:val="center"/>
          </w:tcPr>
          <w:p w14:paraId="209E029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68D5D84E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6ED821C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495537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CB94BCF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18FBA420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680" w:type="dxa"/>
            <w:gridSpan w:val="3"/>
            <w:vMerge/>
            <w:vAlign w:val="center"/>
          </w:tcPr>
          <w:p w14:paraId="08D4160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4B5DB913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二信号式</w:t>
            </w:r>
          </w:p>
        </w:tc>
        <w:tc>
          <w:tcPr>
            <w:tcW w:w="2096" w:type="dxa"/>
            <w:gridSpan w:val="2"/>
            <w:vAlign w:val="center"/>
          </w:tcPr>
          <w:p w14:paraId="6591E00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284C230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0BE82C5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64F8ED6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01950F23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2B9E1C8B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680" w:type="dxa"/>
            <w:gridSpan w:val="3"/>
            <w:vMerge/>
            <w:vAlign w:val="center"/>
          </w:tcPr>
          <w:p w14:paraId="6BB9B9E4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260" w:type="dxa"/>
            <w:gridSpan w:val="3"/>
            <w:vAlign w:val="center"/>
          </w:tcPr>
          <w:p w14:paraId="4F1D3EE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その他</w:t>
            </w:r>
          </w:p>
        </w:tc>
        <w:tc>
          <w:tcPr>
            <w:tcW w:w="2096" w:type="dxa"/>
            <w:gridSpan w:val="2"/>
            <w:vAlign w:val="center"/>
          </w:tcPr>
          <w:p w14:paraId="30035DD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0C32E75B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17E24C0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5F8B645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9793696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4E7267AA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vAlign w:val="center"/>
          </w:tcPr>
          <w:p w14:paraId="15FFB635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※</w:t>
            </w:r>
            <w:r w:rsidRPr="00FD708D">
              <w:rPr>
                <w:rFonts w:hAnsi="MS Mincho" w:hint="eastAsia"/>
                <w:snapToGrid w:val="0"/>
                <w:color w:val="000000"/>
              </w:rPr>
              <w:t>注　　 意　　 表　　 示</w:t>
            </w:r>
          </w:p>
        </w:tc>
        <w:tc>
          <w:tcPr>
            <w:tcW w:w="2096" w:type="dxa"/>
            <w:gridSpan w:val="2"/>
            <w:vAlign w:val="center"/>
          </w:tcPr>
          <w:p w14:paraId="0DFDDF3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5F68A076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4BE0AF2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05AC2E4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5FAB54F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7A2FE09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19C7373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311"/>
                <w:kern w:val="0"/>
              </w:rPr>
              <w:t>回路導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通</w:t>
            </w:r>
          </w:p>
        </w:tc>
        <w:tc>
          <w:tcPr>
            <w:tcW w:w="2096" w:type="dxa"/>
            <w:gridSpan w:val="2"/>
            <w:vAlign w:val="center"/>
          </w:tcPr>
          <w:p w14:paraId="0A9D8A9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58DAFF1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6478608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91C191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EBA7AB6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3E0A7596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324DC5D2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03"/>
                <w:kern w:val="0"/>
              </w:rPr>
              <w:t>設定表示温度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等</w:t>
            </w:r>
          </w:p>
        </w:tc>
        <w:tc>
          <w:tcPr>
            <w:tcW w:w="2096" w:type="dxa"/>
            <w:gridSpan w:val="2"/>
            <w:vAlign w:val="center"/>
          </w:tcPr>
          <w:p w14:paraId="6CAAEA5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73EC2E3E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46B6F47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73CC468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7CA346F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</w:tcBorders>
            <w:vAlign w:val="center"/>
          </w:tcPr>
          <w:p w14:paraId="5302980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FitText/>
            <w:vAlign w:val="center"/>
          </w:tcPr>
          <w:p w14:paraId="258ED40E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51"/>
                <w:kern w:val="0"/>
              </w:rPr>
              <w:t>感知器作動等の表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示</w:t>
            </w:r>
          </w:p>
        </w:tc>
        <w:tc>
          <w:tcPr>
            <w:tcW w:w="2096" w:type="dxa"/>
            <w:gridSpan w:val="2"/>
            <w:vAlign w:val="center"/>
          </w:tcPr>
          <w:p w14:paraId="7369E79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vAlign w:val="center"/>
          </w:tcPr>
          <w:p w14:paraId="40E56E48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vAlign w:val="center"/>
          </w:tcPr>
          <w:p w14:paraId="3CC49A7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right w:val="single" w:sz="8" w:space="0" w:color="auto"/>
            </w:tcBorders>
            <w:vAlign w:val="center"/>
          </w:tcPr>
          <w:p w14:paraId="5D65DC8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0EE78C8" w14:textId="77777777" w:rsidTr="000609FA">
        <w:trPr>
          <w:cantSplit/>
          <w:trHeight w:hRule="exact" w:val="280"/>
        </w:trPr>
        <w:tc>
          <w:tcPr>
            <w:tcW w:w="373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134A56C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40" w:type="dxa"/>
            <w:gridSpan w:val="6"/>
            <w:tcBorders>
              <w:bottom w:val="single" w:sz="8" w:space="0" w:color="auto"/>
            </w:tcBorders>
            <w:tcFitText/>
            <w:vAlign w:val="center"/>
          </w:tcPr>
          <w:p w14:paraId="25F0AD1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311"/>
                <w:kern w:val="0"/>
              </w:rPr>
              <w:t>予備品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等</w:t>
            </w:r>
          </w:p>
        </w:tc>
        <w:tc>
          <w:tcPr>
            <w:tcW w:w="2096" w:type="dxa"/>
            <w:gridSpan w:val="2"/>
            <w:tcBorders>
              <w:bottom w:val="single" w:sz="8" w:space="0" w:color="auto"/>
            </w:tcBorders>
            <w:vAlign w:val="center"/>
          </w:tcPr>
          <w:p w14:paraId="1D2D5B8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49" w:type="dxa"/>
            <w:tcBorders>
              <w:bottom w:val="single" w:sz="8" w:space="0" w:color="auto"/>
            </w:tcBorders>
            <w:vAlign w:val="center"/>
          </w:tcPr>
          <w:p w14:paraId="701CC312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09" w:type="dxa"/>
            <w:gridSpan w:val="3"/>
            <w:tcBorders>
              <w:bottom w:val="single" w:sz="8" w:space="0" w:color="auto"/>
            </w:tcBorders>
            <w:vAlign w:val="center"/>
          </w:tcPr>
          <w:p w14:paraId="1A748DD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4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47328B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</w:tbl>
    <w:p w14:paraId="679C6B3E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>備考　１　この用紙の大きさは、日本工業規格Ａ４とすること。</w:t>
      </w:r>
    </w:p>
    <w:p w14:paraId="76CB1A83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２　種別・容量等の内容欄は、該当するものについて記入すること。</w:t>
      </w:r>
    </w:p>
    <w:p w14:paraId="68C5107E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３　判定欄は、正常の場合は○印、不良の場合は×印を記入し、不良内容欄にその内容を記入すること。</w:t>
      </w:r>
    </w:p>
    <w:p w14:paraId="6B16AA2E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４　選択肢のある欄は、該当事項に○印を付すこと。</w:t>
      </w:r>
    </w:p>
    <w:p w14:paraId="5F8BA2F1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５　措置内容欄には、点検の際措置した内容を記入すること。</w:t>
      </w:r>
    </w:p>
    <w:p w14:paraId="0AF6D7B0" w14:textId="77777777" w:rsidR="004357ED" w:rsidRPr="00FD708D" w:rsidRDefault="004357ED" w:rsidP="0007251D">
      <w:pPr>
        <w:wordWrap w:val="0"/>
        <w:spacing w:line="260" w:lineRule="exact"/>
        <w:ind w:left="-28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６　票中※印の欄は、自動試験機能を有するものにあっては記入不要。</w:t>
      </w:r>
    </w:p>
    <w:p w14:paraId="3ABD3023" w14:textId="77777777" w:rsidR="004357ED" w:rsidRPr="00FD708D" w:rsidRDefault="004357ED">
      <w:pPr>
        <w:rPr>
          <w:rFonts w:hAnsi="MS Mincho"/>
          <w:color w:val="000000"/>
        </w:rPr>
      </w:pPr>
      <w:r w:rsidRPr="00FD708D">
        <w:rPr>
          <w:rFonts w:hAnsi="MS Mincho"/>
          <w:color w:val="000000"/>
        </w:rPr>
        <w:br w:type="page"/>
      </w:r>
      <w:r w:rsidRPr="003610E9">
        <w:rPr>
          <w:rFonts w:ascii="MS Gothic" w:eastAsia="MS Gothic" w:hAnsi="MS Gothic" w:hint="eastAsia"/>
          <w:color w:val="000000"/>
        </w:rPr>
        <w:lastRenderedPageBreak/>
        <w:t xml:space="preserve">別記様式第11　　　　　　　　　　　　　　　　　　　　　　　　　</w:t>
      </w:r>
      <w:r w:rsidRPr="00FD708D">
        <w:rPr>
          <w:rFonts w:hAnsi="MS Mincho" w:hint="eastAsia"/>
          <w:color w:val="000000"/>
        </w:rPr>
        <w:t>自動火災報知設備（その２）</w:t>
      </w:r>
    </w:p>
    <w:tbl>
      <w:tblPr>
        <w:tblW w:w="10084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2232"/>
        <w:gridCol w:w="2100"/>
        <w:gridCol w:w="850"/>
        <w:gridCol w:w="1911"/>
        <w:gridCol w:w="1911"/>
      </w:tblGrid>
      <w:tr w:rsidR="004357ED" w:rsidRPr="00FD708D" w14:paraId="7A303B54" w14:textId="77777777" w:rsidTr="0007251D">
        <w:trPr>
          <w:cantSplit/>
          <w:trHeight w:hRule="exact" w:val="460"/>
        </w:trPr>
        <w:tc>
          <w:tcPr>
            <w:tcW w:w="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06EC8735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感　　　　　　知　　　　　　器</w:t>
            </w:r>
          </w:p>
        </w:tc>
        <w:tc>
          <w:tcPr>
            <w:tcW w:w="295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FitText/>
            <w:vAlign w:val="center"/>
          </w:tcPr>
          <w:p w14:paraId="3B0BC396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51"/>
                <w:kern w:val="0"/>
              </w:rPr>
              <w:t>外</w:t>
            </w:r>
            <w:r w:rsidRPr="00FD708D">
              <w:rPr>
                <w:rFonts w:hAnsi="MS Mincho" w:hint="eastAsia"/>
                <w:color w:val="000000"/>
                <w:kern w:val="0"/>
              </w:rPr>
              <w:t>形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285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732B9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C7F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F1F42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8AE7BF7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0A71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0DA4D8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警　戒　状　況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1DCB132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07251D">
              <w:rPr>
                <w:rFonts w:hAnsi="MS Mincho" w:hint="eastAsia"/>
                <w:color w:val="000000"/>
                <w:spacing w:val="164"/>
                <w:kern w:val="0"/>
              </w:rPr>
              <w:t>未警戒部</w:t>
            </w:r>
            <w:r w:rsidRPr="0007251D">
              <w:rPr>
                <w:rFonts w:hAnsi="MS Mincho" w:hint="eastAsia"/>
                <w:color w:val="000000"/>
                <w:kern w:val="0"/>
              </w:rPr>
              <w:t>分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6A8B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4A292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D863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71E6C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4B6B191F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8440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C7D1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7676CBA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253"/>
                <w:kern w:val="0"/>
              </w:rPr>
              <w:t>感知区</w:t>
            </w:r>
            <w:r w:rsidRPr="00AA36C5">
              <w:rPr>
                <w:rFonts w:hAnsi="MS Mincho" w:hint="eastAsia"/>
                <w:color w:val="000000"/>
                <w:spacing w:val="2"/>
                <w:kern w:val="0"/>
              </w:rPr>
              <w:t>域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43F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6E0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2D6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1E7B4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D5DB70F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F900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6421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5492B131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433"/>
                <w:kern w:val="0"/>
              </w:rPr>
              <w:t>適応</w:t>
            </w:r>
            <w:r w:rsidRPr="00AA36C5">
              <w:rPr>
                <w:rFonts w:hAnsi="MS Mincho" w:hint="eastAsia"/>
                <w:color w:val="000000"/>
                <w:kern w:val="0"/>
              </w:rPr>
              <w:t>性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4853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81FDF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760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BB66A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6C6B74B1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A29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B3DB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FE69E2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253"/>
                <w:kern w:val="0"/>
              </w:rPr>
              <w:t>機能障</w:t>
            </w:r>
            <w:r w:rsidRPr="00AA36C5">
              <w:rPr>
                <w:rFonts w:hAnsi="MS Mincho" w:hint="eastAsia"/>
                <w:color w:val="000000"/>
                <w:spacing w:val="2"/>
                <w:kern w:val="0"/>
              </w:rPr>
              <w:t>害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A7A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3E7C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D0D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8FD85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CB844C8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AA80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761E89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※ 熱 感 知 器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225891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64"/>
                <w:kern w:val="0"/>
              </w:rPr>
              <w:t>スポット</w:t>
            </w:r>
            <w:r w:rsidRPr="00FD708D">
              <w:rPr>
                <w:rFonts w:hAnsi="MS Mincho" w:hint="eastAsia"/>
                <w:color w:val="000000"/>
                <w:kern w:val="0"/>
              </w:rPr>
              <w:t>型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9A1E1" w14:textId="7DE54970" w:rsidR="00082138" w:rsidRPr="00FD708D" w:rsidRDefault="00082138">
            <w:pPr>
              <w:wordWrap w:val="0"/>
              <w:spacing w:line="210" w:lineRule="exact"/>
              <w:jc w:val="center"/>
              <w:rPr>
                <w:rFonts w:hAnsi="MS Mincho" w:cs="Calibri"/>
                <w:color w:val="00000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>差動</w:t>
            </w:r>
            <w:r w:rsidR="00437254">
              <w:rPr>
                <w:rFonts w:hAnsi="MS Mincho" w:cs="Calibri"/>
                <w:color w:val="000000"/>
                <w:lang w:val="en-SG"/>
              </w:rPr>
              <w:t xml:space="preserve">  </w:t>
            </w:r>
            <w:r w:rsidR="00CC35E7" w:rsidRPr="00FD708D">
              <w:rPr>
                <w:rFonts w:hAnsi="MS Mincho" w:cs="Calibri"/>
                <w:color w:val="000000"/>
                <w:lang w:val="en-SG"/>
              </w:rPr>
              <w:t>定温（再）</w:t>
            </w:r>
            <w:r w:rsidR="004C6EDC" w:rsidRPr="00FD708D">
              <w:rPr>
                <w:rFonts w:hAnsi="MS Mincho" w:cs="Calibri"/>
                <w:color w:val="000000"/>
                <w:lang w:val="en-SG"/>
              </w:rPr>
              <w:t xml:space="preserve"> 熱アナログ</w:t>
            </w:r>
          </w:p>
          <w:p w14:paraId="6D94231B" w14:textId="77777777" w:rsidR="004C6EDC" w:rsidRPr="00FD708D" w:rsidRDefault="004C6EDC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  <w:w w:val="75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B20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991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1EFC0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83C357C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8021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32C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2F4C0E1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分布型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29872D8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93"/>
                <w:kern w:val="0"/>
              </w:rPr>
              <w:t>空気管</w:t>
            </w:r>
            <w:r w:rsidRPr="00FD708D">
              <w:rPr>
                <w:rFonts w:hAnsi="MS Mincho" w:hint="eastAsia"/>
                <w:color w:val="000000"/>
                <w:spacing w:val="2"/>
                <w:kern w:val="0"/>
              </w:rPr>
              <w:t>式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B30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8588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8D8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F6FC5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2372A96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C844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B7468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D80BC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AD07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w w:val="95"/>
              </w:rPr>
            </w:pPr>
            <w:r w:rsidRPr="00FD708D">
              <w:rPr>
                <w:rFonts w:hAnsi="MS Mincho" w:hint="eastAsia"/>
                <w:color w:val="000000"/>
                <w:w w:val="95"/>
              </w:rPr>
              <w:t>熱電対式・熱半導体式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A9B6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2259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9F4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C7272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2B2738A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A7B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EE8C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FF34D40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253"/>
                <w:kern w:val="0"/>
              </w:rPr>
              <w:t>感知線</w:t>
            </w:r>
            <w:r w:rsidRPr="00AA36C5">
              <w:rPr>
                <w:rFonts w:hAnsi="MS Mincho" w:hint="eastAsia"/>
                <w:color w:val="000000"/>
                <w:spacing w:val="2"/>
                <w:kern w:val="0"/>
              </w:rPr>
              <w:t>型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7424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6AB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52FF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3EEA6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38274FC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748FB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3987827A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  <w:w w:val="82"/>
              </w:rPr>
            </w:pPr>
            <w:r w:rsidRPr="00FD708D">
              <w:rPr>
                <w:rFonts w:hAnsi="MS Mincho" w:hint="eastAsia"/>
                <w:color w:val="000000"/>
                <w:w w:val="82"/>
              </w:rPr>
              <w:t>※煙感知器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1EA54C21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64"/>
                <w:kern w:val="0"/>
              </w:rPr>
              <w:t>スポット</w:t>
            </w:r>
            <w:r w:rsidRPr="00FD708D">
              <w:rPr>
                <w:rFonts w:hAnsi="MS Mincho" w:hint="eastAsia"/>
                <w:color w:val="000000"/>
                <w:kern w:val="0"/>
              </w:rPr>
              <w:t>型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3E3E" w14:textId="2D977495" w:rsidR="004357ED" w:rsidRPr="00FD708D" w:rsidRDefault="00082138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イオン</w:t>
            </w:r>
            <w:r w:rsidR="00437254">
              <w:rPr>
                <w:rFonts w:hAnsi="MS Mincho" w:cs="Calibri"/>
                <w:color w:val="000000"/>
                <w:lang w:val="en-SG"/>
              </w:rPr>
              <w:t xml:space="preserve">  </w:t>
            </w:r>
            <w:r w:rsidR="00ED697D" w:rsidRPr="00FD708D">
              <w:rPr>
                <w:rFonts w:hAnsi="MS Mincho" w:cs="Calibri"/>
                <w:color w:val="000000"/>
                <w:lang w:val="en-SG"/>
              </w:rPr>
              <w:t>光電</w:t>
            </w:r>
            <w:r w:rsidR="00BF39A4">
              <w:rPr>
                <w:rFonts w:hAnsi="MS Mincho" w:cs="Calibri"/>
                <w:color w:val="000000"/>
                <w:lang w:val="en-SG"/>
              </w:rPr>
              <w:t xml:space="preserve">  </w:t>
            </w:r>
            <w:bookmarkStart w:id="0" w:name="_GoBack"/>
            <w:bookmarkEnd w:id="0"/>
            <w:r w:rsidR="00BF39A4" w:rsidRPr="00FD708D">
              <w:rPr>
                <w:rFonts w:hAnsi="MS Mincho"/>
                <w:color w:val="000000"/>
              </w:rPr>
              <w:t>アナログ</w:t>
            </w:r>
            <w:r w:rsidR="00ED697D" w:rsidRPr="00FD708D">
              <w:rPr>
                <w:rFonts w:hAnsi="MS Mincho" w:cs="Calibri"/>
                <w:color w:val="000000"/>
                <w:lang w:val="en-SG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A976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8050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95023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ABFB9FD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EB73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D63A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5D65397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433"/>
                <w:kern w:val="0"/>
              </w:rPr>
              <w:t>分離</w:t>
            </w:r>
            <w:r w:rsidRPr="00AA36C5">
              <w:rPr>
                <w:rFonts w:hAnsi="MS Mincho" w:hint="eastAsia"/>
                <w:color w:val="000000"/>
                <w:kern w:val="0"/>
              </w:rPr>
              <w:t>型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ABEF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9B57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266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8D45E9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0D150DCD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D72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E95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※炎　　 感　　 知　　 器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4C9C" w14:textId="7B02029C" w:rsidR="00082138" w:rsidRPr="00FD708D" w:rsidRDefault="00082138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赤外線</w:t>
            </w:r>
            <w:r w:rsidR="00ED697D" w:rsidRPr="00FD708D">
              <w:rPr>
                <w:rFonts w:hAnsi="MS Mincho" w:cs="Calibri"/>
                <w:color w:val="000000"/>
                <w:lang w:val="en-SG"/>
              </w:rPr>
              <w:t xml:space="preserve">     紫外線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1BC8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BE2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B028A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B520ACC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37A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F9D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w w:val="90"/>
              </w:rPr>
            </w:pPr>
            <w:r w:rsidRPr="00FD708D">
              <w:rPr>
                <w:rFonts w:hAnsi="MS Mincho" w:hint="eastAsia"/>
                <w:color w:val="000000"/>
                <w:w w:val="90"/>
              </w:rPr>
              <w:t>※多信号感知器・複合式感知器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05F5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61F1D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703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C15E79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E4E87E5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E87C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B59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遠隔試験機能を有する感知器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F165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B3F7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D29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67A5C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6B79376A" w14:textId="77777777" w:rsidTr="0007251D">
        <w:trPr>
          <w:cantSplit/>
          <w:trHeight w:hRule="exact" w:val="460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25C05188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発　信　機</w:t>
            </w: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5E04934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09"/>
                <w:kern w:val="0"/>
              </w:rPr>
              <w:t>周囲の状</w:t>
            </w:r>
            <w:r w:rsidRPr="00FD708D">
              <w:rPr>
                <w:rFonts w:hAnsi="MS Mincho" w:hint="eastAsia"/>
                <w:color w:val="000000"/>
                <w:kern w:val="0"/>
              </w:rPr>
              <w:t>況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6EC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57F4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042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4A53B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9422EFE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CB5B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43920A0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1151"/>
                <w:kern w:val="0"/>
              </w:rPr>
              <w:t>外</w:t>
            </w:r>
            <w:r w:rsidRPr="00AA36C5">
              <w:rPr>
                <w:rFonts w:hAnsi="MS Mincho" w:hint="eastAsia"/>
                <w:color w:val="000000"/>
                <w:kern w:val="0"/>
              </w:rPr>
              <w:t>形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674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8D242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0D49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35852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B398C6F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897D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D4314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1151"/>
                <w:kern w:val="0"/>
              </w:rPr>
              <w:t>表</w:t>
            </w:r>
            <w:r w:rsidRPr="00AA36C5">
              <w:rPr>
                <w:rFonts w:hAnsi="MS Mincho" w:hint="eastAsia"/>
                <w:color w:val="000000"/>
                <w:kern w:val="0"/>
              </w:rPr>
              <w:t>示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C1A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66EF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59FF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558E1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7CD44D6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4402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42B6D7B8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34"/>
                <w:kern w:val="0"/>
              </w:rPr>
              <w:t>押しボタン・送受話</w:t>
            </w:r>
            <w:r w:rsidRPr="00AA36C5">
              <w:rPr>
                <w:rFonts w:hAnsi="MS Mincho" w:hint="eastAsia"/>
                <w:color w:val="000000"/>
                <w:spacing w:val="5"/>
                <w:kern w:val="0"/>
              </w:rPr>
              <w:t>器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E834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7DE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E0C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4FFDE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1D8D434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BA7C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0BCDA87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523"/>
                <w:kern w:val="0"/>
              </w:rPr>
              <w:t>表示</w:t>
            </w:r>
            <w:r w:rsidRPr="00AA36C5">
              <w:rPr>
                <w:rFonts w:hAnsi="MS Mincho" w:hint="eastAsia"/>
                <w:color w:val="000000"/>
                <w:kern w:val="0"/>
              </w:rPr>
              <w:t>灯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1859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B0E1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3BA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E66C6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6A365086" w14:textId="77777777" w:rsidTr="0007251D">
        <w:trPr>
          <w:cantSplit/>
          <w:trHeight w:hRule="exact" w:val="460"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651983E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音 響 装 置</w:t>
            </w: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34A7C0E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51"/>
                <w:kern w:val="0"/>
              </w:rPr>
              <w:t>外</w:t>
            </w:r>
            <w:r w:rsidRPr="00FD708D">
              <w:rPr>
                <w:rFonts w:hAnsi="MS Mincho" w:hint="eastAsia"/>
                <w:color w:val="000000"/>
                <w:kern w:val="0"/>
              </w:rPr>
              <w:t>形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16C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3B2A5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373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16FEB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AFAD20C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1EAA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BF139F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313"/>
                <w:kern w:val="0"/>
              </w:rPr>
              <w:t>取付状</w:t>
            </w:r>
            <w:r w:rsidRPr="00AA36C5">
              <w:rPr>
                <w:rFonts w:hAnsi="MS Mincho" w:hint="eastAsia"/>
                <w:color w:val="000000"/>
                <w:spacing w:val="2"/>
                <w:kern w:val="0"/>
              </w:rPr>
              <w:t>態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D39C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CC74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B749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35188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7C5C988B" w14:textId="77777777" w:rsidTr="0007251D">
        <w:trPr>
          <w:cantSplit/>
          <w:trHeight w:hRule="exact" w:val="460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922DB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D9ACED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523"/>
                <w:kern w:val="0"/>
              </w:rPr>
              <w:t>音圧</w:t>
            </w:r>
            <w:r w:rsidRPr="00AA36C5">
              <w:rPr>
                <w:rFonts w:hAnsi="MS Mincho" w:hint="eastAsia"/>
                <w:color w:val="000000"/>
                <w:kern w:val="0"/>
              </w:rPr>
              <w:t>等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49E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F78E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9F2F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6B4C5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15C45BE8" w14:textId="77777777" w:rsidTr="0007251D">
        <w:trPr>
          <w:cantSplit/>
          <w:trHeight w:hRule="exact" w:val="459"/>
        </w:trPr>
        <w:tc>
          <w:tcPr>
            <w:tcW w:w="3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FEC4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9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2BE58D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AA36C5">
              <w:rPr>
                <w:rFonts w:hAnsi="MS Mincho" w:hint="eastAsia"/>
                <w:color w:val="000000"/>
                <w:spacing w:val="313"/>
                <w:kern w:val="0"/>
              </w:rPr>
              <w:t>鳴動方</w:t>
            </w:r>
            <w:r w:rsidRPr="00AA36C5">
              <w:rPr>
                <w:rFonts w:hAnsi="MS Mincho" w:hint="eastAsia"/>
                <w:color w:val="000000"/>
                <w:spacing w:val="2"/>
                <w:kern w:val="0"/>
              </w:rPr>
              <w:t>式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29CA0" w14:textId="77777777" w:rsidR="00082138" w:rsidRPr="00FD708D" w:rsidRDefault="00ED697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w w:val="90"/>
                <w:lang w:val="en-SG"/>
              </w:rPr>
            </w:pPr>
            <w:r w:rsidRPr="00FD708D">
              <w:rPr>
                <w:rFonts w:hAnsi="MS Mincho"/>
                <w:color w:val="000000"/>
              </w:rPr>
              <w:t>一斉</w:t>
            </w:r>
            <w:r w:rsidR="00333593" w:rsidRPr="00FD708D">
              <w:rPr>
                <w:rFonts w:hAnsi="MS Mincho" w:cs="Calibri"/>
                <w:color w:val="000000"/>
                <w:lang w:val="en-SG"/>
              </w:rPr>
              <w:t xml:space="preserve"> </w:t>
            </w:r>
            <w:r w:rsidRPr="00FD708D">
              <w:rPr>
                <w:rFonts w:hAnsi="MS Mincho" w:cs="Calibri"/>
                <w:color w:val="000000"/>
                <w:lang w:val="en-SG"/>
              </w:rPr>
              <w:t>区分</w:t>
            </w:r>
            <w:r w:rsidR="007A7E82" w:rsidRPr="00FD708D">
              <w:rPr>
                <w:rFonts w:hAnsi="MS Mincho" w:cs="Calibri"/>
                <w:color w:val="000000"/>
                <w:lang w:val="en-SG"/>
              </w:rPr>
              <w:t xml:space="preserve"> </w:t>
            </w:r>
            <w:r w:rsidRPr="00FD708D">
              <w:rPr>
                <w:rFonts w:hAnsi="MS Mincho" w:cs="Calibri"/>
                <w:color w:val="000000"/>
                <w:lang w:val="en-SG"/>
              </w:rPr>
              <w:t>相互</w:t>
            </w:r>
            <w:r w:rsidR="00333593" w:rsidRPr="00FD708D">
              <w:rPr>
                <w:rFonts w:hAnsi="MS Mincho" w:cs="Calibri"/>
                <w:color w:val="000000"/>
                <w:lang w:val="en-SG"/>
              </w:rPr>
              <w:t xml:space="preserve"> 再鳴動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F7746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F8768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6A657E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25053B07" w14:textId="77777777" w:rsidTr="0007251D">
        <w:trPr>
          <w:cantSplit/>
          <w:trHeight w:hRule="exact" w:val="460"/>
        </w:trPr>
        <w:tc>
          <w:tcPr>
            <w:tcW w:w="33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6918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 xml:space="preserve">※蓄　　</w:t>
            </w:r>
            <w:r w:rsidRPr="00FD708D">
              <w:rPr>
                <w:rFonts w:hAnsi="MS Mincho" w:hint="eastAsia"/>
                <w:color w:val="000000"/>
                <w:spacing w:val="16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積　　</w:t>
            </w:r>
            <w:r w:rsidRPr="00FD708D">
              <w:rPr>
                <w:rFonts w:hAnsi="MS Mincho" w:hint="eastAsia"/>
                <w:color w:val="000000"/>
                <w:spacing w:val="16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 xml:space="preserve">機　　</w:t>
            </w:r>
            <w:r w:rsidRPr="00FD708D">
              <w:rPr>
                <w:rFonts w:hAnsi="MS Mincho" w:hint="eastAsia"/>
                <w:color w:val="000000"/>
                <w:spacing w:val="16"/>
              </w:rPr>
              <w:t xml:space="preserve">　</w:t>
            </w:r>
            <w:r w:rsidRPr="00FD708D">
              <w:rPr>
                <w:rFonts w:hAnsi="MS Mincho" w:hint="eastAsia"/>
                <w:color w:val="000000"/>
              </w:rPr>
              <w:t>能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7F8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B2573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88AA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29C661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54E336E0" w14:textId="77777777" w:rsidTr="0007251D">
        <w:trPr>
          <w:cantSplit/>
          <w:trHeight w:hRule="exact" w:val="460"/>
        </w:trPr>
        <w:tc>
          <w:tcPr>
            <w:tcW w:w="331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4B637A2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※二　</w:t>
            </w:r>
            <w:r w:rsidRPr="00FD708D">
              <w:rPr>
                <w:rFonts w:hAnsi="MS Mincho" w:hint="eastAsia"/>
                <w:color w:val="000000"/>
                <w:spacing w:val="16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信　</w:t>
            </w:r>
            <w:r w:rsidRPr="00FD708D">
              <w:rPr>
                <w:rFonts w:hAnsi="MS Mincho" w:hint="eastAsia"/>
                <w:color w:val="000000"/>
                <w:spacing w:val="16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号　</w:t>
            </w:r>
            <w:r w:rsidRPr="00FD708D">
              <w:rPr>
                <w:rFonts w:hAnsi="MS Mincho" w:hint="eastAsia"/>
                <w:color w:val="000000"/>
                <w:spacing w:val="16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 xml:space="preserve">機　</w:t>
            </w:r>
            <w:r w:rsidRPr="00FD708D">
              <w:rPr>
                <w:rFonts w:hAnsi="MS Mincho" w:hint="eastAsia"/>
                <w:color w:val="000000"/>
                <w:spacing w:val="16"/>
                <w:lang w:eastAsia="zh-CN"/>
              </w:rPr>
              <w:t xml:space="preserve">　</w:t>
            </w:r>
            <w:r w:rsidRPr="00FD708D">
              <w:rPr>
                <w:rFonts w:hAnsi="MS Mincho" w:hint="eastAsia"/>
                <w:color w:val="000000"/>
                <w:lang w:eastAsia="zh-CN"/>
              </w:rPr>
              <w:t>能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81359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0F2BA3B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DF160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C743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</w:tbl>
    <w:p w14:paraId="2BBD0193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>備考　１　この用紙の大きさは、日本工業規格Ａ４とすること。</w:t>
      </w:r>
    </w:p>
    <w:p w14:paraId="0CF221D9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２　種別・容量等の内容欄は、該当するものについて記入すること。</w:t>
      </w:r>
    </w:p>
    <w:p w14:paraId="40093336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３　判定欄は、正常の場合は○印、不良の場合は×印を記入し、不良内容欄にその内容を記入すること。</w:t>
      </w:r>
    </w:p>
    <w:p w14:paraId="3BFE6CFE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４　選択肢のある欄は、該当事項に○印を付すこと。</w:t>
      </w:r>
    </w:p>
    <w:p w14:paraId="2AA825F7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５　措置内容欄には、点検の際措置した内容を記入すること。</w:t>
      </w:r>
    </w:p>
    <w:p w14:paraId="0FC53878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６　自動試験機能を有するものにあっては、異常の発生状況、異常が発生した箇所の整備状況等を記録した書類を添付すること。</w:t>
      </w:r>
    </w:p>
    <w:p w14:paraId="1C140EDD" w14:textId="77777777" w:rsidR="004357ED" w:rsidRPr="00FD708D" w:rsidRDefault="004357ED" w:rsidP="0007251D">
      <w:pPr>
        <w:wordWrap w:val="0"/>
        <w:spacing w:line="280" w:lineRule="exact"/>
        <w:ind w:left="720" w:hanging="1004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７　票中※印の欄は、自動試験機能を有するものにあっては記入不要。</w:t>
      </w:r>
    </w:p>
    <w:p w14:paraId="488B01C3" w14:textId="77777777" w:rsidR="004357ED" w:rsidRPr="00FD708D" w:rsidRDefault="004357ED">
      <w:pPr>
        <w:rPr>
          <w:rFonts w:hAnsi="MS Mincho"/>
          <w:color w:val="000000"/>
        </w:rPr>
      </w:pPr>
      <w:r w:rsidRPr="00FD708D">
        <w:rPr>
          <w:rFonts w:hAnsi="MS Mincho"/>
          <w:color w:val="000000"/>
        </w:rPr>
        <w:br w:type="page"/>
      </w:r>
      <w:r w:rsidRPr="003610E9">
        <w:rPr>
          <w:rFonts w:ascii="MS Gothic" w:eastAsia="MS Gothic" w:hAnsi="MS Gothic" w:hint="eastAsia"/>
          <w:color w:val="000000"/>
        </w:rPr>
        <w:lastRenderedPageBreak/>
        <w:t xml:space="preserve">別記様式第11　　　　　　　　　　　　　　　　　　　　　　　　　</w:t>
      </w:r>
      <w:r w:rsidRPr="00FD708D">
        <w:rPr>
          <w:rFonts w:hAnsi="MS Mincho" w:hint="eastAsia"/>
          <w:color w:val="000000"/>
        </w:rPr>
        <w:t>自動火災報知設備（その３）</w:t>
      </w:r>
    </w:p>
    <w:tbl>
      <w:tblPr>
        <w:tblW w:w="10071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"/>
        <w:gridCol w:w="315"/>
        <w:gridCol w:w="1155"/>
        <w:gridCol w:w="767"/>
        <w:gridCol w:w="748"/>
        <w:gridCol w:w="555"/>
        <w:gridCol w:w="1304"/>
        <w:gridCol w:w="236"/>
        <w:gridCol w:w="1323"/>
        <w:gridCol w:w="511"/>
        <w:gridCol w:w="254"/>
        <w:gridCol w:w="674"/>
        <w:gridCol w:w="630"/>
        <w:gridCol w:w="1277"/>
        <w:gridCol w:w="7"/>
      </w:tblGrid>
      <w:tr w:rsidR="000B2E06" w:rsidRPr="00FD708D" w14:paraId="0599C1B9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textDirection w:val="tbRlV"/>
            <w:vAlign w:val="center"/>
          </w:tcPr>
          <w:p w14:paraId="17CF68A3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自 動 試 験 機 能</w:t>
            </w:r>
          </w:p>
        </w:tc>
        <w:tc>
          <w:tcPr>
            <w:tcW w:w="267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EE040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07251D">
              <w:rPr>
                <w:rFonts w:hAnsi="MS Mincho" w:hint="eastAsia"/>
                <w:color w:val="000000"/>
                <w:spacing w:val="34"/>
                <w:kern w:val="0"/>
              </w:rPr>
              <w:t>予備電源・非常電</w:t>
            </w:r>
            <w:r w:rsidRPr="0007251D">
              <w:rPr>
                <w:rFonts w:hAnsi="MS Mincho" w:hint="eastAsia"/>
                <w:color w:val="000000"/>
                <w:spacing w:val="1"/>
                <w:kern w:val="0"/>
              </w:rPr>
              <w:t>源</w:t>
            </w:r>
          </w:p>
        </w:tc>
        <w:tc>
          <w:tcPr>
            <w:tcW w:w="209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D0C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E6F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691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218FE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7609C22A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6A989E8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11C6FD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54"/>
                <w:kern w:val="0"/>
              </w:rPr>
              <w:t>受信機の火災表</w:t>
            </w:r>
            <w:r w:rsidRPr="00BF39A4">
              <w:rPr>
                <w:rFonts w:hAnsi="MS Mincho" w:hint="eastAsia"/>
                <w:color w:val="000000"/>
                <w:spacing w:val="2"/>
                <w:kern w:val="0"/>
              </w:rPr>
              <w:t>示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1807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2747F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C0F9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DE08F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7ABB142B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F6AC36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DD87507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54"/>
                <w:kern w:val="0"/>
              </w:rPr>
              <w:t>受信機の注意表</w:t>
            </w:r>
            <w:r w:rsidRPr="00BF39A4">
              <w:rPr>
                <w:rFonts w:hAnsi="MS Mincho" w:hint="eastAsia"/>
                <w:color w:val="000000"/>
                <w:spacing w:val="2"/>
                <w:kern w:val="0"/>
              </w:rPr>
              <w:t>示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898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FB160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90D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3516D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2FCF3679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601A76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4A3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  <w:w w:val="77"/>
              </w:rPr>
            </w:pPr>
            <w:r w:rsidRPr="00FD708D">
              <w:rPr>
                <w:rFonts w:hAnsi="MS Mincho" w:hint="eastAsia"/>
                <w:color w:val="000000"/>
                <w:spacing w:val="1"/>
                <w:w w:val="77"/>
                <w:kern w:val="0"/>
              </w:rPr>
              <w:t>受信機･中継器の制御機能･電</w:t>
            </w:r>
            <w:r w:rsidRPr="00FD708D">
              <w:rPr>
                <w:rFonts w:hAnsi="MS Mincho" w:hint="eastAsia"/>
                <w:color w:val="000000"/>
                <w:w w:val="77"/>
                <w:kern w:val="0"/>
              </w:rPr>
              <w:t>路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98B7B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C38D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D836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1D36E1" w14:textId="1295B67B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1B86665E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B69868A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5A5B3A04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452"/>
                <w:kern w:val="0"/>
              </w:rPr>
              <w:t>感知</w:t>
            </w:r>
            <w:r w:rsidRPr="00BF39A4">
              <w:rPr>
                <w:rFonts w:hAnsi="MS Mincho" w:hint="eastAsia"/>
                <w:color w:val="000000"/>
                <w:spacing w:val="1"/>
                <w:kern w:val="0"/>
              </w:rPr>
              <w:t>器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9C2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187A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BC7D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12DBC9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3CF9BE33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63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EE68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60F3BF7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19"/>
                <w:kern w:val="0"/>
              </w:rPr>
              <w:t>感知器回路・ベル回</w:t>
            </w:r>
            <w:r w:rsidRPr="00BF39A4">
              <w:rPr>
                <w:rFonts w:hAnsi="MS Mincho" w:hint="eastAsia"/>
                <w:color w:val="000000"/>
                <w:kern w:val="0"/>
              </w:rPr>
              <w:t>路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B844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AF5E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787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6699EB1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17DDE52C" w14:textId="77777777" w:rsidTr="000B2E06">
        <w:trPr>
          <w:cantSplit/>
          <w:trHeight w:hRule="exact" w:val="460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54027275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371"/>
                <w:kern w:val="0"/>
              </w:rPr>
              <w:t>無線機</w:t>
            </w:r>
            <w:r w:rsidRPr="00BF39A4">
              <w:rPr>
                <w:rFonts w:hAnsi="MS Mincho" w:hint="eastAsia"/>
                <w:color w:val="000000"/>
                <w:kern w:val="0"/>
              </w:rPr>
              <w:t>能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DABA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04CF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E6120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440DFFF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357ED" w:rsidRPr="00FD708D" w14:paraId="3B9D493C" w14:textId="77777777" w:rsidTr="000B2E06">
        <w:trPr>
          <w:gridAfter w:val="1"/>
          <w:wAfter w:w="6" w:type="dxa"/>
          <w:cantSplit/>
          <w:trHeight w:hRule="exact" w:val="460"/>
        </w:trPr>
        <w:tc>
          <w:tcPr>
            <w:tcW w:w="10065" w:type="dxa"/>
            <w:gridSpan w:val="1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AD90EB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  <w:lang w:eastAsia="zh-CN"/>
              </w:rPr>
            </w:pPr>
            <w:r w:rsidRPr="00FD708D">
              <w:rPr>
                <w:rFonts w:hAnsi="MS Mincho" w:hint="eastAsia"/>
                <w:color w:val="000000"/>
                <w:lang w:eastAsia="zh-CN"/>
              </w:rPr>
              <w:t>総　　　 合　　　 点　　　 検</w:t>
            </w:r>
          </w:p>
        </w:tc>
      </w:tr>
      <w:tr w:rsidR="000B2E06" w:rsidRPr="00FD708D" w14:paraId="0C4E14F8" w14:textId="77777777" w:rsidTr="000B2E06">
        <w:trPr>
          <w:cantSplit/>
          <w:trHeight w:hRule="exact" w:val="460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1C0F4FAD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371"/>
                <w:kern w:val="0"/>
              </w:rPr>
              <w:t>同時作</w:t>
            </w:r>
            <w:r w:rsidRPr="00BF39A4">
              <w:rPr>
                <w:rFonts w:hAnsi="MS Mincho" w:hint="eastAsia"/>
                <w:color w:val="000000"/>
                <w:kern w:val="0"/>
              </w:rPr>
              <w:t>動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6143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0C4" w14:textId="77777777" w:rsidR="004357ED" w:rsidRPr="00FD708D" w:rsidRDefault="00082138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FB5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52FA02" w14:textId="77777777" w:rsidR="004357ED" w:rsidRPr="00FD708D" w:rsidRDefault="00082138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207398F2" w14:textId="77777777" w:rsidTr="000B2E06">
        <w:trPr>
          <w:cantSplit/>
          <w:trHeight w:hRule="exact" w:val="460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A871356" w14:textId="77777777" w:rsidR="00440263" w:rsidRPr="00FD708D" w:rsidRDefault="00440263">
            <w:pPr>
              <w:wordWrap w:val="0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14"/>
                <w:kern w:val="0"/>
              </w:rPr>
              <w:t xml:space="preserve">※煙 感 知 器 等 の 感 </w:t>
            </w:r>
            <w:r w:rsidRPr="00BF39A4">
              <w:rPr>
                <w:rFonts w:hAnsi="MS Mincho" w:hint="eastAsia"/>
                <w:color w:val="000000"/>
                <w:spacing w:val="10"/>
                <w:kern w:val="0"/>
              </w:rPr>
              <w:t>度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D8849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1B49" w14:textId="77777777" w:rsidR="00440263" w:rsidRPr="00FD708D" w:rsidRDefault="00440263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6CED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089CC8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3FC2D2EF" w14:textId="77777777" w:rsidTr="000B2E06">
        <w:trPr>
          <w:cantSplit/>
          <w:trHeight w:hRule="exact" w:val="460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DBF5229" w14:textId="77777777" w:rsidR="00440263" w:rsidRPr="00FD708D" w:rsidRDefault="00440263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73"/>
                <w:kern w:val="0"/>
              </w:rPr>
              <w:t>地区音響装置の音</w:t>
            </w:r>
            <w:r w:rsidRPr="00BF39A4">
              <w:rPr>
                <w:rFonts w:hAnsi="MS Mincho" w:hint="eastAsia"/>
                <w:color w:val="000000"/>
                <w:spacing w:val="4"/>
                <w:kern w:val="0"/>
              </w:rPr>
              <w:t>圧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FA4FD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83A7" w14:textId="77777777" w:rsidR="00440263" w:rsidRPr="00FD708D" w:rsidRDefault="00440263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CA6B7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84767F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0B2E06" w:rsidRPr="00FD708D" w14:paraId="3A36CEBE" w14:textId="77777777" w:rsidTr="000B2E06">
        <w:trPr>
          <w:cantSplit/>
          <w:trHeight w:hRule="exact" w:val="460"/>
        </w:trPr>
        <w:tc>
          <w:tcPr>
            <w:tcW w:w="33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EAC6" w14:textId="77777777" w:rsidR="00440263" w:rsidRPr="00FD708D" w:rsidRDefault="00440263">
            <w:pPr>
              <w:wordWrap w:val="0"/>
              <w:ind w:left="100" w:right="100"/>
              <w:jc w:val="distribute"/>
              <w:rPr>
                <w:rFonts w:hAnsi="MS Mincho"/>
                <w:color w:val="000000"/>
                <w:w w:val="80"/>
              </w:rPr>
            </w:pPr>
            <w:r w:rsidRPr="00FD708D">
              <w:rPr>
                <w:rFonts w:hAnsi="MS Mincho" w:hint="eastAsia"/>
                <w:color w:val="000000"/>
              </w:rPr>
              <w:t>※総 　　合 　　作 　　動</w:t>
            </w:r>
          </w:p>
        </w:tc>
        <w:tc>
          <w:tcPr>
            <w:tcW w:w="2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8080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8EC8" w14:textId="77777777" w:rsidR="00440263" w:rsidRPr="00FD708D" w:rsidRDefault="00440263" w:rsidP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◯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57829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9F66C7" w14:textId="77777777" w:rsidR="00440263" w:rsidRPr="00FD708D" w:rsidRDefault="00440263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/>
            </w:r>
          </w:p>
        </w:tc>
      </w:tr>
      <w:tr w:rsidR="00440263" w:rsidRPr="00FD708D" w14:paraId="7460FC59" w14:textId="77777777" w:rsidTr="000B2E06">
        <w:trPr>
          <w:gridAfter w:val="1"/>
          <w:wAfter w:w="6" w:type="dxa"/>
          <w:cantSplit/>
          <w:trHeight w:hRule="exact" w:val="3600"/>
        </w:trPr>
        <w:tc>
          <w:tcPr>
            <w:tcW w:w="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3A60F89" w14:textId="77777777" w:rsidR="00440263" w:rsidRPr="00FD708D" w:rsidRDefault="00440263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備　　　　　　考</w:t>
            </w:r>
          </w:p>
        </w:tc>
        <w:tc>
          <w:tcPr>
            <w:tcW w:w="975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4AEE3AB" w14:textId="77777777" w:rsidR="00440263" w:rsidRPr="00FD708D" w:rsidRDefault="00440263" w:rsidP="00C30358">
            <w:pPr>
              <w:wordWrap w:val="0"/>
              <w:spacing w:line="210" w:lineRule="exact"/>
              <w:ind w:left="100" w:right="100"/>
              <w:jc w:val="left"/>
              <w:rPr>
                <w:rFonts w:hAnsi="MS Mincho"/>
                <w:color w:val="000000"/>
              </w:rPr>
            </w:pPr>
            <w:r w:rsidRPr="00FD708D">
              <w:rPr>
                <w:rFonts w:hAnsi="MS Mincho"/>
                <w:color w:val="000000"/>
              </w:rPr>
              <w:t>
                <w:br/>
              </w:t>
            </w:r>
          </w:p>
        </w:tc>
      </w:tr>
      <w:tr w:rsidR="000B2E06" w:rsidRPr="00FD708D" w14:paraId="0BE52CF2" w14:textId="77777777" w:rsidTr="000B2E06">
        <w:trPr>
          <w:gridAfter w:val="1"/>
          <w:wAfter w:w="7" w:type="dxa"/>
          <w:cantSplit/>
          <w:trHeight w:hRule="exact" w:val="420"/>
        </w:trPr>
        <w:tc>
          <w:tcPr>
            <w:tcW w:w="315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7BDCB75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測 定 機 器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1B59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6"/>
              </w:rPr>
              <w:t xml:space="preserve">機　器　</w:t>
            </w:r>
            <w:r w:rsidRPr="00FD708D">
              <w:rPr>
                <w:rFonts w:hAnsi="MS Mincho" w:hint="eastAsia"/>
                <w:color w:val="000000"/>
              </w:rPr>
              <w:t>名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08F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52"/>
              </w:rPr>
              <w:t>型</w:t>
            </w:r>
            <w:r w:rsidRPr="00FD708D">
              <w:rPr>
                <w:rFonts w:hAnsi="MS Mincho" w:hint="eastAsia"/>
                <w:color w:val="000000"/>
              </w:rPr>
              <w:t>式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9BB7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</w:rPr>
              <w:t>校正年月日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E8921A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1"/>
              </w:rPr>
              <w:t>製造者</w:t>
            </w:r>
            <w:r w:rsidRPr="00FD708D">
              <w:rPr>
                <w:rFonts w:hAnsi="MS Mincho" w:hint="eastAsia"/>
                <w:color w:val="000000"/>
              </w:rPr>
              <w:t>名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9A205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23"/>
              </w:rPr>
              <w:t xml:space="preserve">機　器　</w:t>
            </w:r>
            <w:r w:rsidRPr="00FD708D">
              <w:rPr>
                <w:rFonts w:hAnsi="MS Mincho" w:hint="eastAsia"/>
                <w:color w:val="000000"/>
              </w:rPr>
              <w:t>名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8AF6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34"/>
              </w:rPr>
              <w:t>型</w:t>
            </w:r>
            <w:r w:rsidRPr="00FD708D">
              <w:rPr>
                <w:rFonts w:hAnsi="MS Mincho" w:hint="eastAsia"/>
                <w:color w:val="000000"/>
              </w:rPr>
              <w:t>式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4BD7C" w14:textId="77777777" w:rsidR="004357ED" w:rsidRPr="00FD708D" w:rsidRDefault="004357ED">
            <w:pPr>
              <w:wordWrap w:val="0"/>
              <w:spacing w:line="210" w:lineRule="exact"/>
              <w:jc w:val="center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4"/>
              </w:rPr>
              <w:t>校正年月</w:t>
            </w:r>
            <w:r w:rsidRPr="00FD708D">
              <w:rPr>
                <w:rFonts w:hAnsi="MS Mincho" w:hint="eastAsia"/>
                <w:color w:val="000000"/>
              </w:rPr>
              <w:t>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8607C7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distribute"/>
              <w:rPr>
                <w:rFonts w:hAnsi="MS Mincho"/>
                <w:color w:val="000000"/>
              </w:rPr>
            </w:pPr>
            <w:r w:rsidRPr="00FD708D">
              <w:rPr>
                <w:rFonts w:hAnsi="MS Mincho" w:hint="eastAsia"/>
                <w:color w:val="000000"/>
                <w:spacing w:val="15"/>
              </w:rPr>
              <w:t>製造者</w:t>
            </w:r>
            <w:r w:rsidRPr="00FD708D">
              <w:rPr>
                <w:rFonts w:hAnsi="MS Mincho" w:hint="eastAsia"/>
                <w:color w:val="000000"/>
              </w:rPr>
              <w:t>名</w:t>
            </w:r>
          </w:p>
        </w:tc>
      </w:tr>
      <w:tr w:rsidR="000B2E06" w:rsidRPr="00FD708D" w14:paraId="413AFBC3" w14:textId="77777777" w:rsidTr="000B2E06">
        <w:trPr>
          <w:gridAfter w:val="1"/>
          <w:wAfter w:w="7" w:type="dxa"/>
          <w:cantSplit/>
          <w:trHeight w:val="420"/>
        </w:trPr>
        <w:tc>
          <w:tcPr>
            <w:tcW w:w="31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71F9F69C" w14:textId="77777777" w:rsidR="004357ED" w:rsidRPr="00FD708D" w:rsidRDefault="004357ED">
            <w:pPr>
              <w:wordWrap w:val="0"/>
              <w:spacing w:line="210" w:lineRule="exact"/>
              <w:ind w:left="100" w:right="100"/>
              <w:jc w:val="center"/>
              <w:rPr>
                <w:rFonts w:hAnsi="MS Mincho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1D76AF71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39"/>
                <w:kern w:val="0"/>
              </w:rPr>
              <w:t>加熱試験</w:t>
            </w:r>
            <w:r w:rsidRPr="00BF39A4">
              <w:rPr>
                <w:rFonts w:hAnsi="MS Mincho" w:hint="eastAsia"/>
                <w:color w:val="000000"/>
                <w:kern w:val="0"/>
              </w:rPr>
              <w:t>器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43C3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57525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1BD619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145C3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  <w:w w:val="65"/>
              </w:rPr>
            </w:pPr>
            <w:r w:rsidRPr="00FD708D">
              <w:rPr>
                <w:rFonts w:hAnsi="MS Mincho" w:hint="eastAsia"/>
                <w:color w:val="000000"/>
                <w:w w:val="65"/>
              </w:rPr>
              <w:t>メーターリレー試験器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2B06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4F48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0F6FA5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</w:tr>
      <w:tr w:rsidR="000B2E06" w:rsidRPr="00FD708D" w14:paraId="65C52496" w14:textId="77777777" w:rsidTr="000B2E06">
        <w:trPr>
          <w:gridAfter w:val="1"/>
          <w:wAfter w:w="7" w:type="dxa"/>
          <w:cantSplit/>
          <w:trHeight w:val="420"/>
        </w:trPr>
        <w:tc>
          <w:tcPr>
            <w:tcW w:w="31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341F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3DB1394B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39"/>
                <w:kern w:val="0"/>
              </w:rPr>
              <w:t>加煙試験</w:t>
            </w:r>
            <w:r w:rsidRPr="00BF39A4">
              <w:rPr>
                <w:rFonts w:hAnsi="MS Mincho" w:hint="eastAsia"/>
                <w:color w:val="000000"/>
                <w:kern w:val="0"/>
              </w:rPr>
              <w:t>器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B648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BF4C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627A9F7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3D06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  <w:w w:val="60"/>
              </w:rPr>
            </w:pPr>
            <w:r w:rsidRPr="00FD708D">
              <w:rPr>
                <w:rFonts w:hAnsi="MS Mincho" w:hint="eastAsia"/>
                <w:color w:val="000000"/>
                <w:spacing w:val="6"/>
                <w:w w:val="60"/>
              </w:rPr>
              <w:t>炎感知器用作動試験</w:t>
            </w:r>
            <w:r w:rsidRPr="00FD708D">
              <w:rPr>
                <w:rFonts w:hAnsi="MS Mincho" w:hint="eastAsia"/>
                <w:color w:val="000000"/>
                <w:w w:val="60"/>
              </w:rPr>
              <w:t>器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F64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1FF99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E76972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</w:tr>
      <w:tr w:rsidR="000B2E06" w:rsidRPr="00FD708D" w14:paraId="0C06F7B6" w14:textId="77777777" w:rsidTr="000B2E06">
        <w:trPr>
          <w:gridAfter w:val="1"/>
          <w:wAfter w:w="7" w:type="dxa"/>
          <w:cantSplit/>
          <w:trHeight w:val="420"/>
        </w:trPr>
        <w:tc>
          <w:tcPr>
            <w:tcW w:w="31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771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6FA9D14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spacing w:val="39"/>
                <w:kern w:val="0"/>
              </w:rPr>
              <w:t>外部試験</w:t>
            </w:r>
            <w:r w:rsidRPr="00BF39A4">
              <w:rPr>
                <w:rFonts w:hAnsi="MS Mincho" w:hint="eastAsia"/>
                <w:color w:val="000000"/>
                <w:kern w:val="0"/>
              </w:rPr>
              <w:t>器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512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76534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F26AC9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77443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426F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093A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16F020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</w:tr>
      <w:tr w:rsidR="000B2E06" w:rsidRPr="00FD708D" w14:paraId="2C4520DF" w14:textId="77777777" w:rsidTr="000B2E06">
        <w:trPr>
          <w:gridAfter w:val="1"/>
          <w:wAfter w:w="7" w:type="dxa"/>
          <w:cantSplit/>
          <w:trHeight w:val="420"/>
        </w:trPr>
        <w:tc>
          <w:tcPr>
            <w:tcW w:w="31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ACCE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45470A57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  <w:w w:val="65"/>
              </w:rPr>
            </w:pPr>
            <w:r w:rsidRPr="00BF39A4">
              <w:rPr>
                <w:rFonts w:hAnsi="MS Mincho" w:hint="eastAsia"/>
                <w:color w:val="000000"/>
                <w:w w:val="64"/>
                <w:kern w:val="0"/>
              </w:rPr>
              <w:t>煙感知器用感度試験</w:t>
            </w:r>
            <w:r w:rsidRPr="00BF39A4">
              <w:rPr>
                <w:rFonts w:hAnsi="MS Mincho" w:hint="eastAsia"/>
                <w:color w:val="000000"/>
                <w:spacing w:val="8"/>
                <w:w w:val="64"/>
                <w:kern w:val="0"/>
              </w:rPr>
              <w:t>器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48B97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C047D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54E0B7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D93E4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4947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AEC27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927952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</w:tr>
      <w:tr w:rsidR="000B2E06" w:rsidRPr="00FD708D" w14:paraId="101BA2A8" w14:textId="77777777" w:rsidTr="000B2E06">
        <w:trPr>
          <w:gridAfter w:val="1"/>
          <w:wAfter w:w="7" w:type="dxa"/>
          <w:cantSplit/>
          <w:trHeight w:val="420"/>
        </w:trPr>
        <w:tc>
          <w:tcPr>
            <w:tcW w:w="3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0ADBEE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FitText/>
            <w:vAlign w:val="center"/>
          </w:tcPr>
          <w:p w14:paraId="02A44043" w14:textId="77777777" w:rsidR="004357ED" w:rsidRPr="00FD708D" w:rsidRDefault="004357ED">
            <w:pPr>
              <w:wordWrap w:val="0"/>
              <w:spacing w:line="210" w:lineRule="exact"/>
              <w:ind w:left="40" w:right="40"/>
              <w:jc w:val="distribute"/>
              <w:rPr>
                <w:rFonts w:hAnsi="MS Mincho"/>
                <w:color w:val="000000"/>
              </w:rPr>
            </w:pPr>
            <w:r w:rsidRPr="00BF39A4">
              <w:rPr>
                <w:rFonts w:hAnsi="MS Mincho" w:hint="eastAsia"/>
                <w:color w:val="000000"/>
                <w:w w:val="92"/>
                <w:kern w:val="0"/>
              </w:rPr>
              <w:t>減光フィルタ</w:t>
            </w:r>
            <w:r w:rsidRPr="00BF39A4">
              <w:rPr>
                <w:rFonts w:hAnsi="MS Mincho" w:hint="eastAsia"/>
                <w:color w:val="000000"/>
                <w:spacing w:val="3"/>
                <w:w w:val="92"/>
                <w:kern w:val="0"/>
              </w:rPr>
              <w:t>ー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41F51F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659B9A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14:paraId="400F3EBC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3E67955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C96CD9" w14:textId="77777777" w:rsidR="004357ED" w:rsidRPr="00FD708D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</w:rPr>
            </w:pP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6198CC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FAD65" w14:textId="77777777" w:rsidR="004357ED" w:rsidRPr="00F16621" w:rsidRDefault="004357ED">
            <w:pPr>
              <w:wordWrap w:val="0"/>
              <w:spacing w:line="210" w:lineRule="exact"/>
              <w:ind w:left="100" w:right="100"/>
              <w:rPr>
                <w:rFonts w:hAnsi="MS Mincho"/>
                <w:color w:val="000000"/>
                <w:sz w:val="18"/>
                <w:szCs w:val="18"/>
              </w:rPr>
            </w:pPr>
          </w:p>
        </w:tc>
      </w:tr>
    </w:tbl>
    <w:p w14:paraId="0F3BCBE5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>備考　１　この用紙の大きさは、日本工業規格Ａ４とすること。</w:t>
      </w:r>
    </w:p>
    <w:p w14:paraId="0409C0E6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２　種別・容量等の内容欄は、該当するものについて記入すること。</w:t>
      </w:r>
    </w:p>
    <w:p w14:paraId="0539ED95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３　判定欄は、正常の場合は○印、不良の場合は×印を記入し、不良内容欄にその内容を記入すること。</w:t>
      </w:r>
    </w:p>
    <w:p w14:paraId="1A5C1F2F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４　選択肢のある欄は、該当事項に○印を付すこと。</w:t>
      </w:r>
    </w:p>
    <w:p w14:paraId="5B250E70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５　措置内容欄には、点検の際措置した内容を記入すること。</w:t>
      </w:r>
    </w:p>
    <w:p w14:paraId="37A7B9A7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６　自動試験機能を有するものにあっては、異常の発生状況、異常が発生した箇所の整備状況等を記録した書類を添付すること。</w:t>
      </w:r>
    </w:p>
    <w:p w14:paraId="388A02C7" w14:textId="77777777" w:rsidR="004357ED" w:rsidRPr="00FD708D" w:rsidRDefault="004357ED" w:rsidP="000C5AC9">
      <w:pPr>
        <w:wordWrap w:val="0"/>
        <w:spacing w:line="280" w:lineRule="exact"/>
        <w:ind w:left="426" w:hanging="720"/>
        <w:rPr>
          <w:rFonts w:hAnsi="MS Mincho"/>
          <w:color w:val="000000"/>
          <w:sz w:val="18"/>
          <w:szCs w:val="18"/>
        </w:rPr>
      </w:pPr>
      <w:r w:rsidRPr="00FD708D">
        <w:rPr>
          <w:rFonts w:hAnsi="MS Mincho" w:hint="eastAsia"/>
          <w:color w:val="000000"/>
          <w:sz w:val="18"/>
          <w:szCs w:val="18"/>
        </w:rPr>
        <w:t xml:space="preserve">　　　７　票中※の欄は、自動試験機能を有するものにあっては記入不要。</w:t>
      </w:r>
    </w:p>
    <w:sectPr w:rsidR="004357ED" w:rsidRPr="00FD708D" w:rsidSect="00AA36C5">
      <w:headerReference w:type="even" r:id="rId7"/>
      <w:footerReference w:type="even" r:id="rId8"/>
      <w:pgSz w:w="11907" w:h="16839" w:code="9"/>
      <w:pgMar w:top="510" w:right="1298" w:bottom="510" w:left="1298" w:header="454" w:footer="454" w:gutter="0"/>
      <w:cols w:space="72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2CD9" w14:textId="77777777" w:rsidR="00F4742A" w:rsidRDefault="00F4742A">
      <w:r>
        <w:separator/>
      </w:r>
    </w:p>
  </w:endnote>
  <w:endnote w:type="continuationSeparator" w:id="0">
    <w:p w14:paraId="549AF21A" w14:textId="77777777" w:rsidR="00F4742A" w:rsidRDefault="00F4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4619A" w14:textId="77777777" w:rsidR="00AA36C5" w:rsidRDefault="00AA3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D729B" w14:textId="77777777" w:rsidR="00F4742A" w:rsidRDefault="00F4742A">
      <w:r>
        <w:separator/>
      </w:r>
    </w:p>
  </w:footnote>
  <w:footnote w:type="continuationSeparator" w:id="0">
    <w:p w14:paraId="474D972F" w14:textId="77777777" w:rsidR="00F4742A" w:rsidRDefault="00F4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95522" w14:textId="77777777" w:rsidR="00AA36C5" w:rsidRDefault="00AA36C5">
    <w:pPr>
      <w:pStyle w:val="Footer"/>
      <w:jc w:val="center"/>
      <w:rPr>
        <w:sz w:val="18"/>
      </w:rPr>
    </w:pPr>
    <w:r>
      <w:rPr>
        <w:rStyle w:val="PageNumber"/>
        <w:rFonts w:ascii="MS PGothic" w:eastAsia="MS PGothic"/>
        <w:sz w:val="18"/>
      </w:rPr>
      <w:fldChar w:fldCharType="begin"/>
    </w:r>
    <w:r>
      <w:rPr>
        <w:rStyle w:val="PageNumber"/>
        <w:rFonts w:ascii="MS PGothic" w:eastAsia="MS PGothic"/>
        <w:sz w:val="18"/>
      </w:rPr>
      <w:instrText xml:space="preserve"> PAGE </w:instrText>
    </w:r>
    <w:r>
      <w:rPr>
        <w:rStyle w:val="PageNumber"/>
        <w:rFonts w:ascii="MS PGothic" w:eastAsia="MS PGothic"/>
        <w:sz w:val="18"/>
      </w:rPr>
      <w:fldChar w:fldCharType="separate"/>
    </w:r>
    <w:r>
      <w:rPr>
        <w:rStyle w:val="PageNumber"/>
        <w:rFonts w:ascii="MS PGothic" w:eastAsia="MS PGothic"/>
        <w:noProof/>
        <w:sz w:val="18"/>
      </w:rPr>
      <w:t>2</w:t>
    </w:r>
    <w:r>
      <w:rPr>
        <w:rStyle w:val="PageNumber"/>
        <w:rFonts w:ascii="MS PGothic" w:eastAsia="MS PGothic"/>
        <w:sz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doNotTrackMoves/>
  <w:defaultTabStop w:val="851"/>
  <w:doNotHyphenateCaps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138"/>
    <w:rsid w:val="000131A7"/>
    <w:rsid w:val="00026DDA"/>
    <w:rsid w:val="000609FA"/>
    <w:rsid w:val="0007251D"/>
    <w:rsid w:val="00082138"/>
    <w:rsid w:val="000A4555"/>
    <w:rsid w:val="000B2E06"/>
    <w:rsid w:val="000B7A6A"/>
    <w:rsid w:val="000C5AC9"/>
    <w:rsid w:val="001639C5"/>
    <w:rsid w:val="001C0811"/>
    <w:rsid w:val="002910AD"/>
    <w:rsid w:val="002C4D91"/>
    <w:rsid w:val="002C5173"/>
    <w:rsid w:val="002D614A"/>
    <w:rsid w:val="002E2635"/>
    <w:rsid w:val="00310F95"/>
    <w:rsid w:val="003134BF"/>
    <w:rsid w:val="00333593"/>
    <w:rsid w:val="003456E8"/>
    <w:rsid w:val="003610E9"/>
    <w:rsid w:val="00392E38"/>
    <w:rsid w:val="003A4322"/>
    <w:rsid w:val="003C2F73"/>
    <w:rsid w:val="0040506B"/>
    <w:rsid w:val="00413E4B"/>
    <w:rsid w:val="004141A3"/>
    <w:rsid w:val="004357ED"/>
    <w:rsid w:val="00437254"/>
    <w:rsid w:val="00440263"/>
    <w:rsid w:val="004829FA"/>
    <w:rsid w:val="004B2B65"/>
    <w:rsid w:val="004C6EDC"/>
    <w:rsid w:val="00544479"/>
    <w:rsid w:val="00585D18"/>
    <w:rsid w:val="00587729"/>
    <w:rsid w:val="005A2089"/>
    <w:rsid w:val="006271E7"/>
    <w:rsid w:val="00676B19"/>
    <w:rsid w:val="0068705A"/>
    <w:rsid w:val="00697792"/>
    <w:rsid w:val="00772D8F"/>
    <w:rsid w:val="00785410"/>
    <w:rsid w:val="007A7E82"/>
    <w:rsid w:val="007B2CB0"/>
    <w:rsid w:val="007E6A4F"/>
    <w:rsid w:val="00815A3E"/>
    <w:rsid w:val="0082396B"/>
    <w:rsid w:val="008E64D3"/>
    <w:rsid w:val="00917D9E"/>
    <w:rsid w:val="00927AEC"/>
    <w:rsid w:val="00963EB8"/>
    <w:rsid w:val="009C3AAB"/>
    <w:rsid w:val="00A13425"/>
    <w:rsid w:val="00A63843"/>
    <w:rsid w:val="00A93CD6"/>
    <w:rsid w:val="00AA36C5"/>
    <w:rsid w:val="00AB14C1"/>
    <w:rsid w:val="00AC59E5"/>
    <w:rsid w:val="00AE0C3A"/>
    <w:rsid w:val="00BE3ADA"/>
    <w:rsid w:val="00BF39A4"/>
    <w:rsid w:val="00BF7854"/>
    <w:rsid w:val="00C30358"/>
    <w:rsid w:val="00CC35E7"/>
    <w:rsid w:val="00CF1EE3"/>
    <w:rsid w:val="00CF30F1"/>
    <w:rsid w:val="00D067F2"/>
    <w:rsid w:val="00D430CC"/>
    <w:rsid w:val="00D83A31"/>
    <w:rsid w:val="00DC2F7C"/>
    <w:rsid w:val="00E20A58"/>
    <w:rsid w:val="00E373C5"/>
    <w:rsid w:val="00E479AC"/>
    <w:rsid w:val="00E64994"/>
    <w:rsid w:val="00E70EAA"/>
    <w:rsid w:val="00ED697D"/>
    <w:rsid w:val="00F16621"/>
    <w:rsid w:val="00F45C8D"/>
    <w:rsid w:val="00F4742A"/>
    <w:rsid w:val="00F93AA3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E8C839C"/>
  <w15:docId w15:val="{37437887-F4FD-4B85-B13B-039816A2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jc w:val="both"/>
    </w:pPr>
    <w:rPr>
      <w:rFonts w:ascii="MS Mincho"/>
      <w:kern w:val="2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独自の作成スタイル"/>
    <w:rPr>
      <w:rFonts w:ascii="Arial" w:eastAsia="MS Gothic" w:hAnsi="Arial"/>
      <w:color w:val="auto"/>
      <w:sz w:val="20"/>
      <w:szCs w:val="20"/>
    </w:rPr>
  </w:style>
  <w:style w:type="character" w:customStyle="1" w:styleId="a0">
    <w:name w:val="独自の返信スタイル"/>
    <w:rPr>
      <w:rFonts w:ascii="Arial" w:eastAsia="MS Gothic" w:hAnsi="Arial"/>
      <w:color w:val="auto"/>
      <w:sz w:val="20"/>
      <w:szCs w:val="20"/>
    </w:rPr>
  </w:style>
  <w:style w:type="paragraph" w:styleId="PlainText">
    <w:name w:val="Plain Text"/>
    <w:basedOn w:val="Normal"/>
    <w:semiHidden/>
    <w:rPr>
      <w:rFonts w:hAnsi="Courier New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semiHidden/>
  </w:style>
  <w:style w:type="paragraph" w:customStyle="1" w:styleId="a1">
    <w:name w:val="第１章"/>
    <w:basedOn w:val="PlainText"/>
    <w:pPr>
      <w:jc w:val="center"/>
    </w:pPr>
    <w:rPr>
      <w:b/>
      <w:bCs/>
      <w:sz w:val="52"/>
      <w:szCs w:val="52"/>
    </w:rPr>
  </w:style>
  <w:style w:type="paragraph" w:customStyle="1" w:styleId="02">
    <w:name w:val="02試験基準"/>
    <w:basedOn w:val="PlainText"/>
    <w:pPr>
      <w:jc w:val="center"/>
    </w:pPr>
    <w:rPr>
      <w:sz w:val="36"/>
      <w:szCs w:val="36"/>
    </w:rPr>
  </w:style>
  <w:style w:type="paragraph" w:customStyle="1" w:styleId="01">
    <w:name w:val="目次01"/>
    <w:basedOn w:val="PlainText"/>
    <w:pPr>
      <w:jc w:val="center"/>
    </w:pPr>
  </w:style>
  <w:style w:type="paragraph" w:customStyle="1" w:styleId="020">
    <w:name w:val="目次02"/>
    <w:basedOn w:val="PlainText"/>
  </w:style>
  <w:style w:type="paragraph" w:customStyle="1" w:styleId="03">
    <w:name w:val="目次03"/>
    <w:basedOn w:val="PlainText"/>
    <w:pPr>
      <w:jc w:val="center"/>
    </w:pPr>
    <w:rPr>
      <w:rFonts w:ascii="Arial" w:eastAsia="MS Gothic" w:hAnsi="Arial"/>
    </w:rPr>
  </w:style>
  <w:style w:type="paragraph" w:customStyle="1" w:styleId="04">
    <w:name w:val="目次04備考"/>
    <w:basedOn w:val="PlainText"/>
    <w:pPr>
      <w:tabs>
        <w:tab w:val="left" w:pos="993"/>
        <w:tab w:val="left" w:pos="1276"/>
      </w:tabs>
      <w:ind w:leftChars="67" w:left="141"/>
    </w:pPr>
    <w:rPr>
      <w:sz w:val="20"/>
      <w:szCs w:val="20"/>
    </w:rPr>
  </w:style>
  <w:style w:type="paragraph" w:customStyle="1" w:styleId="032">
    <w:name w:val="03第2タイトル"/>
    <w:basedOn w:val="PlainText"/>
    <w:rPr>
      <w:rFonts w:ascii="MS Gothic" w:eastAsia="MS Gothic"/>
    </w:rPr>
  </w:style>
  <w:style w:type="paragraph" w:customStyle="1" w:styleId="040">
    <w:name w:val="04本文"/>
    <w:basedOn w:val="PlainText"/>
    <w:pPr>
      <w:spacing w:line="300" w:lineRule="exact"/>
      <w:ind w:leftChars="67" w:left="141"/>
    </w:pPr>
    <w:rPr>
      <w:rFonts w:ascii="MS Gothic" w:eastAsia="MS Gothic"/>
      <w:sz w:val="18"/>
      <w:szCs w:val="18"/>
    </w:rPr>
  </w:style>
  <w:style w:type="paragraph" w:customStyle="1" w:styleId="05">
    <w:name w:val="05ア　タイトル"/>
    <w:basedOn w:val="PlainText"/>
    <w:pPr>
      <w:spacing w:line="300" w:lineRule="exact"/>
      <w:ind w:leftChars="67" w:left="141"/>
    </w:pPr>
    <w:rPr>
      <w:sz w:val="18"/>
      <w:szCs w:val="18"/>
    </w:rPr>
  </w:style>
  <w:style w:type="paragraph" w:customStyle="1" w:styleId="010">
    <w:name w:val="表01マクラ"/>
    <w:basedOn w:val="PlainText"/>
    <w:pPr>
      <w:spacing w:line="240" w:lineRule="exact"/>
      <w:jc w:val="center"/>
    </w:pPr>
    <w:rPr>
      <w:sz w:val="18"/>
      <w:szCs w:val="18"/>
    </w:rPr>
  </w:style>
  <w:style w:type="paragraph" w:customStyle="1" w:styleId="021">
    <w:name w:val="表02試験項目テキスト"/>
    <w:basedOn w:val="PlainText"/>
    <w:pPr>
      <w:spacing w:line="240" w:lineRule="exact"/>
      <w:jc w:val="distribute"/>
    </w:pPr>
    <w:rPr>
      <w:sz w:val="18"/>
      <w:szCs w:val="18"/>
    </w:rPr>
  </w:style>
  <w:style w:type="paragraph" w:customStyle="1" w:styleId="030">
    <w:name w:val="表03試験方法テキスト"/>
    <w:basedOn w:val="PlainText"/>
    <w:pPr>
      <w:spacing w:line="240" w:lineRule="exact"/>
      <w:ind w:leftChars="50" w:left="105"/>
    </w:pPr>
    <w:rPr>
      <w:sz w:val="18"/>
      <w:szCs w:val="18"/>
    </w:rPr>
  </w:style>
  <w:style w:type="paragraph" w:customStyle="1" w:styleId="04-1">
    <w:name w:val="表04判定基準テキスト-1"/>
    <w:basedOn w:val="PlainText"/>
    <w:pPr>
      <w:spacing w:line="240" w:lineRule="exact"/>
      <w:ind w:firstLineChars="100" w:firstLine="180"/>
    </w:pPr>
    <w:rPr>
      <w:sz w:val="18"/>
      <w:szCs w:val="18"/>
    </w:rPr>
  </w:style>
  <w:style w:type="paragraph" w:customStyle="1" w:styleId="05a-2">
    <w:name w:val="表05a判定基準-2"/>
    <w:basedOn w:val="PlainText"/>
    <w:pPr>
      <w:spacing w:line="240" w:lineRule="exact"/>
      <w:ind w:leftChars="50" w:left="195" w:hangingChars="50" w:hanging="90"/>
    </w:pPr>
    <w:rPr>
      <w:sz w:val="18"/>
      <w:szCs w:val="18"/>
    </w:rPr>
  </w:style>
  <w:style w:type="paragraph" w:styleId="BodyTextIndent">
    <w:name w:val="Body Text Indent"/>
    <w:basedOn w:val="Normal"/>
    <w:semiHidden/>
    <w:pPr>
      <w:spacing w:line="200" w:lineRule="exact"/>
      <w:ind w:left="540" w:hanging="54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\&#19968;&#33324;\&#28040;&#38450;&#38306;&#20418;&#35373;&#20633;&#27096;&#24335;&#20316;&#2510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F8B12-7C66-4F10-8425-CF9DF2A9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消防関係設備様式作成</Template>
  <TotalTime>89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別記様式第11　　　　　　　　　　　　　　　　　　　　　　　　　　　　　　　　　（その１）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別記様式第11　　　　　　　　　　　　　　　　　　　　　　　　　　　　　　　　　（その１）</dc:title>
  <dc:subject/>
  <dc:creator>情報企画室</dc:creator>
  <cp:keywords/>
  <dc:description/>
  <cp:lastModifiedBy>Tien Nguyen</cp:lastModifiedBy>
  <cp:revision>35</cp:revision>
  <cp:lastPrinted>2006-05-25T01:54:00Z</cp:lastPrinted>
  <dcterms:created xsi:type="dcterms:W3CDTF">2018-04-05T10:23:00Z</dcterms:created>
  <dcterms:modified xsi:type="dcterms:W3CDTF">2018-09-24T07:44:00Z</dcterms:modified>
</cp:coreProperties>
</file>